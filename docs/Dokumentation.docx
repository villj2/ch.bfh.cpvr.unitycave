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3635C6">
              <w:rPr>
                <w:b/>
              </w:rPr>
              <w:t>9</w:t>
            </w:r>
            <w:r w:rsidRPr="00E031B5">
              <w:rPr>
                <w:b/>
              </w:rPr>
              <w:t xml:space="preserve">, </w:t>
            </w:r>
            <w:r w:rsidR="00F21BCB">
              <w:rPr>
                <w:b/>
              </w:rPr>
              <w:t>1</w:t>
            </w:r>
            <w:r w:rsidR="003635C6">
              <w:rPr>
                <w:b/>
              </w:rPr>
              <w:t>2</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Betreuer: Prof. Urs Künzler</w:t>
            </w: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F53D5C"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874398" w:history="1">
        <w:r w:rsidR="00F53D5C" w:rsidRPr="00C07F54">
          <w:rPr>
            <w:rStyle w:val="Hyperlink"/>
            <w:noProof/>
          </w:rPr>
          <w:t>1</w:t>
        </w:r>
        <w:r w:rsidR="00F53D5C">
          <w:rPr>
            <w:rFonts w:asciiTheme="minorHAnsi" w:eastAsiaTheme="minorEastAsia" w:hAnsiTheme="minorHAnsi" w:cstheme="minorBidi"/>
            <w:noProof/>
            <w:sz w:val="22"/>
            <w:szCs w:val="22"/>
            <w:lang w:val="en-US"/>
          </w:rPr>
          <w:tab/>
        </w:r>
        <w:r w:rsidR="00F53D5C" w:rsidRPr="00C07F54">
          <w:rPr>
            <w:rStyle w:val="Hyperlink"/>
            <w:noProof/>
          </w:rPr>
          <w:t>Einführung</w:t>
        </w:r>
        <w:r w:rsidR="00F53D5C">
          <w:rPr>
            <w:noProof/>
            <w:webHidden/>
          </w:rPr>
          <w:tab/>
        </w:r>
        <w:r w:rsidR="00F53D5C">
          <w:rPr>
            <w:noProof/>
            <w:webHidden/>
          </w:rPr>
          <w:fldChar w:fldCharType="begin"/>
        </w:r>
        <w:r w:rsidR="00F53D5C">
          <w:rPr>
            <w:noProof/>
            <w:webHidden/>
          </w:rPr>
          <w:instrText xml:space="preserve"> PAGEREF _Toc421874398 \h </w:instrText>
        </w:r>
        <w:r w:rsidR="00F53D5C">
          <w:rPr>
            <w:noProof/>
            <w:webHidden/>
          </w:rPr>
        </w:r>
        <w:r w:rsidR="00F53D5C">
          <w:rPr>
            <w:noProof/>
            <w:webHidden/>
          </w:rPr>
          <w:fldChar w:fldCharType="separate"/>
        </w:r>
        <w:r w:rsidR="007B29B5">
          <w:rPr>
            <w:noProof/>
            <w:webHidden/>
          </w:rPr>
          <w:t>4</w:t>
        </w:r>
        <w:r w:rsidR="00F53D5C">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399" w:history="1">
        <w:r w:rsidRPr="00C07F54">
          <w:rPr>
            <w:rStyle w:val="Hyperlink"/>
            <w:noProof/>
          </w:rPr>
          <w:t>2</w:t>
        </w:r>
        <w:r>
          <w:rPr>
            <w:rFonts w:asciiTheme="minorHAnsi" w:eastAsiaTheme="minorEastAsia" w:hAnsiTheme="minorHAnsi" w:cstheme="minorBidi"/>
            <w:noProof/>
            <w:sz w:val="22"/>
            <w:szCs w:val="22"/>
            <w:lang w:val="en-US"/>
          </w:rPr>
          <w:tab/>
        </w:r>
        <w:r w:rsidRPr="00C07F54">
          <w:rPr>
            <w:rStyle w:val="Hyperlink"/>
            <w:noProof/>
          </w:rPr>
          <w:t>Voranalyse Varianten</w:t>
        </w:r>
        <w:r>
          <w:rPr>
            <w:noProof/>
            <w:webHidden/>
          </w:rPr>
          <w:tab/>
        </w:r>
        <w:r>
          <w:rPr>
            <w:noProof/>
            <w:webHidden/>
          </w:rPr>
          <w:fldChar w:fldCharType="begin"/>
        </w:r>
        <w:r>
          <w:rPr>
            <w:noProof/>
            <w:webHidden/>
          </w:rPr>
          <w:instrText xml:space="preserve"> PAGEREF _Toc421874399 \h </w:instrText>
        </w:r>
        <w:r>
          <w:rPr>
            <w:noProof/>
            <w:webHidden/>
          </w:rPr>
        </w:r>
        <w:r>
          <w:rPr>
            <w:noProof/>
            <w:webHidden/>
          </w:rPr>
          <w:fldChar w:fldCharType="separate"/>
        </w:r>
        <w:r w:rsidR="007B29B5">
          <w:rPr>
            <w:noProof/>
            <w:webHidden/>
          </w:rPr>
          <w:t>5</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00" w:history="1">
        <w:r w:rsidRPr="00C07F54">
          <w:rPr>
            <w:rStyle w:val="Hyperlink"/>
            <w:noProof/>
          </w:rPr>
          <w:t>3</w:t>
        </w:r>
        <w:r>
          <w:rPr>
            <w:rFonts w:asciiTheme="minorHAnsi" w:eastAsiaTheme="minorEastAsia" w:hAnsiTheme="minorHAnsi" w:cstheme="minorBidi"/>
            <w:noProof/>
            <w:sz w:val="22"/>
            <w:szCs w:val="22"/>
            <w:lang w:val="en-US"/>
          </w:rPr>
          <w:tab/>
        </w:r>
        <w:r w:rsidRPr="00C07F54">
          <w:rPr>
            <w:rStyle w:val="Hyperlink"/>
            <w:noProof/>
          </w:rPr>
          <w:t>Chromium</w:t>
        </w:r>
        <w:r>
          <w:rPr>
            <w:noProof/>
            <w:webHidden/>
          </w:rPr>
          <w:tab/>
        </w:r>
        <w:r>
          <w:rPr>
            <w:noProof/>
            <w:webHidden/>
          </w:rPr>
          <w:fldChar w:fldCharType="begin"/>
        </w:r>
        <w:r>
          <w:rPr>
            <w:noProof/>
            <w:webHidden/>
          </w:rPr>
          <w:instrText xml:space="preserve"> PAGEREF _Toc421874400 \h </w:instrText>
        </w:r>
        <w:r>
          <w:rPr>
            <w:noProof/>
            <w:webHidden/>
          </w:rPr>
        </w:r>
        <w:r>
          <w:rPr>
            <w:noProof/>
            <w:webHidden/>
          </w:rPr>
          <w:fldChar w:fldCharType="separate"/>
        </w:r>
        <w:r w:rsidR="007B29B5">
          <w:rPr>
            <w:noProof/>
            <w:webHidden/>
          </w:rPr>
          <w:t>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1" w:history="1">
        <w:r w:rsidRPr="00C07F54">
          <w:rPr>
            <w:rStyle w:val="Hyperlink"/>
            <w:noProof/>
          </w:rPr>
          <w:t>3.1 Architektur</w:t>
        </w:r>
        <w:r>
          <w:rPr>
            <w:noProof/>
            <w:webHidden/>
          </w:rPr>
          <w:tab/>
        </w:r>
        <w:r>
          <w:rPr>
            <w:noProof/>
            <w:webHidden/>
          </w:rPr>
          <w:fldChar w:fldCharType="begin"/>
        </w:r>
        <w:r>
          <w:rPr>
            <w:noProof/>
            <w:webHidden/>
          </w:rPr>
          <w:instrText xml:space="preserve"> PAGEREF _Toc421874401 \h </w:instrText>
        </w:r>
        <w:r>
          <w:rPr>
            <w:noProof/>
            <w:webHidden/>
          </w:rPr>
        </w:r>
        <w:r>
          <w:rPr>
            <w:noProof/>
            <w:webHidden/>
          </w:rPr>
          <w:fldChar w:fldCharType="separate"/>
        </w:r>
        <w:r w:rsidR="007B29B5">
          <w:rPr>
            <w:noProof/>
            <w:webHidden/>
          </w:rPr>
          <w:t>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2" w:history="1">
        <w:r w:rsidRPr="00C07F54">
          <w:rPr>
            <w:rStyle w:val="Hyperlink"/>
            <w:noProof/>
          </w:rPr>
          <w:t>3.2 Anwendung</w:t>
        </w:r>
        <w:r>
          <w:rPr>
            <w:noProof/>
            <w:webHidden/>
          </w:rPr>
          <w:tab/>
        </w:r>
        <w:r>
          <w:rPr>
            <w:noProof/>
            <w:webHidden/>
          </w:rPr>
          <w:fldChar w:fldCharType="begin"/>
        </w:r>
        <w:r>
          <w:rPr>
            <w:noProof/>
            <w:webHidden/>
          </w:rPr>
          <w:instrText xml:space="preserve"> PAGEREF _Toc421874402 \h </w:instrText>
        </w:r>
        <w:r>
          <w:rPr>
            <w:noProof/>
            <w:webHidden/>
          </w:rPr>
        </w:r>
        <w:r>
          <w:rPr>
            <w:noProof/>
            <w:webHidden/>
          </w:rPr>
          <w:fldChar w:fldCharType="separate"/>
        </w:r>
        <w:r w:rsidR="007B29B5">
          <w:rPr>
            <w:noProof/>
            <w:webHidden/>
          </w:rPr>
          <w:t>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3" w:history="1">
        <w:r w:rsidRPr="00C07F54">
          <w:rPr>
            <w:rStyle w:val="Hyperlink"/>
            <w:noProof/>
          </w:rPr>
          <w:t>3.3 Argumentation</w:t>
        </w:r>
        <w:r>
          <w:rPr>
            <w:noProof/>
            <w:webHidden/>
          </w:rPr>
          <w:tab/>
        </w:r>
        <w:r>
          <w:rPr>
            <w:noProof/>
            <w:webHidden/>
          </w:rPr>
          <w:fldChar w:fldCharType="begin"/>
        </w:r>
        <w:r>
          <w:rPr>
            <w:noProof/>
            <w:webHidden/>
          </w:rPr>
          <w:instrText xml:space="preserve"> PAGEREF _Toc421874403 \h </w:instrText>
        </w:r>
        <w:r>
          <w:rPr>
            <w:noProof/>
            <w:webHidden/>
          </w:rPr>
        </w:r>
        <w:r>
          <w:rPr>
            <w:noProof/>
            <w:webHidden/>
          </w:rPr>
          <w:fldChar w:fldCharType="separate"/>
        </w:r>
        <w:r w:rsidR="007B29B5">
          <w:rPr>
            <w:noProof/>
            <w:webHidden/>
          </w:rPr>
          <w:t>7</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04" w:history="1">
        <w:r w:rsidRPr="00C07F54">
          <w:rPr>
            <w:rStyle w:val="Hyperlink"/>
            <w:noProof/>
          </w:rPr>
          <w:t>3.3.1 Pro</w:t>
        </w:r>
        <w:r>
          <w:rPr>
            <w:noProof/>
            <w:webHidden/>
          </w:rPr>
          <w:tab/>
        </w:r>
        <w:r>
          <w:rPr>
            <w:noProof/>
            <w:webHidden/>
          </w:rPr>
          <w:fldChar w:fldCharType="begin"/>
        </w:r>
        <w:r>
          <w:rPr>
            <w:noProof/>
            <w:webHidden/>
          </w:rPr>
          <w:instrText xml:space="preserve"> PAGEREF _Toc421874404 \h </w:instrText>
        </w:r>
        <w:r>
          <w:rPr>
            <w:noProof/>
            <w:webHidden/>
          </w:rPr>
        </w:r>
        <w:r>
          <w:rPr>
            <w:noProof/>
            <w:webHidden/>
          </w:rPr>
          <w:fldChar w:fldCharType="separate"/>
        </w:r>
        <w:r w:rsidR="007B29B5">
          <w:rPr>
            <w:noProof/>
            <w:webHidden/>
          </w:rPr>
          <w:t>7</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05" w:history="1">
        <w:r w:rsidRPr="00C07F54">
          <w:rPr>
            <w:rStyle w:val="Hyperlink"/>
            <w:noProof/>
          </w:rPr>
          <w:t>3.3.2 Kontra</w:t>
        </w:r>
        <w:r>
          <w:rPr>
            <w:noProof/>
            <w:webHidden/>
          </w:rPr>
          <w:tab/>
        </w:r>
        <w:r>
          <w:rPr>
            <w:noProof/>
            <w:webHidden/>
          </w:rPr>
          <w:fldChar w:fldCharType="begin"/>
        </w:r>
        <w:r>
          <w:rPr>
            <w:noProof/>
            <w:webHidden/>
          </w:rPr>
          <w:instrText xml:space="preserve"> PAGEREF _Toc421874405 \h </w:instrText>
        </w:r>
        <w:r>
          <w:rPr>
            <w:noProof/>
            <w:webHidden/>
          </w:rPr>
        </w:r>
        <w:r>
          <w:rPr>
            <w:noProof/>
            <w:webHidden/>
          </w:rPr>
          <w:fldChar w:fldCharType="separate"/>
        </w:r>
        <w:r w:rsidR="007B29B5">
          <w:rPr>
            <w:noProof/>
            <w:webHidden/>
          </w:rPr>
          <w:t>8</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6" w:history="1">
        <w:r w:rsidRPr="00C07F54">
          <w:rPr>
            <w:rStyle w:val="Hyperlink"/>
            <w:noProof/>
          </w:rPr>
          <w:t>3.4 Zusammenfassung</w:t>
        </w:r>
        <w:r>
          <w:rPr>
            <w:noProof/>
            <w:webHidden/>
          </w:rPr>
          <w:tab/>
        </w:r>
        <w:r>
          <w:rPr>
            <w:noProof/>
            <w:webHidden/>
          </w:rPr>
          <w:fldChar w:fldCharType="begin"/>
        </w:r>
        <w:r>
          <w:rPr>
            <w:noProof/>
            <w:webHidden/>
          </w:rPr>
          <w:instrText xml:space="preserve"> PAGEREF _Toc421874406 \h </w:instrText>
        </w:r>
        <w:r>
          <w:rPr>
            <w:noProof/>
            <w:webHidden/>
          </w:rPr>
        </w:r>
        <w:r>
          <w:rPr>
            <w:noProof/>
            <w:webHidden/>
          </w:rPr>
          <w:fldChar w:fldCharType="separate"/>
        </w:r>
        <w:r w:rsidR="007B29B5">
          <w:rPr>
            <w:noProof/>
            <w:webHidden/>
          </w:rPr>
          <w:t>8</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07" w:history="1">
        <w:r w:rsidRPr="00C07F54">
          <w:rPr>
            <w:rStyle w:val="Hyperlink"/>
            <w:noProof/>
          </w:rPr>
          <w:t>4</w:t>
        </w:r>
        <w:r>
          <w:rPr>
            <w:rFonts w:asciiTheme="minorHAnsi" w:eastAsiaTheme="minorEastAsia" w:hAnsiTheme="minorHAnsi" w:cstheme="minorBidi"/>
            <w:noProof/>
            <w:sz w:val="22"/>
            <w:szCs w:val="22"/>
            <w:lang w:val="en-US"/>
          </w:rPr>
          <w:tab/>
        </w:r>
        <w:r w:rsidRPr="00C07F54">
          <w:rPr>
            <w:rStyle w:val="Hyperlink"/>
            <w:noProof/>
          </w:rPr>
          <w:t>Equalizer</w:t>
        </w:r>
        <w:r>
          <w:rPr>
            <w:noProof/>
            <w:webHidden/>
          </w:rPr>
          <w:tab/>
        </w:r>
        <w:r>
          <w:rPr>
            <w:noProof/>
            <w:webHidden/>
          </w:rPr>
          <w:fldChar w:fldCharType="begin"/>
        </w:r>
        <w:r>
          <w:rPr>
            <w:noProof/>
            <w:webHidden/>
          </w:rPr>
          <w:instrText xml:space="preserve"> PAGEREF _Toc421874407 \h </w:instrText>
        </w:r>
        <w:r>
          <w:rPr>
            <w:noProof/>
            <w:webHidden/>
          </w:rPr>
        </w:r>
        <w:r>
          <w:rPr>
            <w:noProof/>
            <w:webHidden/>
          </w:rPr>
          <w:fldChar w:fldCharType="separate"/>
        </w:r>
        <w:r w:rsidR="007B29B5">
          <w:rPr>
            <w:noProof/>
            <w:webHidden/>
          </w:rPr>
          <w:t>9</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8" w:history="1">
        <w:r w:rsidRPr="00C07F54">
          <w:rPr>
            <w:rStyle w:val="Hyperlink"/>
            <w:noProof/>
          </w:rPr>
          <w:t>4.1 Architektur</w:t>
        </w:r>
        <w:r>
          <w:rPr>
            <w:noProof/>
            <w:webHidden/>
          </w:rPr>
          <w:tab/>
        </w:r>
        <w:r>
          <w:rPr>
            <w:noProof/>
            <w:webHidden/>
          </w:rPr>
          <w:fldChar w:fldCharType="begin"/>
        </w:r>
        <w:r>
          <w:rPr>
            <w:noProof/>
            <w:webHidden/>
          </w:rPr>
          <w:instrText xml:space="preserve"> PAGEREF _Toc421874408 \h </w:instrText>
        </w:r>
        <w:r>
          <w:rPr>
            <w:noProof/>
            <w:webHidden/>
          </w:rPr>
        </w:r>
        <w:r>
          <w:rPr>
            <w:noProof/>
            <w:webHidden/>
          </w:rPr>
          <w:fldChar w:fldCharType="separate"/>
        </w:r>
        <w:r w:rsidR="007B29B5">
          <w:rPr>
            <w:noProof/>
            <w:webHidden/>
          </w:rPr>
          <w:t>9</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09" w:history="1">
        <w:r w:rsidRPr="00C07F54">
          <w:rPr>
            <w:rStyle w:val="Hyperlink"/>
            <w:noProof/>
          </w:rPr>
          <w:t>4.2 Anwendung</w:t>
        </w:r>
        <w:r>
          <w:rPr>
            <w:noProof/>
            <w:webHidden/>
          </w:rPr>
          <w:tab/>
        </w:r>
        <w:r>
          <w:rPr>
            <w:noProof/>
            <w:webHidden/>
          </w:rPr>
          <w:fldChar w:fldCharType="begin"/>
        </w:r>
        <w:r>
          <w:rPr>
            <w:noProof/>
            <w:webHidden/>
          </w:rPr>
          <w:instrText xml:space="preserve"> PAGEREF _Toc421874409 \h </w:instrText>
        </w:r>
        <w:r>
          <w:rPr>
            <w:noProof/>
            <w:webHidden/>
          </w:rPr>
        </w:r>
        <w:r>
          <w:rPr>
            <w:noProof/>
            <w:webHidden/>
          </w:rPr>
          <w:fldChar w:fldCharType="separate"/>
        </w:r>
        <w:r w:rsidR="007B29B5">
          <w:rPr>
            <w:noProof/>
            <w:webHidden/>
          </w:rPr>
          <w:t>10</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10" w:history="1">
        <w:r w:rsidRPr="00C07F54">
          <w:rPr>
            <w:rStyle w:val="Hyperlink"/>
            <w:noProof/>
          </w:rPr>
          <w:t>4.3 Argumentation</w:t>
        </w:r>
        <w:r>
          <w:rPr>
            <w:noProof/>
            <w:webHidden/>
          </w:rPr>
          <w:tab/>
        </w:r>
        <w:r>
          <w:rPr>
            <w:noProof/>
            <w:webHidden/>
          </w:rPr>
          <w:fldChar w:fldCharType="begin"/>
        </w:r>
        <w:r>
          <w:rPr>
            <w:noProof/>
            <w:webHidden/>
          </w:rPr>
          <w:instrText xml:space="preserve"> PAGEREF _Toc421874410 \h </w:instrText>
        </w:r>
        <w:r>
          <w:rPr>
            <w:noProof/>
            <w:webHidden/>
          </w:rPr>
        </w:r>
        <w:r>
          <w:rPr>
            <w:noProof/>
            <w:webHidden/>
          </w:rPr>
          <w:fldChar w:fldCharType="separate"/>
        </w:r>
        <w:r w:rsidR="007B29B5">
          <w:rPr>
            <w:noProof/>
            <w:webHidden/>
          </w:rPr>
          <w:t>11</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11" w:history="1">
        <w:r w:rsidRPr="00C07F54">
          <w:rPr>
            <w:rStyle w:val="Hyperlink"/>
            <w:noProof/>
          </w:rPr>
          <w:t>4.3.1 Pro</w:t>
        </w:r>
        <w:r>
          <w:rPr>
            <w:noProof/>
            <w:webHidden/>
          </w:rPr>
          <w:tab/>
        </w:r>
        <w:r>
          <w:rPr>
            <w:noProof/>
            <w:webHidden/>
          </w:rPr>
          <w:fldChar w:fldCharType="begin"/>
        </w:r>
        <w:r>
          <w:rPr>
            <w:noProof/>
            <w:webHidden/>
          </w:rPr>
          <w:instrText xml:space="preserve"> PAGEREF _Toc421874411 \h </w:instrText>
        </w:r>
        <w:r>
          <w:rPr>
            <w:noProof/>
            <w:webHidden/>
          </w:rPr>
        </w:r>
        <w:r>
          <w:rPr>
            <w:noProof/>
            <w:webHidden/>
          </w:rPr>
          <w:fldChar w:fldCharType="separate"/>
        </w:r>
        <w:r w:rsidR="007B29B5">
          <w:rPr>
            <w:noProof/>
            <w:webHidden/>
          </w:rPr>
          <w:t>11</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12" w:history="1">
        <w:r w:rsidRPr="00C07F54">
          <w:rPr>
            <w:rStyle w:val="Hyperlink"/>
            <w:noProof/>
          </w:rPr>
          <w:t>4.3.2 Kontra</w:t>
        </w:r>
        <w:r>
          <w:rPr>
            <w:noProof/>
            <w:webHidden/>
          </w:rPr>
          <w:tab/>
        </w:r>
        <w:r>
          <w:rPr>
            <w:noProof/>
            <w:webHidden/>
          </w:rPr>
          <w:fldChar w:fldCharType="begin"/>
        </w:r>
        <w:r>
          <w:rPr>
            <w:noProof/>
            <w:webHidden/>
          </w:rPr>
          <w:instrText xml:space="preserve"> PAGEREF _Toc421874412 \h </w:instrText>
        </w:r>
        <w:r>
          <w:rPr>
            <w:noProof/>
            <w:webHidden/>
          </w:rPr>
        </w:r>
        <w:r>
          <w:rPr>
            <w:noProof/>
            <w:webHidden/>
          </w:rPr>
          <w:fldChar w:fldCharType="separate"/>
        </w:r>
        <w:r w:rsidR="007B29B5">
          <w:rPr>
            <w:noProof/>
            <w:webHidden/>
          </w:rPr>
          <w:t>11</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13" w:history="1">
        <w:r w:rsidRPr="00C07F54">
          <w:rPr>
            <w:rStyle w:val="Hyperlink"/>
            <w:noProof/>
          </w:rPr>
          <w:t>4.4 Zusammenfassung</w:t>
        </w:r>
        <w:r>
          <w:rPr>
            <w:noProof/>
            <w:webHidden/>
          </w:rPr>
          <w:tab/>
        </w:r>
        <w:r>
          <w:rPr>
            <w:noProof/>
            <w:webHidden/>
          </w:rPr>
          <w:fldChar w:fldCharType="begin"/>
        </w:r>
        <w:r>
          <w:rPr>
            <w:noProof/>
            <w:webHidden/>
          </w:rPr>
          <w:instrText xml:space="preserve"> PAGEREF _Toc421874413 \h </w:instrText>
        </w:r>
        <w:r>
          <w:rPr>
            <w:noProof/>
            <w:webHidden/>
          </w:rPr>
        </w:r>
        <w:r>
          <w:rPr>
            <w:noProof/>
            <w:webHidden/>
          </w:rPr>
          <w:fldChar w:fldCharType="separate"/>
        </w:r>
        <w:r w:rsidR="007B29B5">
          <w:rPr>
            <w:noProof/>
            <w:webHidden/>
          </w:rPr>
          <w:t>11</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14" w:history="1">
        <w:r w:rsidRPr="00C07F54">
          <w:rPr>
            <w:rStyle w:val="Hyperlink"/>
            <w:noProof/>
          </w:rPr>
          <w:t>5</w:t>
        </w:r>
        <w:r>
          <w:rPr>
            <w:rFonts w:asciiTheme="minorHAnsi" w:eastAsiaTheme="minorEastAsia" w:hAnsiTheme="minorHAnsi" w:cstheme="minorBidi"/>
            <w:noProof/>
            <w:sz w:val="22"/>
            <w:szCs w:val="22"/>
            <w:lang w:val="en-US"/>
          </w:rPr>
          <w:tab/>
        </w:r>
        <w:r w:rsidRPr="00C07F54">
          <w:rPr>
            <w:rStyle w:val="Hyperlink"/>
            <w:noProof/>
          </w:rPr>
          <w:t>Eigene Lösung</w:t>
        </w:r>
        <w:r>
          <w:rPr>
            <w:noProof/>
            <w:webHidden/>
          </w:rPr>
          <w:tab/>
        </w:r>
        <w:r>
          <w:rPr>
            <w:noProof/>
            <w:webHidden/>
          </w:rPr>
          <w:fldChar w:fldCharType="begin"/>
        </w:r>
        <w:r>
          <w:rPr>
            <w:noProof/>
            <w:webHidden/>
          </w:rPr>
          <w:instrText xml:space="preserve"> PAGEREF _Toc421874414 \h </w:instrText>
        </w:r>
        <w:r>
          <w:rPr>
            <w:noProof/>
            <w:webHidden/>
          </w:rPr>
        </w:r>
        <w:r>
          <w:rPr>
            <w:noProof/>
            <w:webHidden/>
          </w:rPr>
          <w:fldChar w:fldCharType="separate"/>
        </w:r>
        <w:r w:rsidR="007B29B5">
          <w:rPr>
            <w:noProof/>
            <w:webHidden/>
          </w:rPr>
          <w:t>12</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15" w:history="1">
        <w:r w:rsidRPr="00C07F54">
          <w:rPr>
            <w:rStyle w:val="Hyperlink"/>
            <w:noProof/>
          </w:rPr>
          <w:t>5.1 Idee</w:t>
        </w:r>
        <w:r>
          <w:rPr>
            <w:noProof/>
            <w:webHidden/>
          </w:rPr>
          <w:tab/>
        </w:r>
        <w:r>
          <w:rPr>
            <w:noProof/>
            <w:webHidden/>
          </w:rPr>
          <w:fldChar w:fldCharType="begin"/>
        </w:r>
        <w:r>
          <w:rPr>
            <w:noProof/>
            <w:webHidden/>
          </w:rPr>
          <w:instrText xml:space="preserve"> PAGEREF _Toc421874415 \h </w:instrText>
        </w:r>
        <w:r>
          <w:rPr>
            <w:noProof/>
            <w:webHidden/>
          </w:rPr>
        </w:r>
        <w:r>
          <w:rPr>
            <w:noProof/>
            <w:webHidden/>
          </w:rPr>
          <w:fldChar w:fldCharType="separate"/>
        </w:r>
        <w:r w:rsidR="007B29B5">
          <w:rPr>
            <w:noProof/>
            <w:webHidden/>
          </w:rPr>
          <w:t>12</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16" w:history="1">
        <w:r w:rsidRPr="00C07F54">
          <w:rPr>
            <w:rStyle w:val="Hyperlink"/>
            <w:noProof/>
          </w:rPr>
          <w:t>5.2 Typ „Multi Unity Instances“</w:t>
        </w:r>
        <w:r>
          <w:rPr>
            <w:noProof/>
            <w:webHidden/>
          </w:rPr>
          <w:tab/>
        </w:r>
        <w:r>
          <w:rPr>
            <w:noProof/>
            <w:webHidden/>
          </w:rPr>
          <w:fldChar w:fldCharType="begin"/>
        </w:r>
        <w:r>
          <w:rPr>
            <w:noProof/>
            <w:webHidden/>
          </w:rPr>
          <w:instrText xml:space="preserve"> PAGEREF _Toc421874416 \h </w:instrText>
        </w:r>
        <w:r>
          <w:rPr>
            <w:noProof/>
            <w:webHidden/>
          </w:rPr>
        </w:r>
        <w:r>
          <w:rPr>
            <w:noProof/>
            <w:webHidden/>
          </w:rPr>
          <w:fldChar w:fldCharType="separate"/>
        </w:r>
        <w:r w:rsidR="007B29B5">
          <w:rPr>
            <w:noProof/>
            <w:webHidden/>
          </w:rPr>
          <w:t>13</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17" w:history="1">
        <w:r w:rsidRPr="00C07F54">
          <w:rPr>
            <w:rStyle w:val="Hyperlink"/>
            <w:noProof/>
          </w:rPr>
          <w:t>5.2.1 Architektur</w:t>
        </w:r>
        <w:r>
          <w:rPr>
            <w:noProof/>
            <w:webHidden/>
          </w:rPr>
          <w:tab/>
        </w:r>
        <w:r>
          <w:rPr>
            <w:noProof/>
            <w:webHidden/>
          </w:rPr>
          <w:fldChar w:fldCharType="begin"/>
        </w:r>
        <w:r>
          <w:rPr>
            <w:noProof/>
            <w:webHidden/>
          </w:rPr>
          <w:instrText xml:space="preserve"> PAGEREF _Toc421874417 \h </w:instrText>
        </w:r>
        <w:r>
          <w:rPr>
            <w:noProof/>
            <w:webHidden/>
          </w:rPr>
        </w:r>
        <w:r>
          <w:rPr>
            <w:noProof/>
            <w:webHidden/>
          </w:rPr>
          <w:fldChar w:fldCharType="separate"/>
        </w:r>
        <w:r w:rsidR="007B29B5">
          <w:rPr>
            <w:noProof/>
            <w:webHidden/>
          </w:rPr>
          <w:t>13</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18" w:history="1">
        <w:r w:rsidRPr="00C07F54">
          <w:rPr>
            <w:rStyle w:val="Hyperlink"/>
            <w:noProof/>
          </w:rPr>
          <w:t>5.3 Typ „Single Unity Instance“</w:t>
        </w:r>
        <w:r>
          <w:rPr>
            <w:noProof/>
            <w:webHidden/>
          </w:rPr>
          <w:tab/>
        </w:r>
        <w:r>
          <w:rPr>
            <w:noProof/>
            <w:webHidden/>
          </w:rPr>
          <w:fldChar w:fldCharType="begin"/>
        </w:r>
        <w:r>
          <w:rPr>
            <w:noProof/>
            <w:webHidden/>
          </w:rPr>
          <w:instrText xml:space="preserve"> PAGEREF _Toc421874418 \h </w:instrText>
        </w:r>
        <w:r>
          <w:rPr>
            <w:noProof/>
            <w:webHidden/>
          </w:rPr>
        </w:r>
        <w:r>
          <w:rPr>
            <w:noProof/>
            <w:webHidden/>
          </w:rPr>
          <w:fldChar w:fldCharType="separate"/>
        </w:r>
        <w:r w:rsidR="007B29B5">
          <w:rPr>
            <w:noProof/>
            <w:webHidden/>
          </w:rPr>
          <w:t>14</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19" w:history="1">
        <w:r w:rsidRPr="00C07F54">
          <w:rPr>
            <w:rStyle w:val="Hyperlink"/>
            <w:noProof/>
          </w:rPr>
          <w:t>5.3.1 Architektur</w:t>
        </w:r>
        <w:r>
          <w:rPr>
            <w:noProof/>
            <w:webHidden/>
          </w:rPr>
          <w:tab/>
        </w:r>
        <w:r>
          <w:rPr>
            <w:noProof/>
            <w:webHidden/>
          </w:rPr>
          <w:fldChar w:fldCharType="begin"/>
        </w:r>
        <w:r>
          <w:rPr>
            <w:noProof/>
            <w:webHidden/>
          </w:rPr>
          <w:instrText xml:space="preserve"> PAGEREF _Toc421874419 \h </w:instrText>
        </w:r>
        <w:r>
          <w:rPr>
            <w:noProof/>
            <w:webHidden/>
          </w:rPr>
        </w:r>
        <w:r>
          <w:rPr>
            <w:noProof/>
            <w:webHidden/>
          </w:rPr>
          <w:fldChar w:fldCharType="separate"/>
        </w:r>
        <w:r w:rsidR="007B29B5">
          <w:rPr>
            <w:noProof/>
            <w:webHidden/>
          </w:rPr>
          <w:t>14</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0" w:history="1">
        <w:r w:rsidRPr="00C07F54">
          <w:rPr>
            <w:rStyle w:val="Hyperlink"/>
            <w:noProof/>
          </w:rPr>
          <w:t>5.4 Funktionale Anforderungen an eine eigene Lösung</w:t>
        </w:r>
        <w:r>
          <w:rPr>
            <w:noProof/>
            <w:webHidden/>
          </w:rPr>
          <w:tab/>
        </w:r>
        <w:r>
          <w:rPr>
            <w:noProof/>
            <w:webHidden/>
          </w:rPr>
          <w:fldChar w:fldCharType="begin"/>
        </w:r>
        <w:r>
          <w:rPr>
            <w:noProof/>
            <w:webHidden/>
          </w:rPr>
          <w:instrText xml:space="preserve"> PAGEREF _Toc421874420 \h </w:instrText>
        </w:r>
        <w:r>
          <w:rPr>
            <w:noProof/>
            <w:webHidden/>
          </w:rPr>
        </w:r>
        <w:r>
          <w:rPr>
            <w:noProof/>
            <w:webHidden/>
          </w:rPr>
          <w:fldChar w:fldCharType="separate"/>
        </w:r>
        <w:r w:rsidR="007B29B5">
          <w:rPr>
            <w:noProof/>
            <w:webHidden/>
          </w:rPr>
          <w:t>15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1" w:history="1">
        <w:r w:rsidRPr="00C07F54">
          <w:rPr>
            <w:rStyle w:val="Hyperlink"/>
            <w:noProof/>
          </w:rPr>
          <w:t>5.5 Argumentation</w:t>
        </w:r>
        <w:r>
          <w:rPr>
            <w:noProof/>
            <w:webHidden/>
          </w:rPr>
          <w:tab/>
        </w:r>
        <w:r>
          <w:rPr>
            <w:noProof/>
            <w:webHidden/>
          </w:rPr>
          <w:fldChar w:fldCharType="begin"/>
        </w:r>
        <w:r>
          <w:rPr>
            <w:noProof/>
            <w:webHidden/>
          </w:rPr>
          <w:instrText xml:space="preserve"> PAGEREF _Toc421874421 \h </w:instrText>
        </w:r>
        <w:r>
          <w:rPr>
            <w:noProof/>
            <w:webHidden/>
          </w:rPr>
        </w:r>
        <w:r>
          <w:rPr>
            <w:noProof/>
            <w:webHidden/>
          </w:rPr>
          <w:fldChar w:fldCharType="separate"/>
        </w:r>
        <w:r w:rsidR="007B29B5">
          <w:rPr>
            <w:noProof/>
            <w:webHidden/>
          </w:rPr>
          <w:t>15</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22" w:history="1">
        <w:r w:rsidRPr="00C07F54">
          <w:rPr>
            <w:rStyle w:val="Hyperlink"/>
            <w:noProof/>
          </w:rPr>
          <w:t>5.5.1 Pro</w:t>
        </w:r>
        <w:r>
          <w:rPr>
            <w:noProof/>
            <w:webHidden/>
          </w:rPr>
          <w:tab/>
        </w:r>
        <w:r>
          <w:rPr>
            <w:noProof/>
            <w:webHidden/>
          </w:rPr>
          <w:fldChar w:fldCharType="begin"/>
        </w:r>
        <w:r>
          <w:rPr>
            <w:noProof/>
            <w:webHidden/>
          </w:rPr>
          <w:instrText xml:space="preserve"> PAGEREF _Toc421874422 \h </w:instrText>
        </w:r>
        <w:r>
          <w:rPr>
            <w:noProof/>
            <w:webHidden/>
          </w:rPr>
        </w:r>
        <w:r>
          <w:rPr>
            <w:noProof/>
            <w:webHidden/>
          </w:rPr>
          <w:fldChar w:fldCharType="separate"/>
        </w:r>
        <w:r w:rsidR="007B29B5">
          <w:rPr>
            <w:noProof/>
            <w:webHidden/>
          </w:rPr>
          <w:t>15</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23" w:history="1">
        <w:r w:rsidRPr="00C07F54">
          <w:rPr>
            <w:rStyle w:val="Hyperlink"/>
            <w:noProof/>
          </w:rPr>
          <w:t>5.5.2 Kontra</w:t>
        </w:r>
        <w:r>
          <w:rPr>
            <w:noProof/>
            <w:webHidden/>
          </w:rPr>
          <w:tab/>
        </w:r>
        <w:r>
          <w:rPr>
            <w:noProof/>
            <w:webHidden/>
          </w:rPr>
          <w:fldChar w:fldCharType="begin"/>
        </w:r>
        <w:r>
          <w:rPr>
            <w:noProof/>
            <w:webHidden/>
          </w:rPr>
          <w:instrText xml:space="preserve"> PAGEREF _Toc421874423 \h </w:instrText>
        </w:r>
        <w:r>
          <w:rPr>
            <w:noProof/>
            <w:webHidden/>
          </w:rPr>
        </w:r>
        <w:r>
          <w:rPr>
            <w:noProof/>
            <w:webHidden/>
          </w:rPr>
          <w:fldChar w:fldCharType="separate"/>
        </w:r>
        <w:r w:rsidR="007B29B5">
          <w:rPr>
            <w:noProof/>
            <w:webHidden/>
          </w:rPr>
          <w:t>15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4" w:history="1">
        <w:r w:rsidRPr="00C07F54">
          <w:rPr>
            <w:rStyle w:val="Hyperlink"/>
            <w:noProof/>
          </w:rPr>
          <w:t>5.6 Zusammenfassung</w:t>
        </w:r>
        <w:r>
          <w:rPr>
            <w:noProof/>
            <w:webHidden/>
          </w:rPr>
          <w:tab/>
        </w:r>
        <w:r>
          <w:rPr>
            <w:noProof/>
            <w:webHidden/>
          </w:rPr>
          <w:fldChar w:fldCharType="begin"/>
        </w:r>
        <w:r>
          <w:rPr>
            <w:noProof/>
            <w:webHidden/>
          </w:rPr>
          <w:instrText xml:space="preserve"> PAGEREF _Toc421874424 \h </w:instrText>
        </w:r>
        <w:r>
          <w:rPr>
            <w:noProof/>
            <w:webHidden/>
          </w:rPr>
        </w:r>
        <w:r>
          <w:rPr>
            <w:noProof/>
            <w:webHidden/>
          </w:rPr>
          <w:fldChar w:fldCharType="separate"/>
        </w:r>
        <w:r w:rsidR="007B29B5">
          <w:rPr>
            <w:noProof/>
            <w:webHidden/>
          </w:rPr>
          <w:t>16</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25" w:history="1">
        <w:r w:rsidRPr="00C07F54">
          <w:rPr>
            <w:rStyle w:val="Hyperlink"/>
            <w:noProof/>
          </w:rPr>
          <w:t>6</w:t>
        </w:r>
        <w:r>
          <w:rPr>
            <w:rFonts w:asciiTheme="minorHAnsi" w:eastAsiaTheme="minorEastAsia" w:hAnsiTheme="minorHAnsi" w:cstheme="minorBidi"/>
            <w:noProof/>
            <w:sz w:val="22"/>
            <w:szCs w:val="22"/>
            <w:lang w:val="en-US"/>
          </w:rPr>
          <w:tab/>
        </w:r>
        <w:r w:rsidRPr="00C07F54">
          <w:rPr>
            <w:rStyle w:val="Hyperlink"/>
            <w:noProof/>
          </w:rPr>
          <w:t>MiddleVR</w:t>
        </w:r>
        <w:r>
          <w:rPr>
            <w:noProof/>
            <w:webHidden/>
          </w:rPr>
          <w:tab/>
        </w:r>
        <w:r>
          <w:rPr>
            <w:noProof/>
            <w:webHidden/>
          </w:rPr>
          <w:fldChar w:fldCharType="begin"/>
        </w:r>
        <w:r>
          <w:rPr>
            <w:noProof/>
            <w:webHidden/>
          </w:rPr>
          <w:instrText xml:space="preserve"> PAGEREF _Toc421874425 \h </w:instrText>
        </w:r>
        <w:r>
          <w:rPr>
            <w:noProof/>
            <w:webHidden/>
          </w:rPr>
        </w:r>
        <w:r>
          <w:rPr>
            <w:noProof/>
            <w:webHidden/>
          </w:rPr>
          <w:fldChar w:fldCharType="separate"/>
        </w:r>
        <w:r w:rsidR="007B29B5">
          <w:rPr>
            <w:noProof/>
            <w:webHidden/>
          </w:rPr>
          <w:t>17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6" w:history="1">
        <w:r w:rsidRPr="00C07F54">
          <w:rPr>
            <w:rStyle w:val="Hyperlink"/>
            <w:noProof/>
          </w:rPr>
          <w:t>6.1 Idee</w:t>
        </w:r>
        <w:r>
          <w:rPr>
            <w:noProof/>
            <w:webHidden/>
          </w:rPr>
          <w:tab/>
        </w:r>
        <w:r>
          <w:rPr>
            <w:noProof/>
            <w:webHidden/>
          </w:rPr>
          <w:fldChar w:fldCharType="begin"/>
        </w:r>
        <w:r>
          <w:rPr>
            <w:noProof/>
            <w:webHidden/>
          </w:rPr>
          <w:instrText xml:space="preserve"> PAGEREF _Toc421874426 \h </w:instrText>
        </w:r>
        <w:r>
          <w:rPr>
            <w:noProof/>
            <w:webHidden/>
          </w:rPr>
        </w:r>
        <w:r>
          <w:rPr>
            <w:noProof/>
            <w:webHidden/>
          </w:rPr>
          <w:fldChar w:fldCharType="separate"/>
        </w:r>
        <w:r w:rsidR="007B29B5">
          <w:rPr>
            <w:noProof/>
            <w:webHidden/>
          </w:rPr>
          <w:t>17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7" w:history="1">
        <w:r w:rsidRPr="00C07F54">
          <w:rPr>
            <w:rStyle w:val="Hyperlink"/>
            <w:noProof/>
          </w:rPr>
          <w:t>6.2 Warum MiddleVR?</w:t>
        </w:r>
        <w:r>
          <w:rPr>
            <w:noProof/>
            <w:webHidden/>
          </w:rPr>
          <w:tab/>
        </w:r>
        <w:r>
          <w:rPr>
            <w:noProof/>
            <w:webHidden/>
          </w:rPr>
          <w:fldChar w:fldCharType="begin"/>
        </w:r>
        <w:r>
          <w:rPr>
            <w:noProof/>
            <w:webHidden/>
          </w:rPr>
          <w:instrText xml:space="preserve"> PAGEREF _Toc421874427 \h </w:instrText>
        </w:r>
        <w:r>
          <w:rPr>
            <w:noProof/>
            <w:webHidden/>
          </w:rPr>
        </w:r>
        <w:r>
          <w:rPr>
            <w:noProof/>
            <w:webHidden/>
          </w:rPr>
          <w:fldChar w:fldCharType="separate"/>
        </w:r>
        <w:r w:rsidR="007B29B5">
          <w:rPr>
            <w:noProof/>
            <w:webHidden/>
          </w:rPr>
          <w:t>17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8" w:history="1">
        <w:r w:rsidRPr="00C07F54">
          <w:rPr>
            <w:rStyle w:val="Hyperlink"/>
            <w:noProof/>
          </w:rPr>
          <w:t>6.3 Abdeckung MiddleVR</w:t>
        </w:r>
        <w:r>
          <w:rPr>
            <w:noProof/>
            <w:webHidden/>
          </w:rPr>
          <w:tab/>
        </w:r>
        <w:r>
          <w:rPr>
            <w:noProof/>
            <w:webHidden/>
          </w:rPr>
          <w:fldChar w:fldCharType="begin"/>
        </w:r>
        <w:r>
          <w:rPr>
            <w:noProof/>
            <w:webHidden/>
          </w:rPr>
          <w:instrText xml:space="preserve"> PAGEREF _Toc421874428 \h </w:instrText>
        </w:r>
        <w:r>
          <w:rPr>
            <w:noProof/>
            <w:webHidden/>
          </w:rPr>
        </w:r>
        <w:r>
          <w:rPr>
            <w:noProof/>
            <w:webHidden/>
          </w:rPr>
          <w:fldChar w:fldCharType="separate"/>
        </w:r>
        <w:r w:rsidR="007B29B5">
          <w:rPr>
            <w:noProof/>
            <w:webHidden/>
          </w:rPr>
          <w:t>17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29" w:history="1">
        <w:r w:rsidRPr="00C07F54">
          <w:rPr>
            <w:rStyle w:val="Hyperlink"/>
            <w:noProof/>
          </w:rPr>
          <w:t>6.4 Konzept MiddleVR</w:t>
        </w:r>
        <w:r>
          <w:rPr>
            <w:noProof/>
            <w:webHidden/>
          </w:rPr>
          <w:tab/>
        </w:r>
        <w:r>
          <w:rPr>
            <w:noProof/>
            <w:webHidden/>
          </w:rPr>
          <w:fldChar w:fldCharType="begin"/>
        </w:r>
        <w:r>
          <w:rPr>
            <w:noProof/>
            <w:webHidden/>
          </w:rPr>
          <w:instrText xml:space="preserve"> PAGEREF _Toc421874429 \h </w:instrText>
        </w:r>
        <w:r>
          <w:rPr>
            <w:noProof/>
            <w:webHidden/>
          </w:rPr>
        </w:r>
        <w:r>
          <w:rPr>
            <w:noProof/>
            <w:webHidden/>
          </w:rPr>
          <w:fldChar w:fldCharType="separate"/>
        </w:r>
        <w:r w:rsidR="007B29B5">
          <w:rPr>
            <w:noProof/>
            <w:webHidden/>
          </w:rPr>
          <w:t>18</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30" w:history="1">
        <w:r w:rsidRPr="00C07F54">
          <w:rPr>
            <w:rStyle w:val="Hyperlink"/>
            <w:noProof/>
          </w:rPr>
          <w:t>6.5 Argumentation</w:t>
        </w:r>
        <w:r>
          <w:rPr>
            <w:noProof/>
            <w:webHidden/>
          </w:rPr>
          <w:tab/>
        </w:r>
        <w:r>
          <w:rPr>
            <w:noProof/>
            <w:webHidden/>
          </w:rPr>
          <w:fldChar w:fldCharType="begin"/>
        </w:r>
        <w:r>
          <w:rPr>
            <w:noProof/>
            <w:webHidden/>
          </w:rPr>
          <w:instrText xml:space="preserve"> PAGEREF _Toc421874430 \h </w:instrText>
        </w:r>
        <w:r>
          <w:rPr>
            <w:noProof/>
            <w:webHidden/>
          </w:rPr>
        </w:r>
        <w:r>
          <w:rPr>
            <w:noProof/>
            <w:webHidden/>
          </w:rPr>
          <w:fldChar w:fldCharType="separate"/>
        </w:r>
        <w:r w:rsidR="007B29B5">
          <w:rPr>
            <w:noProof/>
            <w:webHidden/>
          </w:rPr>
          <w:t>20</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31" w:history="1">
        <w:r w:rsidRPr="00C07F54">
          <w:rPr>
            <w:rStyle w:val="Hyperlink"/>
            <w:noProof/>
          </w:rPr>
          <w:t>6.5.1 Pro</w:t>
        </w:r>
        <w:r>
          <w:rPr>
            <w:noProof/>
            <w:webHidden/>
          </w:rPr>
          <w:tab/>
        </w:r>
        <w:r>
          <w:rPr>
            <w:noProof/>
            <w:webHidden/>
          </w:rPr>
          <w:fldChar w:fldCharType="begin"/>
        </w:r>
        <w:r>
          <w:rPr>
            <w:noProof/>
            <w:webHidden/>
          </w:rPr>
          <w:instrText xml:space="preserve"> PAGEREF _Toc421874431 \h </w:instrText>
        </w:r>
        <w:r>
          <w:rPr>
            <w:noProof/>
            <w:webHidden/>
          </w:rPr>
        </w:r>
        <w:r>
          <w:rPr>
            <w:noProof/>
            <w:webHidden/>
          </w:rPr>
          <w:fldChar w:fldCharType="separate"/>
        </w:r>
        <w:r w:rsidR="007B29B5">
          <w:rPr>
            <w:noProof/>
            <w:webHidden/>
          </w:rPr>
          <w:t>20</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32" w:history="1">
        <w:r w:rsidRPr="00C07F54">
          <w:rPr>
            <w:rStyle w:val="Hyperlink"/>
            <w:noProof/>
          </w:rPr>
          <w:t>6.5.2 Kontra</w:t>
        </w:r>
        <w:r>
          <w:rPr>
            <w:noProof/>
            <w:webHidden/>
          </w:rPr>
          <w:tab/>
        </w:r>
        <w:r>
          <w:rPr>
            <w:noProof/>
            <w:webHidden/>
          </w:rPr>
          <w:fldChar w:fldCharType="begin"/>
        </w:r>
        <w:r>
          <w:rPr>
            <w:noProof/>
            <w:webHidden/>
          </w:rPr>
          <w:instrText xml:space="preserve"> PAGEREF _Toc421874432 \h </w:instrText>
        </w:r>
        <w:r>
          <w:rPr>
            <w:noProof/>
            <w:webHidden/>
          </w:rPr>
        </w:r>
        <w:r>
          <w:rPr>
            <w:noProof/>
            <w:webHidden/>
          </w:rPr>
          <w:fldChar w:fldCharType="separate"/>
        </w:r>
        <w:r w:rsidR="007B29B5">
          <w:rPr>
            <w:noProof/>
            <w:webHidden/>
          </w:rPr>
          <w:t>20</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33" w:history="1">
        <w:r w:rsidRPr="00C07F54">
          <w:rPr>
            <w:rStyle w:val="Hyperlink"/>
            <w:noProof/>
          </w:rPr>
          <w:t>6.6 Zusammenfassung</w:t>
        </w:r>
        <w:r>
          <w:rPr>
            <w:noProof/>
            <w:webHidden/>
          </w:rPr>
          <w:tab/>
        </w:r>
        <w:r>
          <w:rPr>
            <w:noProof/>
            <w:webHidden/>
          </w:rPr>
          <w:fldChar w:fldCharType="begin"/>
        </w:r>
        <w:r>
          <w:rPr>
            <w:noProof/>
            <w:webHidden/>
          </w:rPr>
          <w:instrText xml:space="preserve"> PAGEREF _Toc421874433 \h </w:instrText>
        </w:r>
        <w:r>
          <w:rPr>
            <w:noProof/>
            <w:webHidden/>
          </w:rPr>
        </w:r>
        <w:r>
          <w:rPr>
            <w:noProof/>
            <w:webHidden/>
          </w:rPr>
          <w:fldChar w:fldCharType="separate"/>
        </w:r>
        <w:r w:rsidR="007B29B5">
          <w:rPr>
            <w:noProof/>
            <w:webHidden/>
          </w:rPr>
          <w:t>20</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34" w:history="1">
        <w:r w:rsidRPr="00C07F54">
          <w:rPr>
            <w:rStyle w:val="Hyperlink"/>
            <w:noProof/>
          </w:rPr>
          <w:t>7</w:t>
        </w:r>
        <w:r>
          <w:rPr>
            <w:rFonts w:asciiTheme="minorHAnsi" w:eastAsiaTheme="minorEastAsia" w:hAnsiTheme="minorHAnsi" w:cstheme="minorBidi"/>
            <w:noProof/>
            <w:sz w:val="22"/>
            <w:szCs w:val="22"/>
            <w:lang w:val="en-US"/>
          </w:rPr>
          <w:tab/>
        </w:r>
        <w:r w:rsidRPr="00C07F54">
          <w:rPr>
            <w:rStyle w:val="Hyperlink"/>
            <w:noProof/>
          </w:rPr>
          <w:t>Gegenüberstellung Varianten</w:t>
        </w:r>
        <w:r>
          <w:rPr>
            <w:noProof/>
            <w:webHidden/>
          </w:rPr>
          <w:tab/>
        </w:r>
        <w:r>
          <w:rPr>
            <w:noProof/>
            <w:webHidden/>
          </w:rPr>
          <w:fldChar w:fldCharType="begin"/>
        </w:r>
        <w:r>
          <w:rPr>
            <w:noProof/>
            <w:webHidden/>
          </w:rPr>
          <w:instrText xml:space="preserve"> PAGEREF _Toc421874434 \h </w:instrText>
        </w:r>
        <w:r>
          <w:rPr>
            <w:noProof/>
            <w:webHidden/>
          </w:rPr>
        </w:r>
        <w:r>
          <w:rPr>
            <w:noProof/>
            <w:webHidden/>
          </w:rPr>
          <w:fldChar w:fldCharType="separate"/>
        </w:r>
        <w:r w:rsidR="007B29B5">
          <w:rPr>
            <w:noProof/>
            <w:webHidden/>
          </w:rPr>
          <w:t>22</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35" w:history="1">
        <w:r w:rsidRPr="00C07F54">
          <w:rPr>
            <w:rStyle w:val="Hyperlink"/>
            <w:noProof/>
          </w:rPr>
          <w:t>8</w:t>
        </w:r>
        <w:r>
          <w:rPr>
            <w:rFonts w:asciiTheme="minorHAnsi" w:eastAsiaTheme="minorEastAsia" w:hAnsiTheme="minorHAnsi" w:cstheme="minorBidi"/>
            <w:noProof/>
            <w:sz w:val="22"/>
            <w:szCs w:val="22"/>
            <w:lang w:val="en-US"/>
          </w:rPr>
          <w:tab/>
        </w:r>
        <w:r w:rsidRPr="00C07F54">
          <w:rPr>
            <w:rStyle w:val="Hyperlink"/>
            <w:noProof/>
          </w:rPr>
          <w:t>Entscheid Variante</w:t>
        </w:r>
        <w:r>
          <w:rPr>
            <w:noProof/>
            <w:webHidden/>
          </w:rPr>
          <w:tab/>
        </w:r>
        <w:r>
          <w:rPr>
            <w:noProof/>
            <w:webHidden/>
          </w:rPr>
          <w:fldChar w:fldCharType="begin"/>
        </w:r>
        <w:r>
          <w:rPr>
            <w:noProof/>
            <w:webHidden/>
          </w:rPr>
          <w:instrText xml:space="preserve"> PAGEREF _Toc421874435 \h </w:instrText>
        </w:r>
        <w:r>
          <w:rPr>
            <w:noProof/>
            <w:webHidden/>
          </w:rPr>
        </w:r>
        <w:r>
          <w:rPr>
            <w:noProof/>
            <w:webHidden/>
          </w:rPr>
          <w:fldChar w:fldCharType="separate"/>
        </w:r>
        <w:r w:rsidR="007B29B5">
          <w:rPr>
            <w:noProof/>
            <w:webHidden/>
          </w:rPr>
          <w:t>24</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36" w:history="1">
        <w:r w:rsidRPr="00C07F54">
          <w:rPr>
            <w:rStyle w:val="Hyperlink"/>
            <w:noProof/>
          </w:rPr>
          <w:t>9</w:t>
        </w:r>
        <w:r>
          <w:rPr>
            <w:rFonts w:asciiTheme="minorHAnsi" w:eastAsiaTheme="minorEastAsia" w:hAnsiTheme="minorHAnsi" w:cstheme="minorBidi"/>
            <w:noProof/>
            <w:sz w:val="22"/>
            <w:szCs w:val="22"/>
            <w:lang w:val="en-US"/>
          </w:rPr>
          <w:tab/>
        </w:r>
        <w:r w:rsidRPr="00C07F54">
          <w:rPr>
            <w:rStyle w:val="Hyperlink"/>
            <w:noProof/>
          </w:rPr>
          <w:t>Ausgangslage Prototyping</w:t>
        </w:r>
        <w:r>
          <w:rPr>
            <w:noProof/>
            <w:webHidden/>
          </w:rPr>
          <w:tab/>
        </w:r>
        <w:r>
          <w:rPr>
            <w:noProof/>
            <w:webHidden/>
          </w:rPr>
          <w:fldChar w:fldCharType="begin"/>
        </w:r>
        <w:r>
          <w:rPr>
            <w:noProof/>
            <w:webHidden/>
          </w:rPr>
          <w:instrText xml:space="preserve"> PAGEREF _Toc421874436 \h </w:instrText>
        </w:r>
        <w:r>
          <w:rPr>
            <w:noProof/>
            <w:webHidden/>
          </w:rPr>
        </w:r>
        <w:r>
          <w:rPr>
            <w:noProof/>
            <w:webHidden/>
          </w:rPr>
          <w:fldChar w:fldCharType="separate"/>
        </w:r>
        <w:r w:rsidR="007B29B5">
          <w:rPr>
            <w:noProof/>
            <w:webHidden/>
          </w:rPr>
          <w:t>25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37" w:history="1">
        <w:r w:rsidRPr="00C07F54">
          <w:rPr>
            <w:rStyle w:val="Hyperlink"/>
            <w:noProof/>
          </w:rPr>
          <w:t>9.1 Aktuelle Infrastruktur</w:t>
        </w:r>
        <w:r>
          <w:rPr>
            <w:noProof/>
            <w:webHidden/>
          </w:rPr>
          <w:tab/>
        </w:r>
        <w:r>
          <w:rPr>
            <w:noProof/>
            <w:webHidden/>
          </w:rPr>
          <w:fldChar w:fldCharType="begin"/>
        </w:r>
        <w:r>
          <w:rPr>
            <w:noProof/>
            <w:webHidden/>
          </w:rPr>
          <w:instrText xml:space="preserve"> PAGEREF _Toc421874437 \h </w:instrText>
        </w:r>
        <w:r>
          <w:rPr>
            <w:noProof/>
            <w:webHidden/>
          </w:rPr>
        </w:r>
        <w:r>
          <w:rPr>
            <w:noProof/>
            <w:webHidden/>
          </w:rPr>
          <w:fldChar w:fldCharType="separate"/>
        </w:r>
        <w:r w:rsidR="007B29B5">
          <w:rPr>
            <w:noProof/>
            <w:webHidden/>
          </w:rPr>
          <w:t>25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38" w:history="1">
        <w:r w:rsidRPr="00C07F54">
          <w:rPr>
            <w:rStyle w:val="Hyperlink"/>
            <w:noProof/>
          </w:rPr>
          <w:t>9.2 Stereoskopie</w:t>
        </w:r>
        <w:r>
          <w:rPr>
            <w:noProof/>
            <w:webHidden/>
          </w:rPr>
          <w:tab/>
        </w:r>
        <w:r>
          <w:rPr>
            <w:noProof/>
            <w:webHidden/>
          </w:rPr>
          <w:fldChar w:fldCharType="begin"/>
        </w:r>
        <w:r>
          <w:rPr>
            <w:noProof/>
            <w:webHidden/>
          </w:rPr>
          <w:instrText xml:space="preserve"> PAGEREF _Toc421874438 \h </w:instrText>
        </w:r>
        <w:r>
          <w:rPr>
            <w:noProof/>
            <w:webHidden/>
          </w:rPr>
        </w:r>
        <w:r>
          <w:rPr>
            <w:noProof/>
            <w:webHidden/>
          </w:rPr>
          <w:fldChar w:fldCharType="separate"/>
        </w:r>
        <w:r w:rsidR="007B29B5">
          <w:rPr>
            <w:noProof/>
            <w:webHidden/>
          </w:rPr>
          <w:t>26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39" w:history="1">
        <w:r w:rsidRPr="00C07F54">
          <w:rPr>
            <w:rStyle w:val="Hyperlink"/>
            <w:noProof/>
            <w:lang w:val="en-US"/>
          </w:rPr>
          <w:t>9.3 Variante Multi Host – Multi GPU – Multi Unity Instances</w:t>
        </w:r>
        <w:r>
          <w:rPr>
            <w:noProof/>
            <w:webHidden/>
          </w:rPr>
          <w:tab/>
        </w:r>
        <w:r>
          <w:rPr>
            <w:noProof/>
            <w:webHidden/>
          </w:rPr>
          <w:fldChar w:fldCharType="begin"/>
        </w:r>
        <w:r>
          <w:rPr>
            <w:noProof/>
            <w:webHidden/>
          </w:rPr>
          <w:instrText xml:space="preserve"> PAGEREF _Toc421874439 \h </w:instrText>
        </w:r>
        <w:r>
          <w:rPr>
            <w:noProof/>
            <w:webHidden/>
          </w:rPr>
        </w:r>
        <w:r>
          <w:rPr>
            <w:noProof/>
            <w:webHidden/>
          </w:rPr>
          <w:fldChar w:fldCharType="separate"/>
        </w:r>
        <w:r w:rsidR="007B29B5">
          <w:rPr>
            <w:noProof/>
            <w:webHidden/>
          </w:rPr>
          <w:t>26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0" w:history="1">
        <w:r w:rsidRPr="00C07F54">
          <w:rPr>
            <w:rStyle w:val="Hyperlink"/>
            <w:noProof/>
            <w:lang w:val="en-US"/>
          </w:rPr>
          <w:t>9.4 Variante Single Host – Multi GPU – Multi Unity Instances</w:t>
        </w:r>
        <w:r>
          <w:rPr>
            <w:noProof/>
            <w:webHidden/>
          </w:rPr>
          <w:tab/>
        </w:r>
        <w:r>
          <w:rPr>
            <w:noProof/>
            <w:webHidden/>
          </w:rPr>
          <w:fldChar w:fldCharType="begin"/>
        </w:r>
        <w:r>
          <w:rPr>
            <w:noProof/>
            <w:webHidden/>
          </w:rPr>
          <w:instrText xml:space="preserve"> PAGEREF _Toc421874440 \h </w:instrText>
        </w:r>
        <w:r>
          <w:rPr>
            <w:noProof/>
            <w:webHidden/>
          </w:rPr>
        </w:r>
        <w:r>
          <w:rPr>
            <w:noProof/>
            <w:webHidden/>
          </w:rPr>
          <w:fldChar w:fldCharType="separate"/>
        </w:r>
        <w:r w:rsidR="007B29B5">
          <w:rPr>
            <w:noProof/>
            <w:webHidden/>
          </w:rPr>
          <w:t>27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1" w:history="1">
        <w:r w:rsidRPr="00C07F54">
          <w:rPr>
            <w:rStyle w:val="Hyperlink"/>
            <w:noProof/>
            <w:lang w:val="en-US"/>
          </w:rPr>
          <w:t>9.5 Variante Single Host – Multi GPU – Single Unity Instance (Nvidia Mosaic)</w:t>
        </w:r>
        <w:r>
          <w:rPr>
            <w:noProof/>
            <w:webHidden/>
          </w:rPr>
          <w:tab/>
        </w:r>
        <w:r>
          <w:rPr>
            <w:noProof/>
            <w:webHidden/>
          </w:rPr>
          <w:fldChar w:fldCharType="begin"/>
        </w:r>
        <w:r>
          <w:rPr>
            <w:noProof/>
            <w:webHidden/>
          </w:rPr>
          <w:instrText xml:space="preserve"> PAGEREF _Toc421874441 \h </w:instrText>
        </w:r>
        <w:r>
          <w:rPr>
            <w:noProof/>
            <w:webHidden/>
          </w:rPr>
        </w:r>
        <w:r>
          <w:rPr>
            <w:noProof/>
            <w:webHidden/>
          </w:rPr>
          <w:fldChar w:fldCharType="separate"/>
        </w:r>
        <w:r w:rsidR="007B29B5">
          <w:rPr>
            <w:noProof/>
            <w:webHidden/>
          </w:rPr>
          <w:t>29</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2" w:history="1">
        <w:r w:rsidRPr="00C07F54">
          <w:rPr>
            <w:rStyle w:val="Hyperlink"/>
            <w:noProof/>
            <w:lang w:val="en-US"/>
          </w:rPr>
          <w:t>9.6 Variante Single Host – Multi GPU – Single Unity Instance</w:t>
        </w:r>
        <w:r>
          <w:rPr>
            <w:noProof/>
            <w:webHidden/>
          </w:rPr>
          <w:tab/>
        </w:r>
        <w:r>
          <w:rPr>
            <w:noProof/>
            <w:webHidden/>
          </w:rPr>
          <w:fldChar w:fldCharType="begin"/>
        </w:r>
        <w:r>
          <w:rPr>
            <w:noProof/>
            <w:webHidden/>
          </w:rPr>
          <w:instrText xml:space="preserve"> PAGEREF _Toc421874442 \h </w:instrText>
        </w:r>
        <w:r>
          <w:rPr>
            <w:noProof/>
            <w:webHidden/>
          </w:rPr>
        </w:r>
        <w:r>
          <w:rPr>
            <w:noProof/>
            <w:webHidden/>
          </w:rPr>
          <w:fldChar w:fldCharType="separate"/>
        </w:r>
        <w:r w:rsidR="007B29B5">
          <w:rPr>
            <w:noProof/>
            <w:webHidden/>
          </w:rPr>
          <w:t>31</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43" w:history="1">
        <w:r w:rsidRPr="00C07F54">
          <w:rPr>
            <w:rStyle w:val="Hyperlink"/>
            <w:noProof/>
          </w:rPr>
          <w:t>10</w:t>
        </w:r>
        <w:r>
          <w:rPr>
            <w:rFonts w:asciiTheme="minorHAnsi" w:eastAsiaTheme="minorEastAsia" w:hAnsiTheme="minorHAnsi" w:cstheme="minorBidi"/>
            <w:noProof/>
            <w:sz w:val="22"/>
            <w:szCs w:val="22"/>
            <w:lang w:val="en-US"/>
          </w:rPr>
          <w:tab/>
        </w:r>
        <w:r w:rsidRPr="00C07F54">
          <w:rPr>
            <w:rStyle w:val="Hyperlink"/>
            <w:noProof/>
          </w:rPr>
          <w:t>Prototypen</w:t>
        </w:r>
        <w:r>
          <w:rPr>
            <w:noProof/>
            <w:webHidden/>
          </w:rPr>
          <w:tab/>
        </w:r>
        <w:r>
          <w:rPr>
            <w:noProof/>
            <w:webHidden/>
          </w:rPr>
          <w:fldChar w:fldCharType="begin"/>
        </w:r>
        <w:r>
          <w:rPr>
            <w:noProof/>
            <w:webHidden/>
          </w:rPr>
          <w:instrText xml:space="preserve"> PAGEREF _Toc421874443 \h </w:instrText>
        </w:r>
        <w:r>
          <w:rPr>
            <w:noProof/>
            <w:webHidden/>
          </w:rPr>
        </w:r>
        <w:r>
          <w:rPr>
            <w:noProof/>
            <w:webHidden/>
          </w:rPr>
          <w:fldChar w:fldCharType="separate"/>
        </w:r>
        <w:r w:rsidR="007B29B5">
          <w:rPr>
            <w:noProof/>
            <w:webHidden/>
          </w:rPr>
          <w:t>34</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4" w:history="1">
        <w:r w:rsidRPr="00C07F54">
          <w:rPr>
            <w:rStyle w:val="Hyperlink"/>
            <w:noProof/>
          </w:rPr>
          <w:t>10.1 Basic Prototyp</w:t>
        </w:r>
        <w:r>
          <w:rPr>
            <w:noProof/>
            <w:webHidden/>
          </w:rPr>
          <w:tab/>
        </w:r>
        <w:r>
          <w:rPr>
            <w:noProof/>
            <w:webHidden/>
          </w:rPr>
          <w:fldChar w:fldCharType="begin"/>
        </w:r>
        <w:r>
          <w:rPr>
            <w:noProof/>
            <w:webHidden/>
          </w:rPr>
          <w:instrText xml:space="preserve"> PAGEREF _Toc421874444 \h </w:instrText>
        </w:r>
        <w:r>
          <w:rPr>
            <w:noProof/>
            <w:webHidden/>
          </w:rPr>
        </w:r>
        <w:r>
          <w:rPr>
            <w:noProof/>
            <w:webHidden/>
          </w:rPr>
          <w:fldChar w:fldCharType="separate"/>
        </w:r>
        <w:r w:rsidR="007B29B5">
          <w:rPr>
            <w:noProof/>
            <w:webHidden/>
          </w:rPr>
          <w:t>34</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5" w:history="1">
        <w:r w:rsidRPr="00C07F54">
          <w:rPr>
            <w:rStyle w:val="Hyperlink"/>
            <w:noProof/>
          </w:rPr>
          <w:t>10.2 Basic Extended Prototyp</w:t>
        </w:r>
        <w:r>
          <w:rPr>
            <w:noProof/>
            <w:webHidden/>
          </w:rPr>
          <w:tab/>
        </w:r>
        <w:r>
          <w:rPr>
            <w:noProof/>
            <w:webHidden/>
          </w:rPr>
          <w:fldChar w:fldCharType="begin"/>
        </w:r>
        <w:r>
          <w:rPr>
            <w:noProof/>
            <w:webHidden/>
          </w:rPr>
          <w:instrText xml:space="preserve"> PAGEREF _Toc421874445 \h </w:instrText>
        </w:r>
        <w:r>
          <w:rPr>
            <w:noProof/>
            <w:webHidden/>
          </w:rPr>
        </w:r>
        <w:r>
          <w:rPr>
            <w:noProof/>
            <w:webHidden/>
          </w:rPr>
          <w:fldChar w:fldCharType="separate"/>
        </w:r>
        <w:r w:rsidR="007B29B5">
          <w:rPr>
            <w:noProof/>
            <w:webHidden/>
          </w:rPr>
          <w:t>35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6" w:history="1">
        <w:r w:rsidRPr="00C07F54">
          <w:rPr>
            <w:rStyle w:val="Hyperlink"/>
            <w:noProof/>
          </w:rPr>
          <w:t>10.3 AngryBots Prototyp</w:t>
        </w:r>
        <w:r>
          <w:rPr>
            <w:noProof/>
            <w:webHidden/>
          </w:rPr>
          <w:tab/>
        </w:r>
        <w:r>
          <w:rPr>
            <w:noProof/>
            <w:webHidden/>
          </w:rPr>
          <w:fldChar w:fldCharType="begin"/>
        </w:r>
        <w:r>
          <w:rPr>
            <w:noProof/>
            <w:webHidden/>
          </w:rPr>
          <w:instrText xml:space="preserve"> PAGEREF _Toc421874446 \h </w:instrText>
        </w:r>
        <w:r>
          <w:rPr>
            <w:noProof/>
            <w:webHidden/>
          </w:rPr>
        </w:r>
        <w:r>
          <w:rPr>
            <w:noProof/>
            <w:webHidden/>
          </w:rPr>
          <w:fldChar w:fldCharType="separate"/>
        </w:r>
        <w:r w:rsidR="007B29B5">
          <w:rPr>
            <w:noProof/>
            <w:webHidden/>
          </w:rPr>
          <w:t>35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7" w:history="1">
        <w:r w:rsidRPr="00C07F54">
          <w:rPr>
            <w:rStyle w:val="Hyperlink"/>
            <w:noProof/>
          </w:rPr>
          <w:t>10.4 Car Tutorial Prototyp</w:t>
        </w:r>
        <w:r>
          <w:rPr>
            <w:noProof/>
            <w:webHidden/>
          </w:rPr>
          <w:tab/>
        </w:r>
        <w:r>
          <w:rPr>
            <w:noProof/>
            <w:webHidden/>
          </w:rPr>
          <w:fldChar w:fldCharType="begin"/>
        </w:r>
        <w:r>
          <w:rPr>
            <w:noProof/>
            <w:webHidden/>
          </w:rPr>
          <w:instrText xml:space="preserve"> PAGEREF _Toc421874447 \h </w:instrText>
        </w:r>
        <w:r>
          <w:rPr>
            <w:noProof/>
            <w:webHidden/>
          </w:rPr>
        </w:r>
        <w:r>
          <w:rPr>
            <w:noProof/>
            <w:webHidden/>
          </w:rPr>
          <w:fldChar w:fldCharType="separate"/>
        </w:r>
        <w:r w:rsidR="007B29B5">
          <w:rPr>
            <w:noProof/>
            <w:webHidden/>
          </w:rPr>
          <w:t>36</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48" w:history="1">
        <w:r w:rsidRPr="00C07F54">
          <w:rPr>
            <w:rStyle w:val="Hyperlink"/>
            <w:noProof/>
          </w:rPr>
          <w:t>11</w:t>
        </w:r>
        <w:r>
          <w:rPr>
            <w:rFonts w:asciiTheme="minorHAnsi" w:eastAsiaTheme="minorEastAsia" w:hAnsiTheme="minorHAnsi" w:cstheme="minorBidi"/>
            <w:noProof/>
            <w:sz w:val="22"/>
            <w:szCs w:val="22"/>
            <w:lang w:val="en-US"/>
          </w:rPr>
          <w:tab/>
        </w:r>
        <w:r w:rsidRPr="00C07F54">
          <w:rPr>
            <w:rStyle w:val="Hyperlink"/>
            <w:noProof/>
          </w:rPr>
          <w:t>Finale Gegenüberstellung</w:t>
        </w:r>
        <w:r>
          <w:rPr>
            <w:noProof/>
            <w:webHidden/>
          </w:rPr>
          <w:tab/>
        </w:r>
        <w:r>
          <w:rPr>
            <w:noProof/>
            <w:webHidden/>
          </w:rPr>
          <w:fldChar w:fldCharType="begin"/>
        </w:r>
        <w:r>
          <w:rPr>
            <w:noProof/>
            <w:webHidden/>
          </w:rPr>
          <w:instrText xml:space="preserve"> PAGEREF _Toc421874448 \h </w:instrText>
        </w:r>
        <w:r>
          <w:rPr>
            <w:noProof/>
            <w:webHidden/>
          </w:rPr>
        </w:r>
        <w:r>
          <w:rPr>
            <w:noProof/>
            <w:webHidden/>
          </w:rPr>
          <w:fldChar w:fldCharType="separate"/>
        </w:r>
        <w:r w:rsidR="007B29B5">
          <w:rPr>
            <w:noProof/>
            <w:webHidden/>
          </w:rPr>
          <w:t>37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49" w:history="1">
        <w:r w:rsidRPr="00C07F54">
          <w:rPr>
            <w:rStyle w:val="Hyperlink"/>
            <w:noProof/>
          </w:rPr>
          <w:t>11.1 Übersicht</w:t>
        </w:r>
        <w:r>
          <w:rPr>
            <w:noProof/>
            <w:webHidden/>
          </w:rPr>
          <w:tab/>
        </w:r>
        <w:r>
          <w:rPr>
            <w:noProof/>
            <w:webHidden/>
          </w:rPr>
          <w:fldChar w:fldCharType="begin"/>
        </w:r>
        <w:r>
          <w:rPr>
            <w:noProof/>
            <w:webHidden/>
          </w:rPr>
          <w:instrText xml:space="preserve"> PAGEREF _Toc421874449 \h </w:instrText>
        </w:r>
        <w:r>
          <w:rPr>
            <w:noProof/>
            <w:webHidden/>
          </w:rPr>
        </w:r>
        <w:r>
          <w:rPr>
            <w:noProof/>
            <w:webHidden/>
          </w:rPr>
          <w:fldChar w:fldCharType="separate"/>
        </w:r>
        <w:r w:rsidR="007B29B5">
          <w:rPr>
            <w:noProof/>
            <w:webHidden/>
          </w:rPr>
          <w:t>37</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50" w:history="1">
        <w:r w:rsidRPr="00C07F54">
          <w:rPr>
            <w:rStyle w:val="Hyperlink"/>
            <w:noProof/>
          </w:rPr>
          <w:t>11.2 Auswertung</w:t>
        </w:r>
        <w:r>
          <w:rPr>
            <w:noProof/>
            <w:webHidden/>
          </w:rPr>
          <w:tab/>
        </w:r>
        <w:r>
          <w:rPr>
            <w:noProof/>
            <w:webHidden/>
          </w:rPr>
          <w:fldChar w:fldCharType="begin"/>
        </w:r>
        <w:r>
          <w:rPr>
            <w:noProof/>
            <w:webHidden/>
          </w:rPr>
          <w:instrText xml:space="preserve"> PAGEREF _Toc421874450 \h </w:instrText>
        </w:r>
        <w:r>
          <w:rPr>
            <w:noProof/>
            <w:webHidden/>
          </w:rPr>
        </w:r>
        <w:r>
          <w:rPr>
            <w:noProof/>
            <w:webHidden/>
          </w:rPr>
          <w:fldChar w:fldCharType="separate"/>
        </w:r>
        <w:r w:rsidR="007B29B5">
          <w:rPr>
            <w:noProof/>
            <w:webHidden/>
          </w:rPr>
          <w:t>39</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51" w:history="1">
        <w:r w:rsidRPr="00C07F54">
          <w:rPr>
            <w:rStyle w:val="Hyperlink"/>
            <w:noProof/>
          </w:rPr>
          <w:t>11.3 GPU Performance</w:t>
        </w:r>
        <w:r>
          <w:rPr>
            <w:noProof/>
            <w:webHidden/>
          </w:rPr>
          <w:tab/>
        </w:r>
        <w:r>
          <w:rPr>
            <w:noProof/>
            <w:webHidden/>
          </w:rPr>
          <w:fldChar w:fldCharType="begin"/>
        </w:r>
        <w:r>
          <w:rPr>
            <w:noProof/>
            <w:webHidden/>
          </w:rPr>
          <w:instrText xml:space="preserve"> PAGEREF _Toc421874451 \h </w:instrText>
        </w:r>
        <w:r>
          <w:rPr>
            <w:noProof/>
            <w:webHidden/>
          </w:rPr>
        </w:r>
        <w:r>
          <w:rPr>
            <w:noProof/>
            <w:webHidden/>
          </w:rPr>
          <w:fldChar w:fldCharType="separate"/>
        </w:r>
        <w:r w:rsidR="007B29B5">
          <w:rPr>
            <w:noProof/>
            <w:webHidden/>
          </w:rPr>
          <w:t>40</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52" w:history="1">
        <w:r w:rsidRPr="00C07F54">
          <w:rPr>
            <w:rStyle w:val="Hyperlink"/>
            <w:noProof/>
          </w:rPr>
          <w:t>11.4 Offene Punkte</w:t>
        </w:r>
        <w:r>
          <w:rPr>
            <w:noProof/>
            <w:webHidden/>
          </w:rPr>
          <w:tab/>
        </w:r>
        <w:r>
          <w:rPr>
            <w:noProof/>
            <w:webHidden/>
          </w:rPr>
          <w:fldChar w:fldCharType="begin"/>
        </w:r>
        <w:r>
          <w:rPr>
            <w:noProof/>
            <w:webHidden/>
          </w:rPr>
          <w:instrText xml:space="preserve"> PAGEREF _Toc421874452 \h </w:instrText>
        </w:r>
        <w:r>
          <w:rPr>
            <w:noProof/>
            <w:webHidden/>
          </w:rPr>
        </w:r>
        <w:r>
          <w:rPr>
            <w:noProof/>
            <w:webHidden/>
          </w:rPr>
          <w:fldChar w:fldCharType="separate"/>
        </w:r>
        <w:r w:rsidR="007B29B5">
          <w:rPr>
            <w:noProof/>
            <w:webHidden/>
          </w:rPr>
          <w:t>41</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53" w:history="1">
        <w:r w:rsidRPr="00C07F54">
          <w:rPr>
            <w:rStyle w:val="Hyperlink"/>
            <w:noProof/>
          </w:rPr>
          <w:t>11.4.1 Mehrere Kameras</w:t>
        </w:r>
        <w:r>
          <w:rPr>
            <w:noProof/>
            <w:webHidden/>
          </w:rPr>
          <w:tab/>
        </w:r>
        <w:r>
          <w:rPr>
            <w:noProof/>
            <w:webHidden/>
          </w:rPr>
          <w:fldChar w:fldCharType="begin"/>
        </w:r>
        <w:r>
          <w:rPr>
            <w:noProof/>
            <w:webHidden/>
          </w:rPr>
          <w:instrText xml:space="preserve"> PAGEREF _Toc421874453 \h </w:instrText>
        </w:r>
        <w:r>
          <w:rPr>
            <w:noProof/>
            <w:webHidden/>
          </w:rPr>
        </w:r>
        <w:r>
          <w:rPr>
            <w:noProof/>
            <w:webHidden/>
          </w:rPr>
          <w:fldChar w:fldCharType="separate"/>
        </w:r>
        <w:r w:rsidR="007B29B5">
          <w:rPr>
            <w:noProof/>
            <w:webHidden/>
          </w:rPr>
          <w:t>41</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54" w:history="1">
        <w:r w:rsidRPr="00C07F54">
          <w:rPr>
            <w:rStyle w:val="Hyperlink"/>
            <w:noProof/>
          </w:rPr>
          <w:t>12</w:t>
        </w:r>
        <w:r>
          <w:rPr>
            <w:rFonts w:asciiTheme="minorHAnsi" w:eastAsiaTheme="minorEastAsia" w:hAnsiTheme="minorHAnsi" w:cstheme="minorBidi"/>
            <w:noProof/>
            <w:sz w:val="22"/>
            <w:szCs w:val="22"/>
            <w:lang w:val="en-US"/>
          </w:rPr>
          <w:tab/>
        </w:r>
        <w:r w:rsidRPr="00C07F54">
          <w:rPr>
            <w:rStyle w:val="Hyperlink"/>
            <w:noProof/>
          </w:rPr>
          <w:t>Finaler Entscheid</w:t>
        </w:r>
        <w:r>
          <w:rPr>
            <w:noProof/>
            <w:webHidden/>
          </w:rPr>
          <w:tab/>
        </w:r>
        <w:r>
          <w:rPr>
            <w:noProof/>
            <w:webHidden/>
          </w:rPr>
          <w:fldChar w:fldCharType="begin"/>
        </w:r>
        <w:r>
          <w:rPr>
            <w:noProof/>
            <w:webHidden/>
          </w:rPr>
          <w:instrText xml:space="preserve"> PAGEREF _Toc421874454 \h </w:instrText>
        </w:r>
        <w:r>
          <w:rPr>
            <w:noProof/>
            <w:webHidden/>
          </w:rPr>
        </w:r>
        <w:r>
          <w:rPr>
            <w:noProof/>
            <w:webHidden/>
          </w:rPr>
          <w:fldChar w:fldCharType="separate"/>
        </w:r>
        <w:r w:rsidR="007B29B5">
          <w:rPr>
            <w:noProof/>
            <w:webHidden/>
          </w:rPr>
          <w:t>42</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55" w:history="1">
        <w:r w:rsidRPr="00C07F54">
          <w:rPr>
            <w:rStyle w:val="Hyperlink"/>
            <w:noProof/>
          </w:rPr>
          <w:t>13</w:t>
        </w:r>
        <w:r>
          <w:rPr>
            <w:rFonts w:asciiTheme="minorHAnsi" w:eastAsiaTheme="minorEastAsia" w:hAnsiTheme="minorHAnsi" w:cstheme="minorBidi"/>
            <w:noProof/>
            <w:sz w:val="22"/>
            <w:szCs w:val="22"/>
            <w:lang w:val="en-US"/>
          </w:rPr>
          <w:tab/>
        </w:r>
        <w:r w:rsidRPr="00C07F54">
          <w:rPr>
            <w:rStyle w:val="Hyperlink"/>
            <w:noProof/>
          </w:rPr>
          <w:t>Projektmanagement</w:t>
        </w:r>
        <w:r>
          <w:rPr>
            <w:noProof/>
            <w:webHidden/>
          </w:rPr>
          <w:tab/>
        </w:r>
        <w:r>
          <w:rPr>
            <w:noProof/>
            <w:webHidden/>
          </w:rPr>
          <w:fldChar w:fldCharType="begin"/>
        </w:r>
        <w:r>
          <w:rPr>
            <w:noProof/>
            <w:webHidden/>
          </w:rPr>
          <w:instrText xml:space="preserve"> PAGEREF _Toc421874455 \h </w:instrText>
        </w:r>
        <w:r>
          <w:rPr>
            <w:noProof/>
            <w:webHidden/>
          </w:rPr>
        </w:r>
        <w:r>
          <w:rPr>
            <w:noProof/>
            <w:webHidden/>
          </w:rPr>
          <w:fldChar w:fldCharType="separate"/>
        </w:r>
        <w:r w:rsidR="007B29B5">
          <w:rPr>
            <w:noProof/>
            <w:webHidden/>
          </w:rPr>
          <w:t>43</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56" w:history="1">
        <w:r w:rsidRPr="00C07F54">
          <w:rPr>
            <w:rStyle w:val="Hyperlink"/>
            <w:noProof/>
          </w:rPr>
          <w:t>13.1 Aufgabenstellung</w:t>
        </w:r>
        <w:r>
          <w:rPr>
            <w:noProof/>
            <w:webHidden/>
          </w:rPr>
          <w:tab/>
        </w:r>
        <w:r>
          <w:rPr>
            <w:noProof/>
            <w:webHidden/>
          </w:rPr>
          <w:fldChar w:fldCharType="begin"/>
        </w:r>
        <w:r>
          <w:rPr>
            <w:noProof/>
            <w:webHidden/>
          </w:rPr>
          <w:instrText xml:space="preserve"> PAGEREF _Toc421874456 \h </w:instrText>
        </w:r>
        <w:r>
          <w:rPr>
            <w:noProof/>
            <w:webHidden/>
          </w:rPr>
        </w:r>
        <w:r>
          <w:rPr>
            <w:noProof/>
            <w:webHidden/>
          </w:rPr>
          <w:fldChar w:fldCharType="separate"/>
        </w:r>
        <w:r w:rsidR="007B29B5">
          <w:rPr>
            <w:noProof/>
            <w:webHidden/>
          </w:rPr>
          <w:t>43</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57" w:history="1">
        <w:r w:rsidRPr="00C07F54">
          <w:rPr>
            <w:rStyle w:val="Hyperlink"/>
            <w:noProof/>
          </w:rPr>
          <w:t>13.2 Zieldefinitionen</w:t>
        </w:r>
        <w:r>
          <w:rPr>
            <w:noProof/>
            <w:webHidden/>
          </w:rPr>
          <w:tab/>
        </w:r>
        <w:r>
          <w:rPr>
            <w:noProof/>
            <w:webHidden/>
          </w:rPr>
          <w:fldChar w:fldCharType="begin"/>
        </w:r>
        <w:r>
          <w:rPr>
            <w:noProof/>
            <w:webHidden/>
          </w:rPr>
          <w:instrText xml:space="preserve"> PAGEREF _Toc421874457 \h </w:instrText>
        </w:r>
        <w:r>
          <w:rPr>
            <w:noProof/>
            <w:webHidden/>
          </w:rPr>
        </w:r>
        <w:r>
          <w:rPr>
            <w:noProof/>
            <w:webHidden/>
          </w:rPr>
          <w:fldChar w:fldCharType="separate"/>
        </w:r>
        <w:r w:rsidR="007B29B5">
          <w:rPr>
            <w:noProof/>
            <w:webHidden/>
          </w:rPr>
          <w:t>43</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58" w:history="1">
        <w:r w:rsidRPr="00C07F54">
          <w:rPr>
            <w:rStyle w:val="Hyperlink"/>
            <w:noProof/>
          </w:rPr>
          <w:t>14</w:t>
        </w:r>
        <w:r>
          <w:rPr>
            <w:rFonts w:asciiTheme="minorHAnsi" w:eastAsiaTheme="minorEastAsia" w:hAnsiTheme="minorHAnsi" w:cstheme="minorBidi"/>
            <w:noProof/>
            <w:sz w:val="22"/>
            <w:szCs w:val="22"/>
            <w:lang w:val="en-US"/>
          </w:rPr>
          <w:tab/>
        </w:r>
        <w:r w:rsidRPr="00C07F54">
          <w:rPr>
            <w:rStyle w:val="Hyperlink"/>
            <w:noProof/>
          </w:rPr>
          <w:t>Abbildungsverzeichnis</w:t>
        </w:r>
        <w:r>
          <w:rPr>
            <w:noProof/>
            <w:webHidden/>
          </w:rPr>
          <w:tab/>
        </w:r>
        <w:r>
          <w:rPr>
            <w:noProof/>
            <w:webHidden/>
          </w:rPr>
          <w:fldChar w:fldCharType="begin"/>
        </w:r>
        <w:r>
          <w:rPr>
            <w:noProof/>
            <w:webHidden/>
          </w:rPr>
          <w:instrText xml:space="preserve"> PAGEREF _Toc421874458 \h </w:instrText>
        </w:r>
        <w:r>
          <w:rPr>
            <w:noProof/>
            <w:webHidden/>
          </w:rPr>
        </w:r>
        <w:r>
          <w:rPr>
            <w:noProof/>
            <w:webHidden/>
          </w:rPr>
          <w:fldChar w:fldCharType="separate"/>
        </w:r>
        <w:r w:rsidR="007B29B5">
          <w:rPr>
            <w:noProof/>
            <w:webHidden/>
          </w:rPr>
          <w:t>44</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59" w:history="1">
        <w:r w:rsidRPr="00C07F54">
          <w:rPr>
            <w:rStyle w:val="Hyperlink"/>
            <w:noProof/>
          </w:rPr>
          <w:t>15</w:t>
        </w:r>
        <w:r>
          <w:rPr>
            <w:rFonts w:asciiTheme="minorHAnsi" w:eastAsiaTheme="minorEastAsia" w:hAnsiTheme="minorHAnsi" w:cstheme="minorBidi"/>
            <w:noProof/>
            <w:sz w:val="22"/>
            <w:szCs w:val="22"/>
            <w:lang w:val="en-US"/>
          </w:rPr>
          <w:tab/>
        </w:r>
        <w:r w:rsidRPr="00C07F54">
          <w:rPr>
            <w:rStyle w:val="Hyperlink"/>
            <w:noProof/>
          </w:rPr>
          <w:t>Tabellenverzeichnis</w:t>
        </w:r>
        <w:r>
          <w:rPr>
            <w:noProof/>
            <w:webHidden/>
          </w:rPr>
          <w:tab/>
        </w:r>
        <w:r>
          <w:rPr>
            <w:noProof/>
            <w:webHidden/>
          </w:rPr>
          <w:fldChar w:fldCharType="begin"/>
        </w:r>
        <w:r>
          <w:rPr>
            <w:noProof/>
            <w:webHidden/>
          </w:rPr>
          <w:instrText xml:space="preserve"> PAGEREF _Toc421874459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60" w:history="1">
        <w:r w:rsidRPr="00C07F54">
          <w:rPr>
            <w:rStyle w:val="Hyperlink"/>
            <w:noProof/>
          </w:rPr>
          <w:t>16</w:t>
        </w:r>
        <w:r>
          <w:rPr>
            <w:rFonts w:asciiTheme="minorHAnsi" w:eastAsiaTheme="minorEastAsia" w:hAnsiTheme="minorHAnsi" w:cstheme="minorBidi"/>
            <w:noProof/>
            <w:sz w:val="22"/>
            <w:szCs w:val="22"/>
            <w:lang w:val="en-US"/>
          </w:rPr>
          <w:tab/>
        </w:r>
        <w:r w:rsidRPr="00C07F54">
          <w:rPr>
            <w:rStyle w:val="Hyperlink"/>
            <w:noProof/>
          </w:rPr>
          <w:t>Anhang</w:t>
        </w:r>
        <w:r>
          <w:rPr>
            <w:noProof/>
            <w:webHidden/>
          </w:rPr>
          <w:tab/>
        </w:r>
        <w:r>
          <w:rPr>
            <w:noProof/>
            <w:webHidden/>
          </w:rPr>
          <w:fldChar w:fldCharType="begin"/>
        </w:r>
        <w:r>
          <w:rPr>
            <w:noProof/>
            <w:webHidden/>
          </w:rPr>
          <w:instrText xml:space="preserve"> PAGEREF _Toc421874460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61" w:history="1">
        <w:r w:rsidRPr="00C07F54">
          <w:rPr>
            <w:rStyle w:val="Hyperlink"/>
            <w:noProof/>
          </w:rPr>
          <w:t>16.1 Projektorganisation</w:t>
        </w:r>
        <w:r>
          <w:rPr>
            <w:noProof/>
            <w:webHidden/>
          </w:rPr>
          <w:tab/>
        </w:r>
        <w:r>
          <w:rPr>
            <w:noProof/>
            <w:webHidden/>
          </w:rPr>
          <w:fldChar w:fldCharType="begin"/>
        </w:r>
        <w:r>
          <w:rPr>
            <w:noProof/>
            <w:webHidden/>
          </w:rPr>
          <w:instrText xml:space="preserve"> PAGEREF _Toc421874461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62" w:history="1">
        <w:r w:rsidRPr="00C07F54">
          <w:rPr>
            <w:rStyle w:val="Hyperlink"/>
            <w:noProof/>
          </w:rPr>
          <w:t>16.1.1 Projektteam</w:t>
        </w:r>
        <w:r>
          <w:rPr>
            <w:noProof/>
            <w:webHidden/>
          </w:rPr>
          <w:tab/>
        </w:r>
        <w:r>
          <w:rPr>
            <w:noProof/>
            <w:webHidden/>
          </w:rPr>
          <w:fldChar w:fldCharType="begin"/>
        </w:r>
        <w:r>
          <w:rPr>
            <w:noProof/>
            <w:webHidden/>
          </w:rPr>
          <w:instrText xml:space="preserve"> PAGEREF _Toc421874462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3"/>
        <w:tabs>
          <w:tab w:val="right" w:pos="9457"/>
        </w:tabs>
        <w:rPr>
          <w:rFonts w:asciiTheme="minorHAnsi" w:eastAsiaTheme="minorEastAsia" w:hAnsiTheme="minorHAnsi" w:cstheme="minorBidi"/>
          <w:noProof/>
          <w:sz w:val="22"/>
          <w:szCs w:val="22"/>
          <w:lang w:val="en-US"/>
        </w:rPr>
      </w:pPr>
      <w:hyperlink w:anchor="_Toc421874463" w:history="1">
        <w:r w:rsidRPr="00C07F54">
          <w:rPr>
            <w:rStyle w:val="Hyperlink"/>
            <w:noProof/>
          </w:rPr>
          <w:t>16.1.2 Betreuer</w:t>
        </w:r>
        <w:r>
          <w:rPr>
            <w:noProof/>
            <w:webHidden/>
          </w:rPr>
          <w:tab/>
        </w:r>
        <w:r>
          <w:rPr>
            <w:noProof/>
            <w:webHidden/>
          </w:rPr>
          <w:fldChar w:fldCharType="begin"/>
        </w:r>
        <w:r>
          <w:rPr>
            <w:noProof/>
            <w:webHidden/>
          </w:rPr>
          <w:instrText xml:space="preserve"> PAGEREF _Toc421874463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64" w:history="1">
        <w:r w:rsidRPr="00C07F54">
          <w:rPr>
            <w:rStyle w:val="Hyperlink"/>
            <w:noProof/>
          </w:rPr>
          <w:t>16.2 Projektplanung, Meilensteine</w:t>
        </w:r>
        <w:r>
          <w:rPr>
            <w:noProof/>
            <w:webHidden/>
          </w:rPr>
          <w:tab/>
        </w:r>
        <w:r>
          <w:rPr>
            <w:noProof/>
            <w:webHidden/>
          </w:rPr>
          <w:fldChar w:fldCharType="begin"/>
        </w:r>
        <w:r>
          <w:rPr>
            <w:noProof/>
            <w:webHidden/>
          </w:rPr>
          <w:instrText xml:space="preserve"> PAGEREF _Toc421874464 \h </w:instrText>
        </w:r>
        <w:r>
          <w:rPr>
            <w:noProof/>
            <w:webHidden/>
          </w:rPr>
        </w:r>
        <w:r>
          <w:rPr>
            <w:noProof/>
            <w:webHidden/>
          </w:rPr>
          <w:fldChar w:fldCharType="separate"/>
        </w:r>
        <w:r w:rsidR="007B29B5">
          <w:rPr>
            <w:noProof/>
            <w:webHidden/>
          </w:rPr>
          <w:t>45</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65" w:history="1">
        <w:r w:rsidRPr="00C07F54">
          <w:rPr>
            <w:rStyle w:val="Hyperlink"/>
            <w:noProof/>
          </w:rPr>
          <w:t>16.3 Qualitätssicherung</w:t>
        </w:r>
        <w:r>
          <w:rPr>
            <w:noProof/>
            <w:webHidden/>
          </w:rPr>
          <w:tab/>
        </w:r>
        <w:r>
          <w:rPr>
            <w:noProof/>
            <w:webHidden/>
          </w:rPr>
          <w:fldChar w:fldCharType="begin"/>
        </w:r>
        <w:r>
          <w:rPr>
            <w:noProof/>
            <w:webHidden/>
          </w:rPr>
          <w:instrText xml:space="preserve"> PAGEREF _Toc421874465 \h </w:instrText>
        </w:r>
        <w:r>
          <w:rPr>
            <w:noProof/>
            <w:webHidden/>
          </w:rPr>
        </w:r>
        <w:r>
          <w:rPr>
            <w:noProof/>
            <w:webHidden/>
          </w:rPr>
          <w:fldChar w:fldCharType="separate"/>
        </w:r>
        <w:r w:rsidR="007B29B5">
          <w:rPr>
            <w:noProof/>
            <w:webHidden/>
          </w:rPr>
          <w:t>46</w:t>
        </w:r>
        <w:r>
          <w:rPr>
            <w:noProof/>
            <w:webHidden/>
          </w:rPr>
          <w:fldChar w:fldCharType="end"/>
        </w:r>
      </w:hyperlink>
    </w:p>
    <w:p w:rsidR="00F53D5C" w:rsidRDefault="00F53D5C">
      <w:pPr>
        <w:pStyle w:val="Verzeichnis2"/>
        <w:rPr>
          <w:rFonts w:asciiTheme="minorHAnsi" w:eastAsiaTheme="minorEastAsia" w:hAnsiTheme="minorHAnsi" w:cstheme="minorBidi"/>
          <w:noProof/>
          <w:sz w:val="22"/>
          <w:szCs w:val="22"/>
          <w:lang w:val="en-US"/>
        </w:rPr>
      </w:pPr>
      <w:hyperlink w:anchor="_Toc421874466" w:history="1">
        <w:r w:rsidRPr="00C07F54">
          <w:rPr>
            <w:rStyle w:val="Hyperlink"/>
            <w:noProof/>
          </w:rPr>
          <w:t>16.4 Risikoanalyse</w:t>
        </w:r>
        <w:r>
          <w:rPr>
            <w:noProof/>
            <w:webHidden/>
          </w:rPr>
          <w:tab/>
        </w:r>
        <w:r>
          <w:rPr>
            <w:noProof/>
            <w:webHidden/>
          </w:rPr>
          <w:fldChar w:fldCharType="begin"/>
        </w:r>
        <w:r>
          <w:rPr>
            <w:noProof/>
            <w:webHidden/>
          </w:rPr>
          <w:instrText xml:space="preserve"> PAGEREF _Toc421874466 \h </w:instrText>
        </w:r>
        <w:r>
          <w:rPr>
            <w:noProof/>
            <w:webHidden/>
          </w:rPr>
        </w:r>
        <w:r>
          <w:rPr>
            <w:noProof/>
            <w:webHidden/>
          </w:rPr>
          <w:fldChar w:fldCharType="separate"/>
        </w:r>
        <w:r w:rsidR="007B29B5">
          <w:rPr>
            <w:noProof/>
            <w:webHidden/>
          </w:rPr>
          <w:t>47</w:t>
        </w:r>
        <w:r>
          <w:rPr>
            <w:noProof/>
            <w:webHidden/>
          </w:rPr>
          <w:fldChar w:fldCharType="end"/>
        </w:r>
      </w:hyperlink>
    </w:p>
    <w:p w:rsidR="00F53D5C" w:rsidRDefault="00F53D5C">
      <w:pPr>
        <w:pStyle w:val="Verzeichnis1"/>
        <w:rPr>
          <w:rFonts w:asciiTheme="minorHAnsi" w:eastAsiaTheme="minorEastAsia" w:hAnsiTheme="minorHAnsi" w:cstheme="minorBidi"/>
          <w:noProof/>
          <w:sz w:val="22"/>
          <w:szCs w:val="22"/>
          <w:lang w:val="en-US"/>
        </w:rPr>
      </w:pPr>
      <w:hyperlink w:anchor="_Toc421874467" w:history="1">
        <w:r w:rsidRPr="00C07F54">
          <w:rPr>
            <w:rStyle w:val="Hyperlink"/>
            <w:noProof/>
          </w:rPr>
          <w:t>17</w:t>
        </w:r>
        <w:r>
          <w:rPr>
            <w:rFonts w:asciiTheme="minorHAnsi" w:eastAsiaTheme="minorEastAsia" w:hAnsiTheme="minorHAnsi" w:cstheme="minorBidi"/>
            <w:noProof/>
            <w:sz w:val="22"/>
            <w:szCs w:val="22"/>
            <w:lang w:val="en-US"/>
          </w:rPr>
          <w:tab/>
        </w:r>
        <w:r w:rsidRPr="00C07F54">
          <w:rPr>
            <w:rStyle w:val="Hyperlink"/>
            <w:noProof/>
          </w:rPr>
          <w:t>Versionskontrolle</w:t>
        </w:r>
        <w:r>
          <w:rPr>
            <w:noProof/>
            <w:webHidden/>
          </w:rPr>
          <w:tab/>
        </w:r>
        <w:r>
          <w:rPr>
            <w:noProof/>
            <w:webHidden/>
          </w:rPr>
          <w:fldChar w:fldCharType="begin"/>
        </w:r>
        <w:r>
          <w:rPr>
            <w:noProof/>
            <w:webHidden/>
          </w:rPr>
          <w:instrText xml:space="preserve"> PAGEREF _Toc421874467 \h </w:instrText>
        </w:r>
        <w:r>
          <w:rPr>
            <w:noProof/>
            <w:webHidden/>
          </w:rPr>
        </w:r>
        <w:r>
          <w:rPr>
            <w:noProof/>
            <w:webHidden/>
          </w:rPr>
          <w:fldChar w:fldCharType="separate"/>
        </w:r>
        <w:r w:rsidR="007B29B5">
          <w:rPr>
            <w:noProof/>
            <w:webHidden/>
          </w:rPr>
          <w:t>48</w:t>
        </w:r>
        <w:r>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874398"/>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Computer Automated</w:t>
      </w:r>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rPr>
          <w:noProof/>
        </w:rPr>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874399"/>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AD715D">
      <w:pPr>
        <w:pStyle w:val="Listenabsatz"/>
        <w:numPr>
          <w:ilvl w:val="0"/>
          <w:numId w:val="14"/>
        </w:numPr>
        <w:jc w:val="both"/>
      </w:pPr>
      <w:r w:rsidRPr="00E031B5">
        <w:t>Chromium</w:t>
      </w:r>
    </w:p>
    <w:p w:rsidR="00856931" w:rsidRPr="00E031B5" w:rsidRDefault="00856931" w:rsidP="00AD715D">
      <w:pPr>
        <w:pStyle w:val="Listenabsatz"/>
        <w:numPr>
          <w:ilvl w:val="0"/>
          <w:numId w:val="14"/>
        </w:numPr>
        <w:jc w:val="both"/>
      </w:pPr>
      <w:r w:rsidRPr="00E031B5">
        <w:t>Equalizer</w:t>
      </w:r>
    </w:p>
    <w:p w:rsidR="00856931" w:rsidRPr="00E031B5" w:rsidRDefault="00856931" w:rsidP="00AD715D">
      <w:pPr>
        <w:pStyle w:val="Listenabsatz"/>
        <w:numPr>
          <w:ilvl w:val="0"/>
          <w:numId w:val="14"/>
        </w:numPr>
        <w:jc w:val="both"/>
      </w:pPr>
      <w:r w:rsidRPr="00E031B5">
        <w:t>Eigene Lösung</w:t>
      </w:r>
    </w:p>
    <w:p w:rsidR="00856931" w:rsidRPr="00E031B5" w:rsidRDefault="00EA2281" w:rsidP="00AD715D">
      <w:pPr>
        <w:pStyle w:val="Listenabsatz"/>
        <w:numPr>
          <w:ilvl w:val="0"/>
          <w:numId w:val="14"/>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874400"/>
      <w:r w:rsidRPr="00E031B5">
        <w:lastRenderedPageBreak/>
        <w:t>Chromium</w:t>
      </w:r>
      <w:bookmarkEnd w:id="4"/>
    </w:p>
    <w:p w:rsidR="00690BF5" w:rsidRPr="00E031B5" w:rsidRDefault="00690BF5" w:rsidP="0034532C">
      <w:pPr>
        <w:pStyle w:val="berschrift2"/>
        <w:jc w:val="both"/>
      </w:pPr>
      <w:bookmarkStart w:id="5" w:name="_Toc412989462"/>
      <w:bookmarkStart w:id="6" w:name="_Toc421874401"/>
      <w:r w:rsidRPr="00E031B5">
        <w:t>Architektur</w:t>
      </w:r>
      <w:bookmarkEnd w:id="5"/>
      <w:bookmarkEnd w:id="6"/>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w:t>
      </w:r>
      <w:r w:rsidR="0094305F">
        <w:t>das</w:t>
      </w:r>
      <w:r w:rsidRPr="00E031B5">
        <w:t xml:space="preserve"> </w:t>
      </w:r>
      <w:r w:rsidR="00EA2281">
        <w:t>OpenGL</w:t>
      </w:r>
      <w:r w:rsidRPr="00E031B5">
        <w:t xml:space="preserve"> Command nicht in ein Rasterbild umgewandelt, sondern wird manipuliert und an andere </w:t>
      </w:r>
      <w:r w:rsidR="00EA2281">
        <w:rPr>
          <w:noProof/>
        </w:rPr>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unterteilt in mehrere Stream Processing Units, kurz SPU.</w:t>
      </w:r>
    </w:p>
    <w:p w:rsidR="00690BF5" w:rsidRPr="00E031B5" w:rsidRDefault="00690BF5" w:rsidP="00027C1B">
      <w:pPr>
        <w:jc w:val="both"/>
      </w:pPr>
    </w:p>
    <w:p w:rsidR="00690BF5" w:rsidRDefault="00690BF5" w:rsidP="00027C1B">
      <w:pPr>
        <w:jc w:val="both"/>
      </w:pPr>
      <w:r w:rsidRPr="00E031B5">
        <w:t>Für jede</w:t>
      </w:r>
      <w:r w:rsidR="0094305F">
        <w:t>s</w:t>
      </w:r>
      <w:r w:rsidRPr="00E031B5">
        <w:t xml:space="preserve"> </w:t>
      </w:r>
      <w:r w:rsidR="00EA2281">
        <w:t>OpenGL</w:t>
      </w:r>
      <w:r w:rsidRPr="00E031B5">
        <w:t xml:space="preserve"> Command hat eine SPU folgende Möglichkeiten:</w:t>
      </w:r>
    </w:p>
    <w:p w:rsidR="00006EC2" w:rsidRPr="00E031B5" w:rsidRDefault="00006EC2" w:rsidP="00027C1B">
      <w:pPr>
        <w:jc w:val="both"/>
      </w:pPr>
    </w:p>
    <w:p w:rsidR="00690BF5" w:rsidRPr="00E031B5" w:rsidRDefault="00690BF5" w:rsidP="00006EC2">
      <w:pPr>
        <w:pStyle w:val="Listenabsatz"/>
        <w:numPr>
          <w:ilvl w:val="0"/>
          <w:numId w:val="48"/>
        </w:numPr>
        <w:jc w:val="both"/>
      </w:pPr>
      <w:r w:rsidRPr="00E031B5">
        <w:t>Modifizieren</w:t>
      </w:r>
    </w:p>
    <w:p w:rsidR="00690BF5" w:rsidRPr="00E031B5" w:rsidRDefault="00690BF5" w:rsidP="00006EC2">
      <w:pPr>
        <w:pStyle w:val="Listenabsatz"/>
        <w:numPr>
          <w:ilvl w:val="0"/>
          <w:numId w:val="48"/>
        </w:numPr>
        <w:jc w:val="both"/>
      </w:pPr>
      <w:r w:rsidRPr="00E031B5">
        <w:t>Ablehnen</w:t>
      </w:r>
    </w:p>
    <w:p w:rsidR="00690BF5" w:rsidRPr="00E031B5" w:rsidRDefault="00690BF5" w:rsidP="00006EC2">
      <w:pPr>
        <w:pStyle w:val="Listenabsatz"/>
        <w:numPr>
          <w:ilvl w:val="0"/>
          <w:numId w:val="4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w:t>
      </w:r>
      <w:r w:rsidR="0094305F">
        <w:t>das</w:t>
      </w:r>
      <w:r w:rsidRPr="00E031B5">
        <w:t xml:space="preserve">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1874402"/>
      <w:r w:rsidRPr="00E031B5">
        <w:t>Anwendung</w:t>
      </w:r>
      <w:bookmarkEnd w:id="7"/>
      <w:bookmarkEnd w:id="8"/>
    </w:p>
    <w:p w:rsidR="00690BF5" w:rsidRPr="00740DC4" w:rsidRDefault="00690BF5" w:rsidP="00AD715D">
      <w:pPr>
        <w:pStyle w:val="Listenabsatz"/>
        <w:numPr>
          <w:ilvl w:val="0"/>
          <w:numId w:val="17"/>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87437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0F3822" w:rsidRDefault="000F3822" w:rsidP="00AE4141"/>
    <w:p w:rsidR="000F3822" w:rsidRPr="00AE4141" w:rsidRDefault="000F3822" w:rsidP="000F3822">
      <w:pPr>
        <w:spacing w:line="240" w:lineRule="auto"/>
      </w:pPr>
      <w:r>
        <w:br w:type="page"/>
      </w:r>
    </w:p>
    <w:p w:rsidR="00690BF5" w:rsidRPr="00E031B5" w:rsidRDefault="00690BF5" w:rsidP="00AD715D">
      <w:pPr>
        <w:pStyle w:val="Listenabsatz"/>
        <w:numPr>
          <w:ilvl w:val="0"/>
          <w:numId w:val="17"/>
        </w:numPr>
      </w:pPr>
      <w:bookmarkStart w:id="11" w:name="_Toc412989465"/>
      <w:r w:rsidRPr="00740DC4">
        <w:rPr>
          <w:b/>
        </w:rPr>
        <w:lastRenderedPageBreak/>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AD715D">
      <w:pPr>
        <w:pStyle w:val="Listenabsatz"/>
        <w:numPr>
          <w:ilvl w:val="0"/>
          <w:numId w:val="17"/>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mc:AlternateContent>
          <mc:Choice Requires="wpg">
            <w:drawing>
              <wp:inline distT="0" distB="0" distL="0" distR="0">
                <wp:extent cx="5040000" cy="1929600"/>
                <wp:effectExtent l="0" t="0" r="8255" b="0"/>
                <wp:docPr id="2" name="Gruppieren 2"/>
                <wp:cNvGraphicFramePr/>
                <a:graphic xmlns:a="http://schemas.openxmlformats.org/drawingml/2006/main">
                  <a:graphicData uri="http://schemas.microsoft.com/office/word/2010/wordprocessingGroup">
                    <wpg:wgp>
                      <wpg:cNvGrpSpPr/>
                      <wpg:grpSpPr>
                        <a:xfrm>
                          <a:off x="0" y="0"/>
                          <a:ext cx="5040000" cy="1929600"/>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271A0C8B" id="Gruppieren 2" o:spid="_x0000_s1026" style="width:396.85pt;height:151.9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87437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AD715D">
      <w:pPr>
        <w:pStyle w:val="Listenabsatz"/>
        <w:numPr>
          <w:ilvl w:val="0"/>
          <w:numId w:val="17"/>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AD715D">
      <w:pPr>
        <w:pStyle w:val="Listenabsatz"/>
        <w:numPr>
          <w:ilvl w:val="0"/>
          <w:numId w:val="33"/>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6" w:name="_Toc421874403"/>
      <w:r w:rsidRPr="00E031B5">
        <w:t>Argumentation</w:t>
      </w:r>
      <w:bookmarkEnd w:id="16"/>
    </w:p>
    <w:p w:rsidR="00690BF5" w:rsidRPr="00E031B5" w:rsidRDefault="00690BF5" w:rsidP="0034532C">
      <w:pPr>
        <w:pStyle w:val="berschrift3"/>
        <w:jc w:val="both"/>
      </w:pPr>
      <w:bookmarkStart w:id="17" w:name="_Toc412989470"/>
      <w:bookmarkStart w:id="18" w:name="_Toc421874404"/>
      <w:r w:rsidRPr="00E031B5">
        <w:t>Pro</w:t>
      </w:r>
      <w:bookmarkEnd w:id="17"/>
      <w:bookmarkEnd w:id="18"/>
    </w:p>
    <w:p w:rsidR="006B4FAC" w:rsidRPr="00E031B5" w:rsidRDefault="006B4FAC" w:rsidP="0034532C">
      <w:pPr>
        <w:jc w:val="both"/>
      </w:pPr>
    </w:p>
    <w:p w:rsidR="00690BF5" w:rsidRPr="00E031B5" w:rsidRDefault="00690BF5" w:rsidP="00AD715D">
      <w:pPr>
        <w:pStyle w:val="Listenabsatz"/>
        <w:numPr>
          <w:ilvl w:val="0"/>
          <w:numId w:val="17"/>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AD715D">
      <w:pPr>
        <w:pStyle w:val="Listenabsatz"/>
        <w:numPr>
          <w:ilvl w:val="0"/>
          <w:numId w:val="17"/>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AD715D">
      <w:pPr>
        <w:pStyle w:val="Listenabsatz"/>
        <w:numPr>
          <w:ilvl w:val="0"/>
          <w:numId w:val="17"/>
        </w:numPr>
      </w:pPr>
      <w:bookmarkStart w:id="21" w:name="_Toc412989473"/>
      <w:r w:rsidRPr="00740DC4">
        <w:rPr>
          <w:b/>
        </w:rPr>
        <w:t>Aufteilung der Monitore</w:t>
      </w:r>
      <w:bookmarkEnd w:id="21"/>
      <w:r w:rsidR="00946AC2">
        <w:br/>
      </w:r>
      <w:r w:rsidRPr="00E031B5">
        <w:t>Jeder Projektor im CAVE ha einen eigenen Viewport und diese Aufteilung wird unterstützt.</w:t>
      </w:r>
    </w:p>
    <w:p w:rsidR="0028116A" w:rsidRDefault="0028116A">
      <w:pPr>
        <w:spacing w:line="240" w:lineRule="auto"/>
      </w:pPr>
      <w:r>
        <w:br w:type="page"/>
      </w:r>
    </w:p>
    <w:p w:rsidR="00690BF5" w:rsidRPr="00E031B5" w:rsidRDefault="00690BF5" w:rsidP="0034532C">
      <w:pPr>
        <w:pStyle w:val="berschrift3"/>
        <w:jc w:val="both"/>
      </w:pPr>
      <w:bookmarkStart w:id="22" w:name="_Toc412989474"/>
      <w:bookmarkStart w:id="23" w:name="_Toc421874405"/>
      <w:r w:rsidRPr="00E031B5">
        <w:lastRenderedPageBreak/>
        <w:t>Kontra</w:t>
      </w:r>
      <w:bookmarkEnd w:id="22"/>
      <w:bookmarkEnd w:id="23"/>
    </w:p>
    <w:p w:rsidR="006B4FAC" w:rsidRPr="00E031B5" w:rsidRDefault="006B4FAC" w:rsidP="0034532C">
      <w:pPr>
        <w:jc w:val="both"/>
      </w:pPr>
    </w:p>
    <w:p w:rsidR="00690BF5" w:rsidRPr="00E031B5" w:rsidRDefault="00690BF5" w:rsidP="00AD715D">
      <w:pPr>
        <w:pStyle w:val="Listenabsatz"/>
        <w:numPr>
          <w:ilvl w:val="0"/>
          <w:numId w:val="18"/>
        </w:numPr>
        <w:jc w:val="both"/>
      </w:pPr>
      <w:bookmarkStart w:id="24" w:name="_Toc412989475"/>
      <w:r w:rsidRPr="00740DC4">
        <w:rPr>
          <w:b/>
        </w:rPr>
        <w:t>Plattform</w:t>
      </w:r>
      <w:bookmarkEnd w:id="24"/>
      <w:r w:rsidR="00946AC2">
        <w:br/>
      </w:r>
      <w:r w:rsidRPr="00E031B5">
        <w:t xml:space="preserve">Chromium wurde auf Linux entwickelt und sollte auf diesem System ausgeführt werden. Unter Windows und OSX gibt es bekannte Probleme. Das verlangte </w:t>
      </w:r>
      <w:r w:rsidR="005F677A" w:rsidRPr="00E031B5">
        <w:t>Linux Wissen</w:t>
      </w:r>
      <w:r w:rsidRPr="00E031B5">
        <w:t xml:space="preserve"> müsste zusätzlich erarbeitet werden.</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w:t>
      </w:r>
      <w:r w:rsidR="00BA5D4F">
        <w:t>geschlossen.</w:t>
      </w:r>
    </w:p>
    <w:p w:rsidR="00BA5D4F" w:rsidRDefault="00BA5D4F" w:rsidP="00740DC4">
      <w:pPr>
        <w:ind w:left="360"/>
        <w:jc w:val="both"/>
      </w:pPr>
    </w:p>
    <w:p w:rsidR="005010D0" w:rsidRPr="00740DC4" w:rsidRDefault="00690BF5" w:rsidP="008C4BFB">
      <w:pPr>
        <w:ind w:left="360"/>
        <w:jc w:val="both"/>
        <w:rPr>
          <w:lang w:val="en-US"/>
        </w:rPr>
      </w:pPr>
      <w:r w:rsidRPr="00695FBC">
        <w:t>Zitat auf der offiziellen Sourceforge-Seite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is no longer updated or maintained. </w:t>
      </w:r>
      <w:r w:rsidRPr="00740DC4">
        <w:rPr>
          <w:i/>
          <w:lang w:val="en-US"/>
        </w:rPr>
        <w:t>The project is frozen</w:t>
      </w:r>
      <w:r w:rsidRPr="00740DC4">
        <w:rPr>
          <w:lang w:val="en-US"/>
        </w:rPr>
        <w:t>.”</w:t>
      </w:r>
    </w:p>
    <w:p w:rsidR="00690BF5" w:rsidRPr="00740DC4" w:rsidRDefault="00690BF5" w:rsidP="0034532C">
      <w:pPr>
        <w:jc w:val="both"/>
        <w:rPr>
          <w:lang w:val="en-US"/>
        </w:rPr>
      </w:pPr>
    </w:p>
    <w:p w:rsidR="00690BF5" w:rsidRPr="00740DC4" w:rsidRDefault="00EA2281" w:rsidP="00AD715D">
      <w:pPr>
        <w:pStyle w:val="Listenabsatz"/>
        <w:numPr>
          <w:ilvl w:val="0"/>
          <w:numId w:val="18"/>
        </w:numPr>
        <w:rPr>
          <w:b/>
          <w:lang w:val="en-US"/>
        </w:rPr>
      </w:pPr>
      <w:bookmarkStart w:id="26" w:name="_Toc412989477"/>
      <w:r>
        <w:rPr>
          <w:b/>
          <w:lang w:val="en-US"/>
        </w:rPr>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7" w:name="_Toc412989478"/>
      <w:r w:rsidRPr="00740DC4">
        <w:rPr>
          <w:b/>
        </w:rPr>
        <w:t xml:space="preserve">Kompatibilität </w:t>
      </w:r>
      <w:r w:rsidR="00844B18">
        <w:rPr>
          <w:b/>
        </w:rPr>
        <w:t>Unity</w:t>
      </w:r>
      <w:bookmarkEnd w:id="27"/>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w:t>
      </w:r>
      <w:r w:rsidR="0094305F">
        <w:t>SPU</w:t>
      </w:r>
      <w:r w:rsidRPr="00E031B5">
        <w:t>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AD715D">
      <w:pPr>
        <w:pStyle w:val="Listenabsatz"/>
        <w:numPr>
          <w:ilvl w:val="0"/>
          <w:numId w:val="18"/>
        </w:numPr>
        <w:rPr>
          <w:b/>
        </w:rPr>
      </w:pPr>
      <w:bookmarkStart w:id="29" w:name="_Toc412989480"/>
      <w:r w:rsidRPr="00740DC4">
        <w:rPr>
          <w:b/>
        </w:rPr>
        <w:t>Community</w:t>
      </w:r>
      <w:bookmarkEnd w:id="29"/>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1874406"/>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28673F" w:rsidRPr="00E031B5" w:rsidRDefault="0028673F" w:rsidP="0034532C">
      <w:pPr>
        <w:pStyle w:val="berschrift1"/>
        <w:jc w:val="both"/>
      </w:pPr>
      <w:bookmarkStart w:id="32" w:name="_Toc412996685"/>
      <w:bookmarkStart w:id="33" w:name="_Toc421874407"/>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1874408"/>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A84AA3"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5040000" cy="4647567"/>
            <wp:effectExtent l="0" t="0" r="8255" b="63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4647567"/>
                    </a:xfrm>
                    <a:prstGeom prst="rect">
                      <a:avLst/>
                    </a:prstGeom>
                    <a:noFill/>
                    <a:ln>
                      <a:noFill/>
                    </a:ln>
                  </pic:spPr>
                </pic:pic>
              </a:graphicData>
            </a:graphic>
          </wp:inline>
        </w:drawing>
      </w:r>
    </w:p>
    <w:p w:rsidR="00AE4141" w:rsidRDefault="002E0AA0" w:rsidP="008C4BFB">
      <w:pPr>
        <w:pStyle w:val="Beschriftung"/>
        <w:jc w:val="both"/>
        <w:rPr>
          <w:rStyle w:val="Hyperlink"/>
          <w:lang w:val="de-CH"/>
        </w:rPr>
      </w:pPr>
      <w:bookmarkStart w:id="37" w:name="_Toc42187437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8C4BFB" w:rsidRPr="008C4BFB" w:rsidRDefault="008C4BFB" w:rsidP="008C4BFB"/>
    <w:p w:rsidR="0028673F" w:rsidRPr="00E031B5" w:rsidRDefault="0094305F" w:rsidP="0034532C">
      <w:pPr>
        <w:jc w:val="both"/>
      </w:pPr>
      <w:r>
        <w:t xml:space="preserve">Die </w:t>
      </w:r>
      <w:r w:rsidR="0028673F" w:rsidRPr="00E031B5">
        <w:t xml:space="preserve">Nodes identifizieren einzelne </w:t>
      </w:r>
      <w:r>
        <w:t>Computer innerhalb des Clusters. Jeder dieser Nodes kann</w:t>
      </w:r>
      <w:r w:rsidR="0028673F" w:rsidRPr="00E031B5">
        <w:t xml:space="preserve"> mehrere Graphikkarten besitzen</w:t>
      </w:r>
      <w:r>
        <w:t>, sogenannte</w:t>
      </w:r>
      <w:r w:rsidR="0028673F" w:rsidRPr="00E031B5">
        <w:t xml:space="preserve"> Pipe</w:t>
      </w:r>
      <w:r>
        <w:t>s</w:t>
      </w:r>
      <w:r w:rsidR="0028673F" w:rsidRPr="00E031B5">
        <w:t xml:space="preserve">. Dies definiert sich dann weiter zu Window, welche die einzelnen </w:t>
      </w:r>
      <w:r w:rsidR="00EA2281">
        <w:t>OpenGL</w:t>
      </w:r>
      <w:r w:rsidR="0028673F" w:rsidRPr="00E031B5">
        <w:t xml:space="preserve"> Drawables und Context</w:t>
      </w:r>
      <w:r w:rsidR="00946556">
        <w:t>e</w:t>
      </w:r>
      <w:r w:rsidR="0028673F" w:rsidRPr="00E031B5">
        <w:t xml:space="preserve"> verwalten.</w:t>
      </w:r>
    </w:p>
    <w:p w:rsidR="00B6630B" w:rsidRPr="00E031B5" w:rsidRDefault="00B6630B" w:rsidP="0034532C">
      <w:pPr>
        <w:spacing w:line="240" w:lineRule="auto"/>
        <w:jc w:val="both"/>
      </w:pPr>
    </w:p>
    <w:p w:rsidR="0028673F" w:rsidRPr="00E031B5" w:rsidRDefault="0028673F" w:rsidP="0034532C">
      <w:pPr>
        <w:jc w:val="both"/>
      </w:pPr>
      <w:r w:rsidRPr="00E031B5">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lastRenderedPageBreak/>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0F69C0" w:rsidRPr="00E031B5" w:rsidTr="006B4FAC">
        <w:trPr>
          <w:trHeight w:val="113"/>
        </w:trPr>
        <w:tc>
          <w:tcPr>
            <w:tcW w:w="4688" w:type="dxa"/>
            <w:shd w:val="clear" w:color="auto" w:fill="E6E6E6"/>
          </w:tcPr>
          <w:p w:rsidR="000F69C0" w:rsidRDefault="000F69C0" w:rsidP="0034532C">
            <w:pPr>
              <w:jc w:val="both"/>
            </w:pPr>
            <w:r>
              <w:t>eq::Image</w:t>
            </w:r>
          </w:p>
        </w:tc>
        <w:tc>
          <w:tcPr>
            <w:tcW w:w="4800" w:type="dxa"/>
            <w:shd w:val="clear" w:color="auto" w:fill="E6E6E6"/>
          </w:tcPr>
          <w:p w:rsidR="000F69C0" w:rsidRPr="00E031B5" w:rsidRDefault="000F69C0" w:rsidP="0034532C">
            <w:pPr>
              <w:keepNext/>
              <w:jc w:val="both"/>
            </w:pPr>
            <w:r>
              <w:t>Beschreibt Pixeldaten (Farbe und Tiefe)</w:t>
            </w:r>
          </w:p>
        </w:tc>
      </w:tr>
      <w:tr w:rsidR="003840E0" w:rsidRPr="00E031B5" w:rsidTr="006B4FAC">
        <w:trPr>
          <w:trHeight w:val="113"/>
        </w:trPr>
        <w:tc>
          <w:tcPr>
            <w:tcW w:w="4688" w:type="dxa"/>
            <w:shd w:val="clear" w:color="auto" w:fill="E6E6E6"/>
          </w:tcPr>
          <w:p w:rsidR="003840E0" w:rsidRPr="00E031B5" w:rsidRDefault="003840E0" w:rsidP="0034532C">
            <w:pPr>
              <w:jc w:val="both"/>
            </w:pPr>
            <w:r>
              <w:t>eq::FrameData</w:t>
            </w:r>
          </w:p>
        </w:tc>
        <w:tc>
          <w:tcPr>
            <w:tcW w:w="4800" w:type="dxa"/>
            <w:shd w:val="clear" w:color="auto" w:fill="E6E6E6"/>
          </w:tcPr>
          <w:p w:rsidR="003840E0" w:rsidRPr="00E031B5" w:rsidRDefault="000F69C0" w:rsidP="0034532C">
            <w:pPr>
              <w:keepNext/>
              <w:jc w:val="both"/>
            </w:pPr>
            <w:r>
              <w:t>Hält Imageobjekte für mehrere Frames</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187433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7B29B5">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1874409"/>
      <w:r w:rsidRPr="00E031B5">
        <w:t>Anwendung</w:t>
      </w:r>
      <w:bookmarkEnd w:id="39"/>
      <w:bookmarkEnd w:id="40"/>
    </w:p>
    <w:p w:rsidR="0028673F" w:rsidRPr="00E031B5" w:rsidRDefault="0028673F" w:rsidP="0034532C">
      <w:pPr>
        <w:jc w:val="both"/>
      </w:pPr>
      <w:r w:rsidRPr="00E031B5">
        <w:t xml:space="preserve">Equalizer kann auf alle Applikationen angewendet werden, welche Quellcode offen sind und auf </w:t>
      </w:r>
      <w:r w:rsidR="00EA2281">
        <w:rPr>
          <w:noProof/>
        </w:rPr>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AD715D">
      <w:pPr>
        <w:pStyle w:val="Listenabsatz"/>
        <w:numPr>
          <w:ilvl w:val="0"/>
          <w:numId w:val="18"/>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5040000" cy="2309076"/>
            <wp:effectExtent l="0" t="0" r="8255"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309076"/>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187437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w:t>
      </w:r>
      <w:r w:rsidR="00FC68D5">
        <w:t>folgende Abbildung</w:t>
      </w:r>
      <w:r w:rsidRPr="00E031B5">
        <w:t>)</w:t>
      </w:r>
      <w:r w:rsidR="00003C23">
        <w:t xml:space="preserve"> sind möglich</w:t>
      </w:r>
      <w:r w:rsidRPr="00E031B5">
        <w:t>.</w:t>
      </w:r>
    </w:p>
    <w:p w:rsidR="0028673F" w:rsidRPr="00E031B5" w:rsidRDefault="0028673F" w:rsidP="00AE4141">
      <w:pPr>
        <w:jc w:val="center"/>
      </w:pPr>
      <w:r w:rsidRPr="00E031B5">
        <w:rPr>
          <w:noProof/>
          <w:lang w:val="en-US"/>
        </w:rPr>
        <w:lastRenderedPageBreak/>
        <w:drawing>
          <wp:inline distT="0" distB="0" distL="0" distR="0">
            <wp:extent cx="5040000" cy="3670925"/>
            <wp:effectExtent l="0" t="0" r="8255" b="635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70925"/>
                    </a:xfrm>
                    <a:prstGeom prst="rect">
                      <a:avLst/>
                    </a:prstGeom>
                    <a:noFill/>
                    <a:ln>
                      <a:noFill/>
                    </a:ln>
                  </pic:spPr>
                </pic:pic>
              </a:graphicData>
            </a:graphic>
          </wp:inline>
        </w:drawing>
      </w:r>
    </w:p>
    <w:p w:rsidR="008C4BFB" w:rsidRPr="004E1E94" w:rsidRDefault="0028673F" w:rsidP="004E1E94">
      <w:pPr>
        <w:pStyle w:val="Beschriftung"/>
        <w:ind w:left="360"/>
        <w:jc w:val="both"/>
        <w:rPr>
          <w:color w:val="0000FF"/>
          <w:u w:val="single"/>
          <w:lang w:val="de-CH"/>
        </w:rPr>
      </w:pPr>
      <w:bookmarkStart w:id="42" w:name="_Toc42187438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bookmarkStart w:id="43" w:name="_Toc412996689"/>
    </w:p>
    <w:p w:rsidR="0028673F" w:rsidRPr="00E031B5" w:rsidRDefault="0028673F" w:rsidP="0034532C">
      <w:pPr>
        <w:pStyle w:val="berschrift2"/>
        <w:jc w:val="both"/>
      </w:pPr>
      <w:bookmarkStart w:id="44" w:name="_Toc421874410"/>
      <w:r w:rsidRPr="00E031B5">
        <w:t>Argumentation</w:t>
      </w:r>
      <w:bookmarkEnd w:id="43"/>
      <w:bookmarkEnd w:id="44"/>
    </w:p>
    <w:p w:rsidR="0028673F" w:rsidRDefault="0028673F" w:rsidP="0034532C">
      <w:pPr>
        <w:pStyle w:val="berschrift3"/>
        <w:jc w:val="both"/>
      </w:pPr>
      <w:bookmarkStart w:id="45" w:name="_Toc412996690"/>
      <w:bookmarkStart w:id="46" w:name="_Toc421874411"/>
      <w:r w:rsidRPr="00E031B5">
        <w:t>Pro</w:t>
      </w:r>
      <w:bookmarkEnd w:id="45"/>
      <w:bookmarkEnd w:id="46"/>
    </w:p>
    <w:p w:rsidR="00525207" w:rsidRPr="00525207" w:rsidRDefault="00525207" w:rsidP="00525207"/>
    <w:p w:rsidR="0028673F" w:rsidRPr="00525207" w:rsidRDefault="0028673F" w:rsidP="00AD715D">
      <w:pPr>
        <w:pStyle w:val="Listenabsatz"/>
        <w:numPr>
          <w:ilvl w:val="0"/>
          <w:numId w:val="18"/>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AD715D">
      <w:pPr>
        <w:pStyle w:val="Listenabsatz"/>
        <w:numPr>
          <w:ilvl w:val="0"/>
          <w:numId w:val="18"/>
        </w:numPr>
        <w:rPr>
          <w:b/>
        </w:rPr>
      </w:pPr>
      <w:bookmarkStart w:id="48" w:name="_Toc412996692"/>
      <w:r w:rsidRPr="00525207">
        <w:rPr>
          <w:b/>
        </w:rPr>
        <w:t>Know-How BFH</w:t>
      </w:r>
      <w:bookmarkEnd w:id="48"/>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1874412"/>
      <w:r w:rsidRPr="00E031B5">
        <w:t>Kontra</w:t>
      </w:r>
      <w:bookmarkEnd w:id="49"/>
      <w:bookmarkEnd w:id="50"/>
    </w:p>
    <w:p w:rsidR="0028673F" w:rsidRPr="00E031B5" w:rsidRDefault="0028673F" w:rsidP="0034532C">
      <w:pPr>
        <w:jc w:val="both"/>
      </w:pPr>
    </w:p>
    <w:p w:rsidR="0028673F" w:rsidRPr="00525207" w:rsidRDefault="0028673F" w:rsidP="00AD715D">
      <w:pPr>
        <w:pStyle w:val="Listenabsatz"/>
        <w:numPr>
          <w:ilvl w:val="0"/>
          <w:numId w:val="18"/>
        </w:numPr>
        <w:rPr>
          <w:b/>
        </w:rPr>
      </w:pPr>
      <w:bookmarkStart w:id="51" w:name="_Toc412996695"/>
      <w:r w:rsidRPr="00525207">
        <w:rPr>
          <w:b/>
        </w:rPr>
        <w:t>Architektur</w:t>
      </w:r>
      <w:bookmarkEnd w:id="51"/>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2" w:name="_Toc412996696"/>
      <w:bookmarkStart w:id="53" w:name="_Toc421874413"/>
      <w:r w:rsidRPr="00E031B5">
        <w:t>Zusammenfassung</w:t>
      </w:r>
      <w:bookmarkEnd w:id="52"/>
      <w:bookmarkEnd w:id="53"/>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00456D" w:rsidRPr="00E031B5" w:rsidRDefault="00993A27" w:rsidP="0034532C">
      <w:pPr>
        <w:numPr>
          <w:ilvl w:val="0"/>
          <w:numId w:val="9"/>
        </w:numPr>
        <w:spacing w:line="240" w:lineRule="auto"/>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28673F" w:rsidRPr="00E031B5" w:rsidRDefault="0028673F" w:rsidP="0034532C">
      <w:pPr>
        <w:pStyle w:val="berschrift1"/>
        <w:jc w:val="both"/>
      </w:pPr>
      <w:bookmarkStart w:id="54" w:name="_Toc421874414"/>
      <w:r w:rsidRPr="00E031B5">
        <w:t>Eigene Lösung</w:t>
      </w:r>
      <w:bookmarkEnd w:id="54"/>
    </w:p>
    <w:p w:rsidR="0028673F" w:rsidRPr="00E031B5" w:rsidRDefault="0028673F" w:rsidP="0034532C">
      <w:pPr>
        <w:pStyle w:val="berschrift2"/>
        <w:jc w:val="both"/>
      </w:pPr>
      <w:bookmarkStart w:id="55" w:name="_Toc414480360"/>
      <w:bookmarkStart w:id="56" w:name="_Toc421874415"/>
      <w:r w:rsidRPr="00E031B5">
        <w:t>Idee</w:t>
      </w:r>
      <w:bookmarkEnd w:id="55"/>
      <w:bookmarkEnd w:id="56"/>
    </w:p>
    <w:p w:rsidR="0000456D" w:rsidRDefault="0028673F" w:rsidP="0034532C">
      <w:pPr>
        <w:jc w:val="both"/>
      </w:pPr>
      <w:r w:rsidRPr="00E031B5">
        <w:t xml:space="preserve">Eine Variante besteht darin, auf Frameworks von Drittparteien zu verzichten und eine eigene Lösung zu entwickeln. Dieser Ansatz </w:t>
      </w:r>
      <w:r w:rsidR="0000456D">
        <w:t>bietet sich an, wenn Vorabklärungen zu bestehenden Systemen oder neuen Frameworks zeigen, dass eine Eigenentwicklung schneller, flexibler und unabhängiger ist.</w:t>
      </w:r>
    </w:p>
    <w:p w:rsidR="0028673F" w:rsidRPr="00E031B5" w:rsidRDefault="0000456D" w:rsidP="0034532C">
      <w:pPr>
        <w:jc w:val="both"/>
      </w:pPr>
      <w:r w:rsidRPr="00E031B5">
        <w:t xml:space="preserve"> </w:t>
      </w:r>
    </w:p>
    <w:p w:rsidR="0028673F" w:rsidRDefault="0028673F" w:rsidP="0034532C">
      <w:pPr>
        <w:jc w:val="both"/>
      </w:pPr>
      <w:r w:rsidRPr="00E031B5">
        <w:t xml:space="preserve">Eines der Hauptprobleme wird die Synchronisierung des Servers und der verschiedenen Clients sein. </w:t>
      </w:r>
      <w:r w:rsidR="0000456D">
        <w:t>Falls</w:t>
      </w:r>
      <w:r w:rsidRPr="00E031B5">
        <w:t xml:space="preserve"> Scripts Zufallskomponenten beinhalten</w:t>
      </w:r>
      <w:r w:rsidR="0000456D">
        <w:t>, und der Seed</w:t>
      </w:r>
      <w:r w:rsidR="0000456D">
        <w:rPr>
          <w:rStyle w:val="Funotenzeichen"/>
        </w:rPr>
        <w:footnoteReference w:id="10"/>
      </w:r>
      <w:r w:rsidR="0000456D">
        <w:t xml:space="preserve"> nicht synchronisiert werden kann, können u.U. Fehlverhalten auftreten.</w:t>
      </w:r>
      <w:r w:rsidRPr="00E031B5">
        <w:t xml:space="preserve"> Stationen </w:t>
      </w:r>
      <w:r w:rsidR="0000456D">
        <w:t xml:space="preserve">würden nicht mehr synchron und konsistent sein, </w:t>
      </w:r>
      <w:r w:rsidRPr="00E031B5">
        <w:t>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w:t>
      </w:r>
      <w:r w:rsidR="00313A78">
        <w:t xml:space="preserve">Server </w:t>
      </w:r>
      <w:r>
        <w:t xml:space="preserve">und eine Synchronisierung entfällt hierbei. Die Aufteilung der Bildschirme wird von Windows, bzw. </w:t>
      </w:r>
      <w:r w:rsidR="00FB06D8">
        <w:t>Mosaic</w:t>
      </w:r>
      <w:r w:rsidR="0008260D">
        <w:rPr>
          <w:rStyle w:val="Funotenzeichen"/>
        </w:rPr>
        <w:footnoteReference w:id="11"/>
      </w:r>
      <w:r>
        <w:t xml:space="preserve"> übernommen.</w:t>
      </w:r>
    </w:p>
    <w:p w:rsidR="0028673F" w:rsidRDefault="0028673F" w:rsidP="0034532C">
      <w:pPr>
        <w:jc w:val="both"/>
      </w:pPr>
    </w:p>
    <w:p w:rsidR="0028116A" w:rsidRDefault="00924EB5" w:rsidP="0034532C">
      <w:pPr>
        <w:jc w:val="both"/>
      </w:pPr>
      <w:r>
        <w:t>Die konkreten Umsetzungsvorschläge werden in zwei Kategorien unterteilt. Einerseits diejenigen, die eine Synchronisierung voraussetzen (parallel laufende</w:t>
      </w:r>
      <w:r w:rsidR="00783A9E">
        <w:t xml:space="preserve"> Unity </w:t>
      </w:r>
      <w:r>
        <w:t>Instanzen) und andererseits Lösungen, die mittels ein</w:t>
      </w:r>
      <w:r w:rsidR="00B93C7D">
        <w:t>er Single-Insta</w:t>
      </w:r>
      <w:r w:rsidR="00034288">
        <w:t>nce</w:t>
      </w:r>
      <w:r w:rsidR="00B93C7D">
        <w:t xml:space="preserve"> funktionieren.</w:t>
      </w:r>
    </w:p>
    <w:p w:rsidR="0028116A" w:rsidRDefault="0028116A" w:rsidP="0028116A">
      <w:r>
        <w:br w:type="page"/>
      </w:r>
    </w:p>
    <w:p w:rsidR="00F371B0" w:rsidRPr="00F371B0" w:rsidRDefault="002363C8" w:rsidP="00035A93">
      <w:pPr>
        <w:pStyle w:val="berschrift2"/>
      </w:pPr>
      <w:bookmarkStart w:id="57" w:name="_Toc421874416"/>
      <w:r>
        <w:lastRenderedPageBreak/>
        <w:t>Typ „</w:t>
      </w:r>
      <w:r w:rsidR="00FB7C18">
        <w:t>Multi Unity</w:t>
      </w:r>
      <w:r>
        <w:t xml:space="preserve"> </w:t>
      </w:r>
      <w:r w:rsidR="00FB7C18">
        <w:t>Instances</w:t>
      </w:r>
      <w:r>
        <w:t>“</w:t>
      </w:r>
      <w:bookmarkEnd w:id="57"/>
    </w:p>
    <w:p w:rsidR="00B93C7D" w:rsidRDefault="00B93C7D" w:rsidP="00B93C7D">
      <w:r>
        <w:t>Zwei Ansätze sind in Betracht zu ziehen.</w:t>
      </w:r>
    </w:p>
    <w:p w:rsidR="00B4476D" w:rsidRDefault="00B4476D" w:rsidP="00B93C7D"/>
    <w:p w:rsidR="00B93C7D" w:rsidRPr="008D4696" w:rsidRDefault="00B93C7D" w:rsidP="00AD715D">
      <w:pPr>
        <w:pStyle w:val="Listenabsatz"/>
        <w:numPr>
          <w:ilvl w:val="0"/>
          <w:numId w:val="18"/>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AD715D">
      <w:pPr>
        <w:pStyle w:val="Listenabsatz"/>
        <w:numPr>
          <w:ilvl w:val="0"/>
          <w:numId w:val="18"/>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8" w:name="_Toc414480363"/>
      <w:bookmarkStart w:id="59" w:name="_Toc421874417"/>
      <w:r w:rsidRPr="00E031B5">
        <w:t>Architektur</w:t>
      </w:r>
      <w:bookmarkEnd w:id="58"/>
      <w:bookmarkEnd w:id="59"/>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drawing>
          <wp:inline distT="0" distB="0" distL="0" distR="0" wp14:anchorId="29D35418" wp14:editId="2B4DF43D">
            <wp:extent cx="5040000" cy="5040000"/>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5040000"/>
                    </a:xfrm>
                    <a:prstGeom prst="rect">
                      <a:avLst/>
                    </a:prstGeom>
                    <a:noFill/>
                    <a:ln>
                      <a:noFill/>
                    </a:ln>
                  </pic:spPr>
                </pic:pic>
              </a:graphicData>
            </a:graphic>
          </wp:inline>
        </w:drawing>
      </w:r>
    </w:p>
    <w:p w:rsidR="0028673F" w:rsidRDefault="00C62E3C" w:rsidP="0034532C">
      <w:pPr>
        <w:pStyle w:val="Beschriftung"/>
        <w:jc w:val="both"/>
        <w:rPr>
          <w:lang w:val="de-CH"/>
        </w:rPr>
      </w:pPr>
      <w:bookmarkStart w:id="60" w:name="_Toc42187438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0"/>
    </w:p>
    <w:p w:rsidR="008C4BFB" w:rsidRDefault="008C4BFB" w:rsidP="008C4BFB"/>
    <w:p w:rsidR="008C4BFB" w:rsidRPr="008C4BFB" w:rsidRDefault="008C4BFB" w:rsidP="008C4BFB"/>
    <w:p w:rsidR="0028673F" w:rsidRPr="001219C1" w:rsidRDefault="0028673F" w:rsidP="00AD715D">
      <w:pPr>
        <w:pStyle w:val="Listenabsatz"/>
        <w:numPr>
          <w:ilvl w:val="0"/>
          <w:numId w:val="18"/>
        </w:numPr>
        <w:rPr>
          <w:b/>
        </w:rPr>
      </w:pPr>
      <w:bookmarkStart w:id="61" w:name="_Toc414480364"/>
      <w:r w:rsidRPr="001219C1">
        <w:rPr>
          <w:b/>
        </w:rPr>
        <w:lastRenderedPageBreak/>
        <w:t>Aufgabe Server</w:t>
      </w:r>
      <w:bookmarkEnd w:id="61"/>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AD715D">
      <w:pPr>
        <w:pStyle w:val="Listenabsatz"/>
        <w:numPr>
          <w:ilvl w:val="0"/>
          <w:numId w:val="18"/>
        </w:numPr>
        <w:rPr>
          <w:b/>
        </w:rPr>
      </w:pPr>
      <w:bookmarkStart w:id="62" w:name="_Toc414480365"/>
      <w:r w:rsidRPr="001219C1">
        <w:rPr>
          <w:b/>
        </w:rPr>
        <w:t>Aufgabe Client</w:t>
      </w:r>
      <w:bookmarkEnd w:id="62"/>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AE4141" w:rsidRDefault="0028673F" w:rsidP="000317C6">
      <w:pPr>
        <w:ind w:left="360"/>
        <w:jc w:val="both"/>
      </w:pPr>
      <w:r w:rsidRPr="00E031B5">
        <w:t xml:space="preserve">Der Ablauf des Spiels oder der Simulation wird </w:t>
      </w:r>
      <w:r w:rsidR="000317C6">
        <w:t>nicht durch Input an einem Client gesteuert. Dieser Input kommt zentral von Server (oder einem Client)</w:t>
      </w:r>
    </w:p>
    <w:p w:rsidR="00B93C7D" w:rsidRDefault="002363C8" w:rsidP="00B93C7D">
      <w:pPr>
        <w:pStyle w:val="berschrift2"/>
      </w:pPr>
      <w:bookmarkStart w:id="63" w:name="_Toc421874418"/>
      <w:r>
        <w:t>Typ „</w:t>
      </w:r>
      <w:r w:rsidR="003E0E75">
        <w:t>Single Unity Instance</w:t>
      </w:r>
      <w:r>
        <w:t>“</w:t>
      </w:r>
      <w:bookmarkEnd w:id="63"/>
    </w:p>
    <w:p w:rsidR="00F25097" w:rsidRDefault="00F25097" w:rsidP="00F25097">
      <w:r>
        <w:t>Auch hier sind zwei Ansätze zu prüfen.</w:t>
      </w:r>
    </w:p>
    <w:p w:rsidR="00F25097" w:rsidRPr="00F25097" w:rsidRDefault="00F25097" w:rsidP="00F25097"/>
    <w:p w:rsidR="00F25097" w:rsidRPr="00050B70" w:rsidRDefault="003E0E75" w:rsidP="00AD715D">
      <w:pPr>
        <w:pStyle w:val="Listenabsatz"/>
        <w:numPr>
          <w:ilvl w:val="0"/>
          <w:numId w:val="18"/>
        </w:numPr>
        <w:rPr>
          <w:b/>
        </w:rPr>
      </w:pPr>
      <w:r>
        <w:rPr>
          <w:b/>
        </w:rPr>
        <w:t>Single Host – Multi GPU</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Pr="003E0E75" w:rsidRDefault="003E0E75" w:rsidP="00AD715D">
      <w:pPr>
        <w:pStyle w:val="Listenabsatz"/>
        <w:numPr>
          <w:ilvl w:val="0"/>
          <w:numId w:val="18"/>
        </w:numPr>
        <w:rPr>
          <w:b/>
          <w:lang w:val="en-US"/>
        </w:rPr>
      </w:pPr>
      <w:r w:rsidRPr="003E0E75">
        <w:rPr>
          <w:b/>
          <w:lang w:val="en-US"/>
        </w:rPr>
        <w:t xml:space="preserve">Single Host – Multi GPU (Nvidia </w:t>
      </w:r>
      <w:r w:rsidR="00FB06D8" w:rsidRPr="003E0E75">
        <w:rPr>
          <w:b/>
          <w:lang w:val="en-US"/>
        </w:rPr>
        <w:t>Mosaic</w:t>
      </w:r>
      <w:r>
        <w:rPr>
          <w:b/>
          <w:lang w:val="en-US"/>
        </w:rPr>
        <w:t>)</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grosser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4" w:name="_Toc421874419"/>
      <w:r>
        <w:t>Architektur</w:t>
      </w:r>
      <w:bookmarkEnd w:id="64"/>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w:t>
      </w:r>
      <w:r w:rsidR="000317C6">
        <w:t>Weglassen</w:t>
      </w:r>
      <w:r w:rsidR="00A3239B">
        <w:t xml:space="preserve">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B9128A" w:rsidRDefault="00B9128A" w:rsidP="0088251E">
      <w:pPr>
        <w:jc w:val="both"/>
        <w:rPr>
          <w:b/>
        </w:rPr>
      </w:pPr>
    </w:p>
    <w:p w:rsidR="00B9128A" w:rsidRDefault="00B9128A" w:rsidP="0088251E">
      <w:pPr>
        <w:jc w:val="both"/>
        <w:rPr>
          <w:b/>
        </w:rPr>
      </w:pPr>
    </w:p>
    <w:p w:rsidR="00B9128A" w:rsidRPr="00F25097" w:rsidRDefault="00B9128A" w:rsidP="0088251E">
      <w:pPr>
        <w:jc w:val="both"/>
        <w:rPr>
          <w:b/>
        </w:rPr>
      </w:pPr>
    </w:p>
    <w:p w:rsidR="0028673F" w:rsidRPr="00E031B5" w:rsidRDefault="0028673F" w:rsidP="0034532C">
      <w:pPr>
        <w:pStyle w:val="berschrift2"/>
        <w:jc w:val="both"/>
      </w:pPr>
      <w:bookmarkStart w:id="65" w:name="_Toc414480366"/>
      <w:bookmarkStart w:id="66" w:name="_Toc421874420"/>
      <w:r w:rsidRPr="00E031B5">
        <w:lastRenderedPageBreak/>
        <w:t>Funktionale Anforderungen</w:t>
      </w:r>
      <w:bookmarkEnd w:id="65"/>
      <w:r w:rsidR="000317C6">
        <w:t xml:space="preserve"> an eine eigene Lösung</w:t>
      </w:r>
      <w:bookmarkEnd w:id="66"/>
    </w:p>
    <w:p w:rsidR="0028673F" w:rsidRPr="00F53B34" w:rsidRDefault="0028673F" w:rsidP="00AD715D">
      <w:pPr>
        <w:pStyle w:val="Listenabsatz"/>
        <w:numPr>
          <w:ilvl w:val="0"/>
          <w:numId w:val="18"/>
        </w:numPr>
        <w:rPr>
          <w:b/>
        </w:rPr>
      </w:pPr>
      <w:bookmarkStart w:id="67" w:name="_Toc414480367"/>
      <w:r w:rsidRPr="00F53B34">
        <w:rPr>
          <w:b/>
        </w:rPr>
        <w:t>Multi-Monitor Displays</w:t>
      </w:r>
      <w:bookmarkEnd w:id="67"/>
    </w:p>
    <w:p w:rsidR="0028673F"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0317C6" w:rsidRPr="00E031B5" w:rsidRDefault="000317C6" w:rsidP="00F53B34">
      <w:pPr>
        <w:ind w:left="360"/>
        <w:jc w:val="both"/>
      </w:pPr>
      <w:r>
        <w:t>Bei mehreren Instanzen muss definiert werden, für welchen Bildausschnitt die jeweilige Instanz verantwortlich ist.</w:t>
      </w:r>
    </w:p>
    <w:p w:rsidR="0028673F" w:rsidRPr="00E031B5" w:rsidRDefault="0028673F" w:rsidP="0034532C">
      <w:pPr>
        <w:jc w:val="both"/>
      </w:pPr>
    </w:p>
    <w:p w:rsidR="0028673F" w:rsidRPr="00F53B34" w:rsidRDefault="0028673F" w:rsidP="00AD715D">
      <w:pPr>
        <w:pStyle w:val="Listenabsatz"/>
        <w:numPr>
          <w:ilvl w:val="0"/>
          <w:numId w:val="18"/>
        </w:numPr>
        <w:jc w:val="both"/>
        <w:rPr>
          <w:b/>
        </w:rPr>
      </w:pPr>
      <w:bookmarkStart w:id="68" w:name="_Toc414480368"/>
      <w:r w:rsidRPr="00F53B34">
        <w:rPr>
          <w:b/>
        </w:rPr>
        <w:t>Stereoskopie</w:t>
      </w:r>
      <w:bookmarkEnd w:id="68"/>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AD715D">
      <w:pPr>
        <w:pStyle w:val="Listenabsatz"/>
        <w:numPr>
          <w:ilvl w:val="0"/>
          <w:numId w:val="18"/>
        </w:numPr>
        <w:rPr>
          <w:b/>
        </w:rPr>
      </w:pPr>
      <w:bookmarkStart w:id="69" w:name="_Toc414480369"/>
      <w:r w:rsidRPr="00F53B34">
        <w:rPr>
          <w:b/>
        </w:rPr>
        <w:t>Implementierung bestehender Unity Anwendungen</w:t>
      </w:r>
      <w:bookmarkEnd w:id="69"/>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lediglich, die erstellte Lösung in eine Unity 4.6 Anwendung mit vorhandenem Sourcecode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366BC9" w:rsidRDefault="00366BC9" w:rsidP="00F53B34">
      <w:pPr>
        <w:ind w:left="360"/>
        <w:jc w:val="both"/>
      </w:pPr>
      <w:r>
        <w:t xml:space="preserve">Falls eine </w:t>
      </w:r>
      <w:r w:rsidR="0028116A">
        <w:t>Single</w:t>
      </w:r>
      <w:r>
        <w:t xml:space="preserve"> Host, Multi GPU Umgebung zum Einsatz kommt, entfällt diese Verteilung.</w:t>
      </w:r>
    </w:p>
    <w:p w:rsidR="00F010EA" w:rsidRDefault="00F010EA" w:rsidP="00F53B34">
      <w:pPr>
        <w:ind w:left="360"/>
        <w:jc w:val="both"/>
      </w:pPr>
    </w:p>
    <w:p w:rsidR="00DD2500" w:rsidRPr="00DD2500" w:rsidRDefault="00DD2500" w:rsidP="00AD715D">
      <w:pPr>
        <w:pStyle w:val="Listenabsatz"/>
        <w:numPr>
          <w:ilvl w:val="0"/>
          <w:numId w:val="33"/>
        </w:numPr>
        <w:jc w:val="both"/>
        <w:rPr>
          <w:b/>
        </w:rPr>
      </w:pPr>
      <w:r w:rsidRPr="00DD2500">
        <w:rPr>
          <w:b/>
        </w:rPr>
        <w:t>Mehrere Kameras in der Applikation</w:t>
      </w:r>
    </w:p>
    <w:p w:rsidR="00DD2500" w:rsidRPr="00E031B5" w:rsidRDefault="00DD2500" w:rsidP="00B9128A">
      <w:pPr>
        <w:ind w:left="360"/>
        <w:jc w:val="both"/>
      </w:pPr>
      <w:r>
        <w:t>Es soll möglich sein, dass sekundäre Kameras (</w:t>
      </w:r>
      <w:r w:rsidR="001149E4">
        <w:t xml:space="preserve">z.Bsp. </w:t>
      </w:r>
      <w:r>
        <w:t xml:space="preserve">Rückspiegel bei einem Auto, Minimap, </w:t>
      </w:r>
      <w:r w:rsidR="00E33759">
        <w:t>Körperquerschnitt) unabhängig</w:t>
      </w:r>
      <w:r w:rsidR="001149E4">
        <w:t xml:space="preserve"> auf den Leinwänden</w:t>
      </w:r>
      <w:r w:rsidR="00B9128A">
        <w:t xml:space="preserve"> verteilt werden können.</w:t>
      </w:r>
    </w:p>
    <w:p w:rsidR="0028673F" w:rsidRPr="00E031B5" w:rsidRDefault="0028673F" w:rsidP="0034532C">
      <w:pPr>
        <w:pStyle w:val="berschrift2"/>
        <w:jc w:val="both"/>
      </w:pPr>
      <w:bookmarkStart w:id="70" w:name="_Toc414480370"/>
      <w:bookmarkStart w:id="71" w:name="_Toc421874421"/>
      <w:r w:rsidRPr="00E031B5">
        <w:t>Argumentation</w:t>
      </w:r>
      <w:bookmarkEnd w:id="70"/>
      <w:bookmarkEnd w:id="71"/>
    </w:p>
    <w:p w:rsidR="0028673F" w:rsidRPr="00E031B5" w:rsidRDefault="0028673F" w:rsidP="0034532C">
      <w:pPr>
        <w:pStyle w:val="berschrift3"/>
        <w:jc w:val="both"/>
      </w:pPr>
      <w:bookmarkStart w:id="72" w:name="_Toc414480371"/>
      <w:bookmarkStart w:id="73" w:name="_Toc421874422"/>
      <w:r w:rsidRPr="00E031B5">
        <w:t>Pro</w:t>
      </w:r>
      <w:bookmarkEnd w:id="72"/>
      <w:bookmarkEnd w:id="73"/>
    </w:p>
    <w:p w:rsidR="00740150" w:rsidRPr="00E031B5" w:rsidRDefault="00740150" w:rsidP="0034532C">
      <w:pPr>
        <w:jc w:val="both"/>
      </w:pPr>
    </w:p>
    <w:p w:rsidR="0028673F" w:rsidRPr="00A70EBE" w:rsidRDefault="0028673F" w:rsidP="00AD715D">
      <w:pPr>
        <w:pStyle w:val="Listenabsatz"/>
        <w:numPr>
          <w:ilvl w:val="0"/>
          <w:numId w:val="19"/>
        </w:numPr>
        <w:rPr>
          <w:b/>
        </w:rPr>
      </w:pPr>
      <w:bookmarkStart w:id="74" w:name="_Toc414480372"/>
      <w:r w:rsidRPr="00A70EBE">
        <w:rPr>
          <w:b/>
        </w:rPr>
        <w:t>Keine Abhängigkeit</w:t>
      </w:r>
      <w:bookmarkEnd w:id="74"/>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AD715D">
      <w:pPr>
        <w:pStyle w:val="Listenabsatz"/>
        <w:numPr>
          <w:ilvl w:val="0"/>
          <w:numId w:val="19"/>
        </w:numPr>
        <w:rPr>
          <w:b/>
        </w:rPr>
      </w:pPr>
      <w:bookmarkStart w:id="75" w:name="_Toc414480373"/>
      <w:r w:rsidRPr="00A70EBE">
        <w:rPr>
          <w:b/>
        </w:rPr>
        <w:t>Community</w:t>
      </w:r>
      <w:bookmarkEnd w:id="75"/>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AD715D">
      <w:pPr>
        <w:pStyle w:val="Listenabsatz"/>
        <w:numPr>
          <w:ilvl w:val="0"/>
          <w:numId w:val="19"/>
        </w:numPr>
        <w:rPr>
          <w:b/>
        </w:rPr>
      </w:pPr>
      <w:bookmarkStart w:id="76" w:name="_Toc414480374"/>
      <w:r w:rsidRPr="00A70EBE">
        <w:rPr>
          <w:b/>
        </w:rPr>
        <w:t>Netzwerkauslastung</w:t>
      </w:r>
      <w:bookmarkEnd w:id="76"/>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7" w:name="_Toc414480375"/>
      <w:bookmarkStart w:id="78" w:name="_Toc421874423"/>
      <w:r w:rsidRPr="00E031B5">
        <w:t>Kontra</w:t>
      </w:r>
      <w:bookmarkEnd w:id="77"/>
      <w:bookmarkEnd w:id="78"/>
    </w:p>
    <w:p w:rsidR="00740150" w:rsidRPr="00E031B5" w:rsidRDefault="00740150" w:rsidP="0034532C">
      <w:pPr>
        <w:jc w:val="both"/>
      </w:pPr>
    </w:p>
    <w:p w:rsidR="0028673F" w:rsidRPr="006D7A1F" w:rsidRDefault="0028673F" w:rsidP="00AD715D">
      <w:pPr>
        <w:pStyle w:val="Listenabsatz"/>
        <w:numPr>
          <w:ilvl w:val="0"/>
          <w:numId w:val="19"/>
        </w:numPr>
        <w:rPr>
          <w:b/>
        </w:rPr>
      </w:pPr>
      <w:bookmarkStart w:id="79" w:name="_Toc414480376"/>
      <w:r w:rsidRPr="006D7A1F">
        <w:rPr>
          <w:b/>
        </w:rPr>
        <w:t>From Scratch</w:t>
      </w:r>
      <w:bookmarkEnd w:id="79"/>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AD715D">
      <w:pPr>
        <w:pStyle w:val="Listenabsatz"/>
        <w:numPr>
          <w:ilvl w:val="0"/>
          <w:numId w:val="19"/>
        </w:numPr>
        <w:rPr>
          <w:b/>
        </w:rPr>
      </w:pPr>
      <w:bookmarkStart w:id="80" w:name="_Toc414480377"/>
      <w:r w:rsidRPr="006D7A1F">
        <w:rPr>
          <w:b/>
        </w:rPr>
        <w:t>Aufwand</w:t>
      </w:r>
      <w:bookmarkEnd w:id="80"/>
    </w:p>
    <w:p w:rsidR="0028673F" w:rsidRPr="00E031B5" w:rsidRDefault="0028673F" w:rsidP="006D7A1F">
      <w:pPr>
        <w:ind w:left="360"/>
        <w:jc w:val="both"/>
      </w:pPr>
      <w:r w:rsidRPr="00E031B5">
        <w:t xml:space="preserve">Der Aufwand und die möglichen Probleme sind schwer abzuschätzen. Das gesamte System der Synchronisierung, der Stereoskopie und des Einpflegens in den CAVE muss geplant, umgesetzt und Debugged werden. Die Verwendung eines fertigen Frameworks, welches von einem Entwicklerteam </w:t>
      </w:r>
      <w:r w:rsidRPr="00E031B5">
        <w:lastRenderedPageBreak/>
        <w:t>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1" w:name="_Toc414480378"/>
      <w:bookmarkStart w:id="82" w:name="_Toc421874424"/>
      <w:r w:rsidRPr="00E031B5">
        <w:t>Zusammenfassung</w:t>
      </w:r>
      <w:bookmarkEnd w:id="81"/>
      <w:bookmarkEnd w:id="82"/>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3" w:name="_Toc421874425"/>
      <w:r>
        <w:lastRenderedPageBreak/>
        <w:t>MiddleVR</w:t>
      </w:r>
      <w:bookmarkEnd w:id="83"/>
    </w:p>
    <w:p w:rsidR="0028673F" w:rsidRPr="00E031B5" w:rsidRDefault="0028673F" w:rsidP="0034532C">
      <w:pPr>
        <w:pStyle w:val="berschrift2"/>
        <w:jc w:val="both"/>
      </w:pPr>
      <w:bookmarkStart w:id="84" w:name="_Toc414901413"/>
      <w:bookmarkStart w:id="85" w:name="_Toc421874426"/>
      <w:r w:rsidRPr="00E031B5">
        <w:t>Idee</w:t>
      </w:r>
      <w:bookmarkEnd w:id="84"/>
      <w:bookmarkEnd w:id="85"/>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6" w:name="_Toc414901414"/>
      <w:bookmarkStart w:id="87" w:name="_Toc421874427"/>
      <w:r w:rsidRPr="00E031B5">
        <w:t xml:space="preserve">Warum </w:t>
      </w:r>
      <w:r w:rsidR="00EA2281">
        <w:t>MiddleVR</w:t>
      </w:r>
      <w:r w:rsidRPr="00E031B5">
        <w:t>?</w:t>
      </w:r>
      <w:bookmarkEnd w:id="86"/>
      <w:bookmarkEnd w:id="87"/>
    </w:p>
    <w:p w:rsidR="0028673F" w:rsidRPr="00E031B5" w:rsidRDefault="00EA2281" w:rsidP="0034532C">
      <w:pPr>
        <w:jc w:val="both"/>
      </w:pPr>
      <w:r>
        <w:t>MiddleVR</w:t>
      </w:r>
      <w:r w:rsidR="00F010EA">
        <w:rPr>
          <w:rStyle w:val="Funotenzeichen"/>
        </w:rPr>
        <w:footnoteReference w:id="12"/>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8" w:name="_Toc414901415"/>
      <w:bookmarkStart w:id="89" w:name="_Toc421874428"/>
      <w:r w:rsidRPr="00E031B5">
        <w:t xml:space="preserve">Abdeckung </w:t>
      </w:r>
      <w:r w:rsidR="00EA2281">
        <w:t>MiddleVR</w:t>
      </w:r>
      <w:bookmarkEnd w:id="88"/>
      <w:bookmarkEnd w:id="89"/>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0" w:name="_Toc414901416"/>
      <w:r w:rsidRPr="00E021D7">
        <w:rPr>
          <w:b/>
        </w:rPr>
        <w:t>Stereoskopie</w:t>
      </w:r>
      <w:bookmarkEnd w:id="90"/>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r w:rsidR="00BB1693">
        <w:t>werden</w:t>
      </w:r>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lastRenderedPageBreak/>
        <w:drawing>
          <wp:inline distT="0" distB="0" distL="0" distR="0" wp14:anchorId="1ED30269" wp14:editId="20102B6C">
            <wp:extent cx="5040000" cy="4183593"/>
            <wp:effectExtent l="0" t="0" r="8255" b="7620"/>
            <wp:docPr id="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40000" cy="4183593"/>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1" w:name="_Toc42187438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1"/>
    </w:p>
    <w:p w:rsidR="006C1D9D" w:rsidRPr="00E031B5" w:rsidRDefault="006C1D9D" w:rsidP="0034532C">
      <w:pPr>
        <w:jc w:val="both"/>
      </w:pPr>
      <w:bookmarkStart w:id="92" w:name="_GoBack"/>
      <w:bookmarkEnd w:id="92"/>
    </w:p>
    <w:p w:rsidR="0028673F" w:rsidRPr="00E021D7" w:rsidRDefault="0042734F" w:rsidP="00AD715D">
      <w:pPr>
        <w:pStyle w:val="Listenabsatz"/>
        <w:numPr>
          <w:ilvl w:val="0"/>
          <w:numId w:val="20"/>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(Plugin) funktioniert.</w:t>
      </w:r>
    </w:p>
    <w:p w:rsidR="0028673F" w:rsidRPr="00E031B5" w:rsidRDefault="0028673F" w:rsidP="0034532C">
      <w:pPr>
        <w:jc w:val="both"/>
      </w:pPr>
    </w:p>
    <w:p w:rsidR="0028673F" w:rsidRPr="00E021D7" w:rsidRDefault="0042734F" w:rsidP="00AD715D">
      <w:pPr>
        <w:pStyle w:val="Listenabsatz"/>
        <w:numPr>
          <w:ilvl w:val="0"/>
          <w:numId w:val="20"/>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5" w:name="_Toc414901419"/>
      <w:bookmarkStart w:id="96" w:name="_Toc421874429"/>
      <w:r w:rsidRPr="00E031B5">
        <w:t xml:space="preserve">Konzept </w:t>
      </w:r>
      <w:r w:rsidR="00EA2281">
        <w:t>MiddleVR</w:t>
      </w:r>
      <w:bookmarkEnd w:id="95"/>
      <w:bookmarkEnd w:id="96"/>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val="en-US"/>
        </w:rPr>
        <w:lastRenderedPageBreak/>
        <w:drawing>
          <wp:inline distT="0" distB="0" distL="0" distR="0" wp14:anchorId="14A946F5" wp14:editId="3D13D4BC">
            <wp:extent cx="2643895" cy="3038475"/>
            <wp:effectExtent l="0" t="0" r="4445"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9406" cy="3056301"/>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187438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8</w:t>
      </w:r>
      <w:r w:rsidRPr="00E031B5">
        <w:rPr>
          <w:lang w:val="de-CH"/>
        </w:rPr>
        <w:fldChar w:fldCharType="end"/>
      </w:r>
      <w:r w:rsidRPr="00E031B5">
        <w:rPr>
          <w:lang w:val="de-CH"/>
        </w:rPr>
        <w:t xml:space="preserve">: Basiskonzept </w:t>
      </w:r>
      <w:r w:rsidR="00EA2281">
        <w:rPr>
          <w:lang w:val="de-CH"/>
        </w:rPr>
        <w:t>MiddleVR</w:t>
      </w:r>
      <w:bookmarkEnd w:id="97"/>
    </w:p>
    <w:p w:rsidR="00AE4141" w:rsidRPr="00AE4141" w:rsidRDefault="00AE4141" w:rsidP="00AE4141"/>
    <w:p w:rsidR="001E7768" w:rsidRPr="00386319" w:rsidRDefault="0028673F" w:rsidP="00AD715D">
      <w:pPr>
        <w:pStyle w:val="Listenabsatz"/>
        <w:numPr>
          <w:ilvl w:val="0"/>
          <w:numId w:val="20"/>
        </w:numPr>
        <w:rPr>
          <w:b/>
        </w:rPr>
      </w:pPr>
      <w:bookmarkStart w:id="98" w:name="_Toc414901420"/>
      <w:r w:rsidRPr="00386319">
        <w:rPr>
          <w:b/>
        </w:rPr>
        <w:t>Beschreibung</w:t>
      </w:r>
      <w:bookmarkEnd w:id="98"/>
    </w:p>
    <w:p w:rsidR="0028673F" w:rsidRDefault="0028673F" w:rsidP="00386319">
      <w:pPr>
        <w:ind w:left="360"/>
        <w:jc w:val="both"/>
      </w:pPr>
      <w:r w:rsidRPr="00E031B5">
        <w:t>Die Beschreibung umfasst folgende</w:t>
      </w:r>
      <w:r w:rsidR="00740150" w:rsidRPr="00E031B5">
        <w:t xml:space="preserve"> Punkte</w:t>
      </w:r>
      <w:r w:rsidRPr="00E031B5">
        <w:t>:</w:t>
      </w:r>
    </w:p>
    <w:p w:rsidR="008B571C" w:rsidRPr="00E031B5" w:rsidRDefault="008B571C" w:rsidP="00386319">
      <w:pPr>
        <w:ind w:left="360"/>
        <w:jc w:val="both"/>
      </w:pP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AD715D">
      <w:pPr>
        <w:pStyle w:val="Listenabsatz"/>
        <w:numPr>
          <w:ilvl w:val="0"/>
          <w:numId w:val="20"/>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28116A" w:rsidRDefault="0028116A">
      <w:pPr>
        <w:spacing w:line="240" w:lineRule="auto"/>
        <w:rPr>
          <w:rFonts w:eastAsia="Times New Roman"/>
          <w:b/>
          <w:bCs/>
          <w:szCs w:val="26"/>
        </w:rPr>
      </w:pPr>
      <w:r>
        <w:rPr>
          <w:rFonts w:eastAsia="Times New Roman"/>
          <w:b/>
          <w:bCs/>
          <w:szCs w:val="26"/>
        </w:rPr>
        <w:br w:type="page"/>
      </w:r>
    </w:p>
    <w:p w:rsidR="0028673F" w:rsidRPr="00E031B5" w:rsidRDefault="0028673F" w:rsidP="0034532C">
      <w:pPr>
        <w:pStyle w:val="berschrift2"/>
        <w:jc w:val="both"/>
      </w:pPr>
      <w:bookmarkStart w:id="100" w:name="_Toc414901422"/>
      <w:bookmarkStart w:id="101" w:name="_Toc421874430"/>
      <w:r w:rsidRPr="00E031B5">
        <w:lastRenderedPageBreak/>
        <w:t>Argumentation</w:t>
      </w:r>
      <w:bookmarkEnd w:id="100"/>
      <w:bookmarkEnd w:id="101"/>
    </w:p>
    <w:p w:rsidR="0028673F" w:rsidRPr="00E031B5" w:rsidRDefault="0028673F" w:rsidP="0034532C">
      <w:pPr>
        <w:pStyle w:val="berschrift3"/>
        <w:jc w:val="both"/>
      </w:pPr>
      <w:bookmarkStart w:id="102" w:name="_Toc414901423"/>
      <w:bookmarkStart w:id="103" w:name="_Toc421874431"/>
      <w:r w:rsidRPr="00E031B5">
        <w:t>Pro</w:t>
      </w:r>
      <w:bookmarkEnd w:id="102"/>
      <w:bookmarkEnd w:id="103"/>
    </w:p>
    <w:p w:rsidR="006C1D9D" w:rsidRPr="00E031B5" w:rsidRDefault="006C1D9D" w:rsidP="0034532C">
      <w:pPr>
        <w:jc w:val="both"/>
      </w:pPr>
    </w:p>
    <w:p w:rsidR="0028673F" w:rsidRPr="00B53897" w:rsidRDefault="006C1D9D" w:rsidP="00AD715D">
      <w:pPr>
        <w:pStyle w:val="Listenabsatz"/>
        <w:numPr>
          <w:ilvl w:val="0"/>
          <w:numId w:val="20"/>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4" w:name="_Toc414901425"/>
      <w:r w:rsidRPr="00B53897">
        <w:rPr>
          <w:b/>
        </w:rPr>
        <w:t>Aufwand</w:t>
      </w:r>
      <w:bookmarkEnd w:id="104"/>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5" w:name="_Toc414901426"/>
      <w:r w:rsidRPr="00B53897">
        <w:rPr>
          <w:b/>
        </w:rPr>
        <w:t>Support</w:t>
      </w:r>
      <w:bookmarkEnd w:id="105"/>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6" w:name="_Toc414901427"/>
      <w:bookmarkStart w:id="107" w:name="_Toc421874432"/>
      <w:r w:rsidRPr="00E031B5">
        <w:t>Kontra</w:t>
      </w:r>
      <w:bookmarkEnd w:id="106"/>
      <w:bookmarkEnd w:id="107"/>
    </w:p>
    <w:p w:rsidR="00F63FCB" w:rsidRPr="00E031B5" w:rsidRDefault="00F63FCB" w:rsidP="0034532C">
      <w:pPr>
        <w:jc w:val="both"/>
      </w:pPr>
    </w:p>
    <w:p w:rsidR="0028673F" w:rsidRPr="00B53897" w:rsidRDefault="0028673F" w:rsidP="00AD715D">
      <w:pPr>
        <w:pStyle w:val="Listenabsatz"/>
        <w:numPr>
          <w:ilvl w:val="0"/>
          <w:numId w:val="20"/>
        </w:numPr>
        <w:rPr>
          <w:b/>
        </w:rPr>
      </w:pPr>
      <w:bookmarkStart w:id="108" w:name="_Toc414901428"/>
      <w:r w:rsidRPr="00B53897">
        <w:rPr>
          <w:b/>
        </w:rPr>
        <w:t>Abhängigkeit</w:t>
      </w:r>
      <w:bookmarkEnd w:id="108"/>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unüberbrückbare Probleme auftreten, könnte das Projekt nicht realisiert werden.</w:t>
      </w:r>
    </w:p>
    <w:p w:rsidR="0028673F" w:rsidRPr="00E031B5" w:rsidRDefault="0028673F" w:rsidP="0034532C">
      <w:pPr>
        <w:jc w:val="both"/>
      </w:pPr>
    </w:p>
    <w:p w:rsidR="0028673F" w:rsidRPr="00B53897" w:rsidRDefault="0028673F" w:rsidP="00AD715D">
      <w:pPr>
        <w:pStyle w:val="Listenabsatz"/>
        <w:numPr>
          <w:ilvl w:val="0"/>
          <w:numId w:val="20"/>
        </w:numPr>
        <w:rPr>
          <w:b/>
        </w:rPr>
      </w:pPr>
      <w:bookmarkStart w:id="109" w:name="_Toc414901429"/>
      <w:r w:rsidRPr="00B53897">
        <w:rPr>
          <w:b/>
        </w:rPr>
        <w:t>Eigenanteil</w:t>
      </w:r>
      <w:bookmarkEnd w:id="109"/>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0" w:name="_Toc414901430"/>
      <w:bookmarkStart w:id="111" w:name="_Toc421874433"/>
      <w:r w:rsidRPr="00E031B5">
        <w:t>Zusammenfassung</w:t>
      </w:r>
      <w:bookmarkEnd w:id="110"/>
      <w:bookmarkEnd w:id="111"/>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366BC9" w:rsidP="00366BC9">
      <w:pPr>
        <w:jc w:val="center"/>
      </w:pPr>
      <w:r w:rsidRPr="00E031B5">
        <w:rPr>
          <w:noProof/>
          <w:lang w:val="en-US"/>
        </w:rPr>
        <w:lastRenderedPageBreak/>
        <w:drawing>
          <wp:inline distT="0" distB="0" distL="0" distR="0" wp14:anchorId="34A44A2A" wp14:editId="1DBE02FA">
            <wp:extent cx="5029111" cy="3683671"/>
            <wp:effectExtent l="0" t="0" r="635"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029111" cy="3683671"/>
                    </a:xfrm>
                    <a:prstGeom prst="rect">
                      <a:avLst/>
                    </a:prstGeom>
                    <a:noFill/>
                    <a:ln>
                      <a:noFill/>
                    </a:ln>
                  </pic:spPr>
                </pic:pic>
              </a:graphicData>
            </a:graphic>
          </wp:inline>
        </w:drawing>
      </w:r>
    </w:p>
    <w:p w:rsidR="00366BC9" w:rsidRPr="00AE4141" w:rsidRDefault="00366BC9" w:rsidP="00366BC9">
      <w:pPr>
        <w:pStyle w:val="Beschriftung"/>
        <w:ind w:left="360"/>
        <w:jc w:val="both"/>
        <w:rPr>
          <w:lang w:val="de-CH"/>
        </w:rPr>
      </w:pPr>
      <w:bookmarkStart w:id="112" w:name="_Toc414901995"/>
      <w:bookmarkStart w:id="113" w:name="_Toc42187438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9</w:t>
      </w:r>
      <w:r w:rsidRPr="00E031B5">
        <w:rPr>
          <w:lang w:val="de-CH"/>
        </w:rPr>
        <w:fldChar w:fldCharType="end"/>
      </w:r>
      <w:r w:rsidRPr="00E031B5">
        <w:rPr>
          <w:lang w:val="de-CH"/>
        </w:rPr>
        <w:t>: Beispielskonfiguration CAVE</w:t>
      </w:r>
      <w:bookmarkEnd w:id="112"/>
      <w:bookmarkEnd w:id="113"/>
    </w:p>
    <w:p w:rsidR="00366BC9" w:rsidRDefault="00366BC9"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1874434"/>
      <w:r w:rsidRPr="00E031B5">
        <w:lastRenderedPageBreak/>
        <w:t>Gegenüberstellung</w:t>
      </w:r>
      <w:r w:rsidR="00DC1CDC">
        <w:t xml:space="preserve"> Varianten</w:t>
      </w:r>
      <w:bookmarkEnd w:id="114"/>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3929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AD715D">
            <w:pPr>
              <w:pStyle w:val="Listenabsatz"/>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AD715D">
            <w:pPr>
              <w:pStyle w:val="Listenabsatz"/>
              <w:numPr>
                <w:ilvl w:val="0"/>
                <w:numId w:val="39"/>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34176"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AD715D">
            <w:pPr>
              <w:pStyle w:val="Listenabsatz"/>
              <w:numPr>
                <w:ilvl w:val="0"/>
                <w:numId w:val="4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AD715D">
            <w:pPr>
              <w:pStyle w:val="Listenabsatz"/>
              <w:numPr>
                <w:ilvl w:val="0"/>
                <w:numId w:val="4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AD715D">
            <w:pPr>
              <w:pStyle w:val="Listenabsatz"/>
              <w:numPr>
                <w:ilvl w:val="0"/>
                <w:numId w:val="41"/>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AD715D">
            <w:pPr>
              <w:pStyle w:val="Listenabsatz"/>
              <w:numPr>
                <w:ilvl w:val="0"/>
                <w:numId w:val="41"/>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9536"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4416"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Kein kommerzieller Support, da 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AD715D">
            <w:pPr>
              <w:pStyle w:val="Listenabsatz"/>
              <w:numPr>
                <w:ilvl w:val="0"/>
                <w:numId w:val="42"/>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AD715D">
            <w:pPr>
              <w:pStyle w:val="Listenabsatz"/>
              <w:numPr>
                <w:ilvl w:val="0"/>
                <w:numId w:val="42"/>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9776"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BE473C"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Mit entsprechen</w:t>
            </w:r>
            <w:r w:rsidR="0020456E" w:rsidRPr="0020456E">
              <w:rPr>
                <w:rFonts w:eastAsia="Times New Roman"/>
                <w:color w:val="000000"/>
                <w:sz w:val="16"/>
                <w:szCs w:val="16"/>
                <w:lang w:eastAsia="de-CH"/>
              </w:rPr>
              <w:t>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4656"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0016"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AD715D">
            <w:pPr>
              <w:pStyle w:val="Listenabsatz"/>
              <w:numPr>
                <w:ilvl w:val="0"/>
                <w:numId w:val="43"/>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489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Nur kommerzieller Support nach AGBs</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5" w:name="_Toc421874334"/>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7B29B5">
        <w:rPr>
          <w:noProof/>
          <w:lang w:val="de-CH"/>
        </w:rPr>
        <w:t>2</w:t>
      </w:r>
      <w:r w:rsidR="00881BA5">
        <w:rPr>
          <w:lang w:val="de-CH"/>
        </w:rPr>
        <w:fldChar w:fldCharType="end"/>
      </w:r>
      <w:r w:rsidRPr="00E031B5">
        <w:rPr>
          <w:lang w:val="de-CH"/>
        </w:rPr>
        <w:t>: Gegenüberstellung Pro und Kontra</w:t>
      </w:r>
      <w:bookmarkEnd w:id="115"/>
    </w:p>
    <w:p w:rsidR="00FB45A6" w:rsidRDefault="00FB45A6" w:rsidP="00A45D64">
      <w:pPr>
        <w:jc w:val="both"/>
      </w:pPr>
    </w:p>
    <w:p w:rsidR="00FB45A6" w:rsidRDefault="00FB45A6" w:rsidP="00A45D64">
      <w:pPr>
        <w:jc w:val="both"/>
      </w:pPr>
    </w:p>
    <w:p w:rsidR="00A45D64" w:rsidRPr="00E031B5" w:rsidRDefault="00A45D64" w:rsidP="00A45D64">
      <w:pPr>
        <w:jc w:val="both"/>
      </w:pPr>
      <w:r w:rsidRPr="00E031B5">
        <w:lastRenderedPageBreak/>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680256"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E56EBC" w:rsidRPr="00190002" w:rsidRDefault="00E56EBC" w:rsidP="009F33D1">
                            <w:pPr>
                              <w:pStyle w:val="Beschriftung"/>
                              <w:rPr>
                                <w:noProof/>
                                <w:sz w:val="19"/>
                              </w:rPr>
                            </w:pPr>
                            <w:bookmarkStart w:id="116" w:name="_Toc421874385"/>
                            <w:r>
                              <w:t xml:space="preserve">Abbildung </w:t>
                            </w:r>
                            <w:r>
                              <w:fldChar w:fldCharType="begin"/>
                            </w:r>
                            <w:r>
                              <w:instrText xml:space="preserve"> SEQ Abbildung \* ARABIC </w:instrText>
                            </w:r>
                            <w:r>
                              <w:fldChar w:fldCharType="separate"/>
                            </w:r>
                            <w:r w:rsidR="007B29B5">
                              <w:rPr>
                                <w:noProof/>
                              </w:rPr>
                              <w:t>10</w:t>
                            </w:r>
                            <w:r>
                              <w:fldChar w:fldCharType="end"/>
                            </w:r>
                            <w:r>
                              <w:t>: Vergleich Varianten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E56EBC" w:rsidRPr="00190002" w:rsidRDefault="00E56EBC" w:rsidP="009F33D1">
                      <w:pPr>
                        <w:pStyle w:val="Beschriftung"/>
                        <w:rPr>
                          <w:noProof/>
                          <w:sz w:val="19"/>
                        </w:rPr>
                      </w:pPr>
                      <w:bookmarkStart w:id="117" w:name="_Toc421874385"/>
                      <w:r>
                        <w:t xml:space="preserve">Abbildung </w:t>
                      </w:r>
                      <w:r>
                        <w:fldChar w:fldCharType="begin"/>
                      </w:r>
                      <w:r>
                        <w:instrText xml:space="preserve"> SEQ Abbildung \* ARABIC </w:instrText>
                      </w:r>
                      <w:r>
                        <w:fldChar w:fldCharType="separate"/>
                      </w:r>
                      <w:r w:rsidR="007B29B5">
                        <w:rPr>
                          <w:noProof/>
                        </w:rPr>
                        <w:t>10</w:t>
                      </w:r>
                      <w:r>
                        <w:fldChar w:fldCharType="end"/>
                      </w:r>
                      <w:r>
                        <w:t>: Vergleich Varianten</w:t>
                      </w:r>
                      <w:bookmarkEnd w:id="117"/>
                    </w:p>
                  </w:txbxContent>
                </v:textbox>
              </v:shape>
            </w:pict>
          </mc:Fallback>
        </mc:AlternateContent>
      </w:r>
      <w:r>
        <w:rPr>
          <w:noProof/>
          <w:lang w:val="en-US"/>
        </w:rPr>
        <mc:AlternateContent>
          <mc:Choice Requires="wpg">
            <w:drawing>
              <wp:anchor distT="0" distB="0" distL="114300" distR="114300" simplePos="0" relativeHeight="251675136"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3DAE3E65" id="Gruppieren 75" o:spid="_x0000_s1026" style="position:absolute;margin-left:.25pt;margin-top:.7pt;width:668.55pt;height:408.1pt;z-index:251675136"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8" w:name="_Toc421874435"/>
      <w:r w:rsidRPr="00E031B5">
        <w:lastRenderedPageBreak/>
        <w:t>Entscheid</w:t>
      </w:r>
      <w:r w:rsidR="004400E0">
        <w:t xml:space="preserve"> </w:t>
      </w:r>
      <w:r w:rsidR="00CC4B72">
        <w:t>Variante</w:t>
      </w:r>
      <w:bookmarkEnd w:id="118"/>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9" w:name="_Toc421874436"/>
      <w:r>
        <w:lastRenderedPageBreak/>
        <w:t>Ausgangslage</w:t>
      </w:r>
      <w:r w:rsidRPr="00E031B5">
        <w:t xml:space="preserve"> </w:t>
      </w:r>
      <w:r w:rsidR="0025341B" w:rsidRPr="00E031B5">
        <w:t>Prototyping</w:t>
      </w:r>
      <w:bookmarkEnd w:id="119"/>
      <w:r w:rsidR="001B4C51">
        <w:t xml:space="preserve"> </w:t>
      </w:r>
    </w:p>
    <w:p w:rsidR="005F0F53" w:rsidRPr="00E031B5" w:rsidRDefault="00CF65D9" w:rsidP="0034532C">
      <w:pPr>
        <w:jc w:val="both"/>
      </w:pPr>
      <w:r w:rsidRPr="00E031B5">
        <w:t xml:space="preserve">Mit </w:t>
      </w:r>
      <w:r w:rsidR="006121AF">
        <w:t>den</w:t>
      </w:r>
      <w:r w:rsidR="00E920A0">
        <w:t xml:space="preserve">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6135207" cy="3295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6146759" cy="3301855"/>
                    </a:xfrm>
                    <a:prstGeom prst="rect">
                      <a:avLst/>
                    </a:prstGeom>
                  </pic:spPr>
                </pic:pic>
              </a:graphicData>
            </a:graphic>
          </wp:inline>
        </w:drawing>
      </w:r>
    </w:p>
    <w:p w:rsidR="00A9681D" w:rsidRPr="00E83C2A" w:rsidRDefault="00B05D98" w:rsidP="00E83C2A">
      <w:pPr>
        <w:pStyle w:val="Beschriftung"/>
        <w:jc w:val="both"/>
        <w:rPr>
          <w:lang w:val="de-CH"/>
        </w:rPr>
      </w:pPr>
      <w:bookmarkStart w:id="120" w:name="_Toc42187438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r w:rsidR="00965D30">
        <w:rPr>
          <w:lang w:val="de-CH"/>
        </w:rPr>
        <w:t>, Quelle: Eigendarstellung</w:t>
      </w:r>
      <w:bookmarkEnd w:id="120"/>
    </w:p>
    <w:p w:rsidR="0025341B" w:rsidRPr="00E031B5" w:rsidRDefault="00CB6297" w:rsidP="0034532C">
      <w:pPr>
        <w:pStyle w:val="berschrift2"/>
        <w:jc w:val="both"/>
      </w:pPr>
      <w:bookmarkStart w:id="121" w:name="_Toc421874437"/>
      <w:r w:rsidRPr="00E031B5">
        <w:t>Aktuelle Infrastruktur</w:t>
      </w:r>
      <w:bookmarkEnd w:id="121"/>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533DD" w:rsidRDefault="008D704F" w:rsidP="0034532C">
      <w:pPr>
        <w:jc w:val="both"/>
      </w:pPr>
      <w:r w:rsidRPr="00E031B5">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 xml:space="preserve">auf der aktuellen Infrastruktur </w:t>
      </w:r>
      <w:r w:rsidR="005F6AB4" w:rsidRPr="00E031B5">
        <w:t>umgesetzt.</w:t>
      </w:r>
      <w:r w:rsidR="008A475F">
        <w:t xml:space="preserve"> Nachfolgend wird aber für jede denkbare Variante mindestens ein Prototyp implementiert.</w:t>
      </w:r>
      <w:r w:rsidR="005F6AB4" w:rsidRPr="00E031B5">
        <w:t xml:space="preserve">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533DD" w:rsidRDefault="00B533DD" w:rsidP="00B533DD">
      <w:pPr>
        <w:pStyle w:val="berschrift2"/>
      </w:pPr>
      <w:bookmarkStart w:id="122" w:name="_Toc421874438"/>
      <w:r>
        <w:lastRenderedPageBreak/>
        <w:t>Stereoskopie</w:t>
      </w:r>
      <w:bookmarkEnd w:id="122"/>
    </w:p>
    <w:p w:rsidR="00271A65" w:rsidRDefault="00271A65" w:rsidP="0034532C">
      <w:pPr>
        <w:jc w:val="both"/>
      </w:pPr>
      <w:r>
        <w:t>Um während des Prototypings auch die Stereoskopie sicherstellen zu können, mussten aufgrund defekter Beamer kleine Umbauten vorgenommen werden. Nur 4 von 8 Beamern waren während der Projektphase in Betrieb, was bedeutete, dass zwar jede Leinwand bestrahlt werden konnte, jedoch ohne Stereoskopie. Darum wurden die Beamer zeitweise verschoben und die Prototypen doppelt getestet.</w:t>
      </w:r>
    </w:p>
    <w:p w:rsidR="00271A65" w:rsidRDefault="00271A65" w:rsidP="0034532C">
      <w:pPr>
        <w:jc w:val="both"/>
      </w:pPr>
    </w:p>
    <w:p w:rsidR="00271A65" w:rsidRDefault="00271A65" w:rsidP="00AD715D">
      <w:pPr>
        <w:pStyle w:val="Listenabsatz"/>
        <w:numPr>
          <w:ilvl w:val="0"/>
          <w:numId w:val="44"/>
        </w:numPr>
        <w:jc w:val="both"/>
      </w:pPr>
      <w:r>
        <w:t>Alle 4 Leinwände ohne Stereoskopie bestrahlt</w:t>
      </w:r>
    </w:p>
    <w:p w:rsidR="00271A65" w:rsidRDefault="00271A65" w:rsidP="00AD715D">
      <w:pPr>
        <w:pStyle w:val="Listenabsatz"/>
        <w:numPr>
          <w:ilvl w:val="0"/>
          <w:numId w:val="44"/>
        </w:numPr>
        <w:jc w:val="both"/>
      </w:pPr>
      <w:r>
        <w:t>3 Leinwände bestrahlt, eine davon mit 2 Beamern, um ein stereoskopisches Bild zu erhalten</w:t>
      </w:r>
    </w:p>
    <w:p w:rsidR="00271A65" w:rsidRDefault="00271A65" w:rsidP="00271A65">
      <w:pPr>
        <w:jc w:val="both"/>
      </w:pPr>
    </w:p>
    <w:p w:rsidR="00271A65" w:rsidRDefault="00271A65" w:rsidP="00271A65">
      <w:pPr>
        <w:jc w:val="both"/>
      </w:pPr>
      <w:r>
        <w:t>Mit Hilfe der Polarisierungsfilter bei den Beamern und der entsprechenden Brille konnte also bei jedem Prototypen der 3D-Effekt sichergestellt werden.</w:t>
      </w:r>
      <w:r w:rsidR="00243121">
        <w:t xml:space="preserve"> Dieser Effekt wird erzielt, indem nicht in jede Richtung eine Kamera definiert wird, sondern in eine bestimmte Richtung zwei Kameras mit leichten Versatz (ähnlich dem Distanz unserer Augen).</w:t>
      </w:r>
    </w:p>
    <w:p w:rsidR="007B2104" w:rsidRPr="00E32177" w:rsidRDefault="00B533DD" w:rsidP="00E32177">
      <w:pPr>
        <w:pStyle w:val="berschrift2"/>
        <w:rPr>
          <w:lang w:val="en-US"/>
        </w:rPr>
      </w:pPr>
      <w:bookmarkStart w:id="123" w:name="_Toc421874439"/>
      <w:r>
        <w:rPr>
          <w:lang w:val="en-US"/>
        </w:rPr>
        <w:t xml:space="preserve">Variante </w:t>
      </w:r>
      <w:r w:rsidR="002510FD" w:rsidRPr="00502CEA">
        <w:rPr>
          <w:lang w:val="en-US"/>
        </w:rPr>
        <w:t>Multi Host – Multi GPU – Multi Unity Instance</w:t>
      </w:r>
      <w:r w:rsidR="00DD54DE">
        <w:rPr>
          <w:lang w:val="en-US"/>
        </w:rPr>
        <w:t>s</w:t>
      </w:r>
      <w:bookmarkEnd w:id="123"/>
    </w:p>
    <w:p w:rsidR="00A20BFD" w:rsidRDefault="00A20BFD" w:rsidP="002510FD">
      <w:pPr>
        <w:jc w:val="both"/>
      </w:pPr>
      <w:r>
        <w:rPr>
          <w:noProof/>
          <w:lang w:val="en-US"/>
        </w:rPr>
        <w:drawing>
          <wp:inline distT="0" distB="0" distL="0" distR="0" wp14:anchorId="53BA49F4" wp14:editId="2CB409A2">
            <wp:extent cx="2812902" cy="695325"/>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2244" cy="702578"/>
                    </a:xfrm>
                    <a:prstGeom prst="rect">
                      <a:avLst/>
                    </a:prstGeom>
                  </pic:spPr>
                </pic:pic>
              </a:graphicData>
            </a:graphic>
          </wp:inline>
        </w:drawing>
      </w:r>
    </w:p>
    <w:p w:rsidR="00A20BFD" w:rsidRDefault="00A20BFD" w:rsidP="002510FD">
      <w:pPr>
        <w:jc w:val="both"/>
      </w:pPr>
    </w:p>
    <w:p w:rsidR="002510FD" w:rsidRPr="00E031B5" w:rsidRDefault="002510FD" w:rsidP="002510FD">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rsidR="002510FD" w:rsidRPr="00E031B5" w:rsidRDefault="002510FD" w:rsidP="002510FD">
      <w:pPr>
        <w:jc w:val="both"/>
      </w:pPr>
    </w:p>
    <w:p w:rsidR="002510FD" w:rsidRDefault="002510FD" w:rsidP="002510FD">
      <w:r w:rsidRPr="00E031B5">
        <w:t xml:space="preserve">Unity unterscheidet zwischen zwei verschiedenen Konzepten: </w:t>
      </w:r>
    </w:p>
    <w:p w:rsidR="002510FD" w:rsidRPr="00E031B5" w:rsidRDefault="002510FD" w:rsidP="002510FD"/>
    <w:p w:rsidR="002510FD" w:rsidRDefault="002510FD" w:rsidP="00AD715D">
      <w:pPr>
        <w:pStyle w:val="Listenabsatz"/>
        <w:numPr>
          <w:ilvl w:val="0"/>
          <w:numId w:val="22"/>
        </w:numPr>
        <w:tabs>
          <w:tab w:val="left" w:pos="2552"/>
        </w:tabs>
        <w:jc w:val="both"/>
      </w:pPr>
      <w:r w:rsidRPr="007C0102">
        <w:rPr>
          <w:b/>
        </w:rPr>
        <w:t>Authorative Server:</w:t>
      </w:r>
      <w:r w:rsidRPr="007C0102">
        <w:t xml:space="preserve"> </w:t>
      </w:r>
      <w:r w:rsidRPr="00E031B5">
        <w:t>Verwalten die gesamte Spielszene, Clien</w:t>
      </w:r>
      <w:r>
        <w:t>ts nehmen keine Änderungen vor.</w:t>
      </w:r>
    </w:p>
    <w:p w:rsidR="002510FD" w:rsidRDefault="002510FD" w:rsidP="002510FD">
      <w:pPr>
        <w:pStyle w:val="Listenabsatz"/>
        <w:tabs>
          <w:tab w:val="left" w:pos="2552"/>
        </w:tabs>
        <w:ind w:left="360"/>
        <w:jc w:val="both"/>
      </w:pPr>
      <w:r w:rsidRPr="00E031B5">
        <w:t>Sie senden diese Änderungen (Tastatureingaben, etc) an den Server.</w:t>
      </w:r>
    </w:p>
    <w:p w:rsidR="002510FD" w:rsidRPr="00E031B5" w:rsidRDefault="002510FD" w:rsidP="002510FD">
      <w:pPr>
        <w:tabs>
          <w:tab w:val="left" w:pos="2552"/>
        </w:tabs>
        <w:jc w:val="both"/>
      </w:pPr>
    </w:p>
    <w:p w:rsidR="002510FD" w:rsidRPr="00E031B5" w:rsidRDefault="002510FD" w:rsidP="00AD715D">
      <w:pPr>
        <w:pStyle w:val="Listenabsatz"/>
        <w:numPr>
          <w:ilvl w:val="0"/>
          <w:numId w:val="22"/>
        </w:numPr>
        <w:tabs>
          <w:tab w:val="left" w:pos="2552"/>
        </w:tabs>
        <w:jc w:val="both"/>
      </w:pPr>
      <w:r w:rsidRPr="007C0102">
        <w:rPr>
          <w:b/>
        </w:rPr>
        <w:t>Nicht authorative Server:</w:t>
      </w:r>
      <w:r w:rsidRPr="007C0102">
        <w:t xml:space="preserve"> </w:t>
      </w:r>
      <w:r w:rsidRPr="00E031B5">
        <w:t xml:space="preserve">Alle Clients </w:t>
      </w:r>
      <w:r>
        <w:t>berechnen ihre Spielwelt selbst</w:t>
      </w:r>
      <w:r w:rsidRPr="00E031B5">
        <w:t xml:space="preserve"> und bekommen nur neue Positionen für die Objekte von den anderen Clienten.</w:t>
      </w:r>
    </w:p>
    <w:p w:rsidR="002510FD" w:rsidRPr="00E031B5" w:rsidRDefault="002510FD" w:rsidP="002510FD"/>
    <w:p w:rsidR="002510FD" w:rsidRPr="00E031B5" w:rsidRDefault="002510FD" w:rsidP="002510FD">
      <w:r w:rsidRPr="00E031B5">
        <w:t>Diese verschiedenen Architekturen müssen bei den Prototypen berücksichtigt werden.</w:t>
      </w:r>
    </w:p>
    <w:p w:rsidR="002510FD" w:rsidRPr="00E031B5" w:rsidRDefault="002510FD" w:rsidP="002510FD">
      <w:pPr>
        <w:spacing w:line="240" w:lineRule="auto"/>
      </w:pPr>
    </w:p>
    <w:p w:rsidR="002510FD" w:rsidRPr="00E031B5" w:rsidRDefault="002510FD" w:rsidP="00AD715D">
      <w:pPr>
        <w:pStyle w:val="Listenabsatz"/>
        <w:numPr>
          <w:ilvl w:val="0"/>
          <w:numId w:val="22"/>
        </w:numPr>
        <w:jc w:val="both"/>
      </w:pPr>
      <w:r w:rsidRPr="005E1DE2">
        <w:rPr>
          <w:b/>
        </w:rPr>
        <w:t>Lizenzen</w:t>
      </w:r>
    </w:p>
    <w:p w:rsidR="002510FD" w:rsidRPr="00E031B5" w:rsidRDefault="002510FD" w:rsidP="002510FD">
      <w:pPr>
        <w:ind w:left="360"/>
        <w:jc w:val="both"/>
      </w:pPr>
      <w:r>
        <w:t>Falls der MiddleVR-Ansatz verfolgt wird, muss p</w:t>
      </w:r>
      <w:r w:rsidRPr="00E031B5">
        <w:t xml:space="preserve">ro Cluster eine </w:t>
      </w:r>
      <w:r>
        <w:t>MiddleVR</w:t>
      </w:r>
      <w:r w:rsidRPr="00E031B5">
        <w:t xml:space="preserve"> Academic-, bzw. Pro-Lizenz gelöst werden.</w:t>
      </w:r>
      <w:r>
        <w:t xml:space="preserve"> Aktuell sind 8 Cluster im Einsatz. Somit könnte auf jedem dieser Cluster eine Unity Instanz laufen, wobei ein Output der Grafikkarte weiterhin als Konsole dient und der zweite Output das Bild für den Beamer liefert. Um Lizenzkosten zu sparen, könnten auch nur 4 Cluster bedient werden, bei denen jeweils beide Outputs an die Beamer angeschlossen sind.</w:t>
      </w:r>
      <w:r w:rsidRPr="00E031B5">
        <w:t xml:space="preserve"> Je nach Serversystem muss noch eine zusätzliche Lizenz gelöst werden. </w:t>
      </w:r>
      <w:r>
        <w:t>Bei der eigenen Lösung entfallen diese Kosten.</w:t>
      </w:r>
    </w:p>
    <w:p w:rsidR="002510FD" w:rsidRPr="00E031B5" w:rsidRDefault="002510FD" w:rsidP="002510FD">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7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8</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24‘000.-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1</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7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sidRPr="00E031B5">
              <w:rPr>
                <w:b/>
              </w:rPr>
              <w:t>27‘000.-</w:t>
            </w:r>
          </w:p>
        </w:tc>
      </w:tr>
    </w:tbl>
    <w:p w:rsidR="002510FD" w:rsidRDefault="002510FD" w:rsidP="002510FD">
      <w:pPr>
        <w:pStyle w:val="Beschriftung"/>
        <w:ind w:left="360"/>
        <w:rPr>
          <w:lang w:val="de-CH"/>
        </w:rPr>
      </w:pPr>
      <w:bookmarkStart w:id="124" w:name="_Toc421874335"/>
      <w:r w:rsidRPr="00E031B5">
        <w:rPr>
          <w:lang w:val="de-CH"/>
        </w:rPr>
        <w:t xml:space="preserve">Tabelle </w:t>
      </w:r>
      <w:r>
        <w:rPr>
          <w:lang w:val="de-CH"/>
        </w:rPr>
        <w:fldChar w:fldCharType="begin"/>
      </w:r>
      <w:r>
        <w:rPr>
          <w:lang w:val="de-CH"/>
        </w:rPr>
        <w:instrText xml:space="preserve"> SEQ Tabelle \* ARABIC </w:instrText>
      </w:r>
      <w:r>
        <w:rPr>
          <w:lang w:val="de-CH"/>
        </w:rPr>
        <w:fldChar w:fldCharType="separate"/>
      </w:r>
      <w:r w:rsidR="007B29B5">
        <w:rPr>
          <w:noProof/>
          <w:lang w:val="de-CH"/>
        </w:rPr>
        <w:t>3</w:t>
      </w:r>
      <w:r>
        <w:rPr>
          <w:lang w:val="de-CH"/>
        </w:rPr>
        <w:fldChar w:fldCharType="end"/>
      </w:r>
      <w:r w:rsidRPr="00E031B5">
        <w:rPr>
          <w:lang w:val="de-CH"/>
        </w:rPr>
        <w:t xml:space="preserve">: Geschätzte Kosten </w:t>
      </w:r>
      <w:r>
        <w:rPr>
          <w:lang w:val="de-CH"/>
        </w:rPr>
        <w:t>MiddleVR</w:t>
      </w:r>
      <w:r w:rsidRPr="00E031B5">
        <w:rPr>
          <w:lang w:val="de-CH"/>
        </w:rPr>
        <w:t xml:space="preserve"> Lizenzen Cluster</w:t>
      </w:r>
      <w:r>
        <w:rPr>
          <w:lang w:val="de-CH"/>
        </w:rPr>
        <w:t xml:space="preserve"> 8 Clients</w:t>
      </w:r>
      <w:bookmarkEnd w:id="124"/>
    </w:p>
    <w:p w:rsidR="00FB45A6" w:rsidRDefault="00FB45A6" w:rsidP="00FB45A6"/>
    <w:p w:rsidR="00445B2C" w:rsidRDefault="00445B2C" w:rsidP="00FB45A6"/>
    <w:p w:rsidR="00445B2C" w:rsidRDefault="00445B2C" w:rsidP="00FB45A6"/>
    <w:p w:rsidR="00445B2C" w:rsidRPr="00FB45A6" w:rsidRDefault="00445B2C" w:rsidP="00FB45A6"/>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lastRenderedPageBreak/>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8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t>4</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t>12</w:t>
            </w:r>
            <w:r w:rsidRPr="00E031B5">
              <w:t>‘000.-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r>
              <w:t>Licence</w:t>
            </w:r>
          </w:p>
        </w:tc>
        <w:tc>
          <w:tcPr>
            <w:tcW w:w="1144" w:type="dxa"/>
            <w:shd w:val="clear" w:color="auto" w:fill="E6E6E6"/>
          </w:tcPr>
          <w:p w:rsidR="002510FD" w:rsidRPr="00E031B5" w:rsidRDefault="002510FD" w:rsidP="003840E0">
            <w:pPr>
              <w:jc w:val="both"/>
            </w:pPr>
            <w:r w:rsidRPr="00E031B5">
              <w:t>1</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8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Pr>
                <w:b/>
              </w:rPr>
              <w:t>15</w:t>
            </w:r>
            <w:r w:rsidRPr="00E031B5">
              <w:rPr>
                <w:b/>
              </w:rPr>
              <w:t>‘000.-</w:t>
            </w:r>
          </w:p>
        </w:tc>
      </w:tr>
    </w:tbl>
    <w:p w:rsidR="002510FD" w:rsidRDefault="002510FD" w:rsidP="002510FD">
      <w:pPr>
        <w:pStyle w:val="Beschriftung"/>
        <w:ind w:left="360"/>
        <w:rPr>
          <w:lang w:val="de-CH"/>
        </w:rPr>
      </w:pPr>
      <w:bookmarkStart w:id="125" w:name="_Toc421874336"/>
      <w:r w:rsidRPr="00EA2281">
        <w:rPr>
          <w:lang w:val="de-CH"/>
        </w:rPr>
        <w:t xml:space="preserve">Tabelle </w:t>
      </w:r>
      <w:r>
        <w:fldChar w:fldCharType="begin"/>
      </w:r>
      <w:r w:rsidRPr="00EA2281">
        <w:rPr>
          <w:lang w:val="de-CH"/>
        </w:rPr>
        <w:instrText xml:space="preserve"> SEQ Tabelle \* ARABIC </w:instrText>
      </w:r>
      <w:r>
        <w:fldChar w:fldCharType="separate"/>
      </w:r>
      <w:r w:rsidR="007B29B5">
        <w:rPr>
          <w:noProof/>
          <w:lang w:val="de-CH"/>
        </w:rPr>
        <w:t>4</w:t>
      </w:r>
      <w:r>
        <w:fldChar w:fldCharType="end"/>
      </w:r>
      <w:r w:rsidRPr="00EA2281">
        <w:rPr>
          <w:lang w:val="de-CH"/>
        </w:rPr>
        <w:t xml:space="preserve">: Geschätzte Kosten </w:t>
      </w:r>
      <w:r>
        <w:rPr>
          <w:lang w:val="de-CH"/>
        </w:rPr>
        <w:t>MiddleVR</w:t>
      </w:r>
      <w:r w:rsidRPr="00EA2281">
        <w:rPr>
          <w:lang w:val="de-CH"/>
        </w:rPr>
        <w:t xml:space="preserve"> Lizenzen Cluster 4 Clients</w:t>
      </w:r>
      <w:bookmarkEnd w:id="125"/>
    </w:p>
    <w:p w:rsidR="00A9681D" w:rsidRPr="00A9681D" w:rsidRDefault="00A9681D" w:rsidP="00A9681D"/>
    <w:p w:rsidR="002510FD" w:rsidRPr="0009742B" w:rsidRDefault="002510FD" w:rsidP="00AD715D">
      <w:pPr>
        <w:pStyle w:val="Listenabsatz"/>
        <w:numPr>
          <w:ilvl w:val="0"/>
          <w:numId w:val="20"/>
        </w:numPr>
        <w:rPr>
          <w:b/>
        </w:rPr>
      </w:pPr>
      <w:r w:rsidRPr="0009742B">
        <w:rPr>
          <w:b/>
        </w:rPr>
        <w:t>Adaption Infrastruktur</w:t>
      </w:r>
    </w:p>
    <w:p w:rsidR="002510FD" w:rsidRDefault="002510FD" w:rsidP="002510FD">
      <w:pPr>
        <w:ind w:left="360"/>
      </w:pPr>
      <w:r>
        <w:t>Keine notwendig.</w:t>
      </w:r>
    </w:p>
    <w:p w:rsidR="002510FD" w:rsidRPr="00E031B5" w:rsidRDefault="002510FD" w:rsidP="002510FD"/>
    <w:p w:rsidR="002510FD" w:rsidRPr="005E1DE2" w:rsidRDefault="002510FD" w:rsidP="00AD715D">
      <w:pPr>
        <w:pStyle w:val="Listenabsatz"/>
        <w:numPr>
          <w:ilvl w:val="0"/>
          <w:numId w:val="22"/>
        </w:numPr>
        <w:rPr>
          <w:b/>
        </w:rPr>
      </w:pPr>
      <w:r w:rsidRPr="005E1DE2">
        <w:rPr>
          <w:b/>
        </w:rPr>
        <w:t>Vorteile</w:t>
      </w:r>
    </w:p>
    <w:p w:rsidR="002510FD" w:rsidRPr="00E031B5" w:rsidRDefault="002510FD" w:rsidP="00AD715D">
      <w:pPr>
        <w:pStyle w:val="Listenabsatz"/>
        <w:numPr>
          <w:ilvl w:val="0"/>
          <w:numId w:val="24"/>
        </w:numPr>
      </w:pPr>
      <w:r w:rsidRPr="00E031B5">
        <w:t>Aktuelle Infrastruk</w:t>
      </w:r>
      <w:r>
        <w:t>tur muss nicht verändert werden.</w:t>
      </w:r>
    </w:p>
    <w:p w:rsidR="002510FD" w:rsidRPr="00E031B5" w:rsidRDefault="002510FD" w:rsidP="00AD715D">
      <w:pPr>
        <w:pStyle w:val="Listenabsatz"/>
        <w:numPr>
          <w:ilvl w:val="0"/>
          <w:numId w:val="24"/>
        </w:numPr>
      </w:pPr>
      <w:r>
        <w:t xml:space="preserve">Die </w:t>
      </w:r>
      <w:r w:rsidRPr="00E031B5">
        <w:t>Skalierbar</w:t>
      </w:r>
      <w:r>
        <w:t xml:space="preserve"> ist gegeben. Beliebig viele Clients können dazu geschaltet werden.</w:t>
      </w:r>
    </w:p>
    <w:p w:rsidR="002510FD" w:rsidRPr="00E031B5" w:rsidRDefault="002510FD" w:rsidP="00AD715D">
      <w:pPr>
        <w:pStyle w:val="Listenabsatz"/>
        <w:numPr>
          <w:ilvl w:val="0"/>
          <w:numId w:val="24"/>
        </w:numPr>
      </w:pPr>
      <w:r>
        <w:t>Keine Limitierung bei CPU</w:t>
      </w:r>
      <w:r w:rsidRPr="00E031B5">
        <w:t>s</w:t>
      </w:r>
      <w:r>
        <w:t>. J</w:t>
      </w:r>
      <w:r w:rsidRPr="00E031B5">
        <w:t>ede Unity Instanz hat vollen Zugriff auf den CPU</w:t>
      </w:r>
      <w:r>
        <w:t>.</w:t>
      </w:r>
      <w:r w:rsidRPr="00E031B5">
        <w:t xml:space="preserve"> </w:t>
      </w:r>
    </w:p>
    <w:p w:rsidR="002510FD" w:rsidRPr="00E031B5" w:rsidRDefault="002510FD" w:rsidP="002510FD"/>
    <w:p w:rsidR="002510FD" w:rsidRPr="005E1DE2" w:rsidRDefault="002510FD" w:rsidP="00AD715D">
      <w:pPr>
        <w:pStyle w:val="Listenabsatz"/>
        <w:numPr>
          <w:ilvl w:val="0"/>
          <w:numId w:val="25"/>
        </w:numPr>
        <w:rPr>
          <w:b/>
        </w:rPr>
      </w:pPr>
      <w:r w:rsidRPr="005E1DE2">
        <w:rPr>
          <w:b/>
        </w:rPr>
        <w:t>Nachteile</w:t>
      </w:r>
    </w:p>
    <w:p w:rsidR="002510FD" w:rsidRPr="00E031B5" w:rsidRDefault="002510FD" w:rsidP="00AD715D">
      <w:pPr>
        <w:pStyle w:val="Listenabsatz"/>
        <w:numPr>
          <w:ilvl w:val="0"/>
          <w:numId w:val="26"/>
        </w:numPr>
      </w:pPr>
      <w:r w:rsidRPr="00E031B5">
        <w:t>Kosten</w:t>
      </w:r>
    </w:p>
    <w:p w:rsidR="002510FD" w:rsidRDefault="002510FD" w:rsidP="00AD715D">
      <w:pPr>
        <w:pStyle w:val="Listenabsatz"/>
        <w:numPr>
          <w:ilvl w:val="0"/>
          <w:numId w:val="26"/>
        </w:numPr>
      </w:pPr>
      <w:r w:rsidRPr="00E031B5">
        <w:t>Netzwerksynchronisierung (Kann u.U. aufwändig werden, aber prinzipiell möglich)</w:t>
      </w:r>
    </w:p>
    <w:p w:rsidR="002510FD" w:rsidRPr="00E031B5" w:rsidRDefault="002510FD" w:rsidP="002510FD"/>
    <w:p w:rsidR="002510FD" w:rsidRPr="002647AC" w:rsidRDefault="002510FD" w:rsidP="00AD715D">
      <w:pPr>
        <w:pStyle w:val="Listenabsatz"/>
        <w:numPr>
          <w:ilvl w:val="0"/>
          <w:numId w:val="27"/>
        </w:numPr>
        <w:rPr>
          <w:b/>
        </w:rPr>
      </w:pPr>
      <w:r w:rsidRPr="002647AC">
        <w:rPr>
          <w:b/>
        </w:rPr>
        <w:t>Fazit</w:t>
      </w:r>
    </w:p>
    <w:p w:rsidR="002510FD" w:rsidRPr="00667E4E" w:rsidRDefault="002510FD" w:rsidP="002510FD">
      <w:pPr>
        <w:ind w:left="360"/>
        <w:jc w:val="both"/>
      </w:pPr>
      <w:r>
        <w:t>Diese Variante benötigt keinen Umbau</w:t>
      </w:r>
      <w:r w:rsidRPr="00E031B5">
        <w:t>. Technisch</w:t>
      </w:r>
      <w:r>
        <w:t xml:space="preserve"> ist sie</w:t>
      </w:r>
      <w:r w:rsidRPr="00E031B5">
        <w:t xml:space="preserve"> sicherlich nicht die trivialste Variante, aber Unity und </w:t>
      </w:r>
      <w:r>
        <w:t>MiddleVR</w:t>
      </w:r>
      <w:r w:rsidRPr="00E031B5">
        <w:t xml:space="preserve"> sind für solche Settings ausgelegt. </w:t>
      </w:r>
      <w:r>
        <w:t>Trotzdem</w:t>
      </w:r>
      <w:r w:rsidRPr="00E031B5">
        <w:t xml:space="preserve"> können sich hier noch einige Fehlerquellen offenbaren.</w:t>
      </w:r>
      <w:r>
        <w:t xml:space="preserve"> Ungewiss ist, ob </w:t>
      </w:r>
      <w:r w:rsidRPr="00E031B5">
        <w:t>die aktuellen Rechner und Gra</w:t>
      </w:r>
      <w:r>
        <w:t>f</w:t>
      </w:r>
      <w:r w:rsidRPr="00E031B5">
        <w:t>ikkarten</w:t>
      </w:r>
      <w:r>
        <w:t xml:space="preserve"> zu</w:t>
      </w:r>
      <w:r w:rsidRPr="00E031B5">
        <w:t xml:space="preserve"> 100% k</w:t>
      </w:r>
      <w:r>
        <w:t>ompatibel sind und ob die Synchronisierung über das Netzwerk problemfrei funktioniert. Jedenfalls sind die relativ hohen Lizenzkosten und die Herausforderung der Synchronisierung die springenden Punkte.</w:t>
      </w:r>
    </w:p>
    <w:p w:rsidR="00A20BFD" w:rsidRPr="00A20BFD" w:rsidRDefault="00B533DD" w:rsidP="00B533DD">
      <w:pPr>
        <w:pStyle w:val="berschrift2"/>
        <w:rPr>
          <w:lang w:val="en-US"/>
        </w:rPr>
      </w:pPr>
      <w:bookmarkStart w:id="126" w:name="_Toc421874440"/>
      <w:r w:rsidRPr="00B533DD">
        <w:rPr>
          <w:lang w:val="en-US"/>
        </w:rPr>
        <w:t xml:space="preserve">Variante </w:t>
      </w:r>
      <w:r w:rsidR="003145E3" w:rsidRPr="003145E3">
        <w:rPr>
          <w:lang w:val="en-US"/>
        </w:rPr>
        <w:t>Single Host – Multi GPU – Multi Unity Instance</w:t>
      </w:r>
      <w:r w:rsidR="00DD54DE">
        <w:rPr>
          <w:lang w:val="en-US"/>
        </w:rPr>
        <w:t>s</w:t>
      </w:r>
      <w:bookmarkEnd w:id="126"/>
    </w:p>
    <w:p w:rsidR="00A20BFD" w:rsidRDefault="00A20BFD" w:rsidP="0034532C">
      <w:pPr>
        <w:jc w:val="both"/>
        <w:rPr>
          <w:szCs w:val="19"/>
        </w:rPr>
      </w:pPr>
      <w:r>
        <w:rPr>
          <w:noProof/>
          <w:lang w:val="en-US"/>
        </w:rPr>
        <w:drawing>
          <wp:inline distT="0" distB="0" distL="0" distR="0" wp14:anchorId="47A2750D" wp14:editId="3E715EF2">
            <wp:extent cx="2842244" cy="7025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8">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A20BFD" w:rsidRDefault="00A20BFD" w:rsidP="0034532C">
      <w:pPr>
        <w:jc w:val="both"/>
        <w:rPr>
          <w:szCs w:val="19"/>
        </w:rPr>
      </w:pPr>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Unity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MiddleVR</w:t>
      </w:r>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AD715D">
      <w:pPr>
        <w:pStyle w:val="Listenabsatz"/>
        <w:numPr>
          <w:ilvl w:val="0"/>
          <w:numId w:val="20"/>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Default="00AF4604" w:rsidP="0009742B">
      <w:pPr>
        <w:ind w:left="360"/>
        <w:jc w:val="both"/>
      </w:pPr>
    </w:p>
    <w:p w:rsidR="00C6137B" w:rsidRDefault="00C6137B" w:rsidP="0009742B">
      <w:pPr>
        <w:ind w:left="360"/>
        <w:jc w:val="both"/>
      </w:pPr>
    </w:p>
    <w:p w:rsidR="00C6137B" w:rsidRDefault="00C6137B" w:rsidP="0009742B">
      <w:pPr>
        <w:ind w:left="360"/>
        <w:jc w:val="both"/>
      </w:pPr>
    </w:p>
    <w:p w:rsidR="00C6137B" w:rsidRDefault="00C6137B" w:rsidP="0009742B">
      <w:pPr>
        <w:ind w:left="360"/>
        <w:jc w:val="both"/>
      </w:pPr>
    </w:p>
    <w:p w:rsidR="00C6137B" w:rsidRPr="00E031B5" w:rsidRDefault="00C6137B"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lastRenderedPageBreak/>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Default="00B71B7C" w:rsidP="0009742B">
      <w:pPr>
        <w:pStyle w:val="Beschriftung"/>
        <w:ind w:left="360"/>
        <w:jc w:val="both"/>
        <w:rPr>
          <w:lang w:val="de-CH"/>
        </w:rPr>
      </w:pPr>
      <w:bookmarkStart w:id="127" w:name="_Toc421874337"/>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7B29B5">
        <w:rPr>
          <w:noProof/>
          <w:lang w:val="de-CH"/>
        </w:rPr>
        <w:t>5</w:t>
      </w:r>
      <w:r w:rsidR="00881BA5">
        <w:rPr>
          <w:lang w:val="de-CH"/>
        </w:rPr>
        <w:fldChar w:fldCharType="end"/>
      </w:r>
      <w:r w:rsidRPr="00E031B5">
        <w:rPr>
          <w:lang w:val="de-CH"/>
        </w:rPr>
        <w:t xml:space="preserve">: Kosten </w:t>
      </w:r>
      <w:r w:rsidR="00EA2281">
        <w:rPr>
          <w:lang w:val="de-CH"/>
        </w:rPr>
        <w:t>MiddleVR</w:t>
      </w:r>
      <w:r w:rsidRPr="00E031B5">
        <w:rPr>
          <w:lang w:val="de-CH"/>
        </w:rPr>
        <w:t xml:space="preserve"> Lizenzen </w:t>
      </w:r>
      <w:r w:rsidR="000B7203" w:rsidRPr="000B7203">
        <w:rPr>
          <w:lang w:val="de-CH"/>
        </w:rPr>
        <w:t>Variante Single Host – Multi GPU – Multi Unity Instances</w:t>
      </w:r>
      <w:bookmarkEnd w:id="127"/>
    </w:p>
    <w:p w:rsidR="00A9681D" w:rsidRPr="00A9681D" w:rsidRDefault="00A9681D" w:rsidP="00A9681D"/>
    <w:p w:rsidR="00886E24" w:rsidRPr="0009742B" w:rsidRDefault="003D5EFA" w:rsidP="00AD715D">
      <w:pPr>
        <w:pStyle w:val="Listenabsatz"/>
        <w:numPr>
          <w:ilvl w:val="0"/>
          <w:numId w:val="20"/>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Default="00CF2974" w:rsidP="0009742B">
      <w:pPr>
        <w:pStyle w:val="Beschriftung"/>
        <w:ind w:left="360"/>
        <w:jc w:val="both"/>
        <w:rPr>
          <w:lang w:val="de-CH"/>
        </w:rPr>
      </w:pPr>
      <w:bookmarkStart w:id="128" w:name="_Toc42187433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7B29B5">
        <w:rPr>
          <w:noProof/>
          <w:lang w:val="de-CH"/>
        </w:rPr>
        <w:t>6</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w:t>
      </w:r>
      <w:r w:rsidR="000B7203" w:rsidRPr="000B7203">
        <w:rPr>
          <w:lang w:val="de-CH"/>
        </w:rPr>
        <w:t>Variante Single Host – Multi GPU – Multi Unity Instances</w:t>
      </w:r>
      <w:r w:rsidRPr="00E031B5">
        <w:rPr>
          <w:lang w:val="de-CH"/>
        </w:rPr>
        <w:t xml:space="preserve">, Quelle: </w:t>
      </w:r>
      <w:hyperlink r:id="rId49" w:history="1">
        <w:r w:rsidRPr="00E031B5">
          <w:rPr>
            <w:rStyle w:val="Hyperlink"/>
            <w:lang w:val="de-CH"/>
          </w:rPr>
          <w:t>http://digitec.ch</w:t>
        </w:r>
      </w:hyperlink>
      <w:r w:rsidRPr="00E031B5">
        <w:rPr>
          <w:lang w:val="de-CH"/>
        </w:rPr>
        <w:t xml:space="preserve"> (19.04.2015)</w:t>
      </w:r>
      <w:bookmarkEnd w:id="128"/>
    </w:p>
    <w:p w:rsidR="00A9681D" w:rsidRPr="00A9681D" w:rsidRDefault="00A9681D" w:rsidP="00A9681D"/>
    <w:p w:rsidR="00391612" w:rsidRPr="00BB2817" w:rsidRDefault="00911C38" w:rsidP="00AD715D">
      <w:pPr>
        <w:pStyle w:val="Listenabsatz"/>
        <w:numPr>
          <w:ilvl w:val="0"/>
          <w:numId w:val="20"/>
        </w:numPr>
        <w:rPr>
          <w:b/>
        </w:rPr>
      </w:pPr>
      <w:r w:rsidRPr="00BB2817">
        <w:rPr>
          <w:b/>
        </w:rPr>
        <w:t>Vorteile</w:t>
      </w:r>
    </w:p>
    <w:p w:rsidR="00886E24" w:rsidRPr="00E031B5" w:rsidRDefault="00AC6291" w:rsidP="00AD715D">
      <w:pPr>
        <w:pStyle w:val="Listenabsatz"/>
        <w:numPr>
          <w:ilvl w:val="0"/>
          <w:numId w:val="21"/>
        </w:numPr>
        <w:jc w:val="both"/>
      </w:pPr>
      <w:r w:rsidRPr="00E031B5">
        <w:t>Maximale Performance dank Verwendung mehrerer GPUs</w:t>
      </w:r>
    </w:p>
    <w:p w:rsidR="00AC6291" w:rsidRPr="00E031B5" w:rsidRDefault="00AC6291" w:rsidP="00AD715D">
      <w:pPr>
        <w:pStyle w:val="Listenabsatz"/>
        <w:numPr>
          <w:ilvl w:val="0"/>
          <w:numId w:val="21"/>
        </w:numPr>
        <w:jc w:val="both"/>
      </w:pPr>
      <w:r w:rsidRPr="00E031B5">
        <w:t>Keine Netzwerk-Einschränkungen</w:t>
      </w:r>
    </w:p>
    <w:p w:rsidR="00AC6291" w:rsidRPr="00E031B5" w:rsidRDefault="00AC6291" w:rsidP="00AD715D">
      <w:pPr>
        <w:pStyle w:val="Listenabsatz"/>
        <w:numPr>
          <w:ilvl w:val="0"/>
          <w:numId w:val="21"/>
        </w:numPr>
        <w:jc w:val="both"/>
      </w:pPr>
      <w:r w:rsidRPr="00E031B5">
        <w:t>Ein einzelner Rechner</w:t>
      </w:r>
    </w:p>
    <w:p w:rsidR="00886E24" w:rsidRPr="00E031B5" w:rsidRDefault="00886E24" w:rsidP="0034532C">
      <w:pPr>
        <w:jc w:val="both"/>
      </w:pPr>
    </w:p>
    <w:p w:rsidR="00AC6291" w:rsidRPr="00E031B5" w:rsidRDefault="00911C38" w:rsidP="00AD715D">
      <w:pPr>
        <w:pStyle w:val="Listenabsatz"/>
        <w:numPr>
          <w:ilvl w:val="0"/>
          <w:numId w:val="22"/>
        </w:numPr>
        <w:jc w:val="both"/>
      </w:pPr>
      <w:r w:rsidRPr="00BB2817">
        <w:rPr>
          <w:b/>
        </w:rPr>
        <w:t>Nachteile</w:t>
      </w:r>
    </w:p>
    <w:p w:rsidR="00AC6291" w:rsidRPr="00E031B5" w:rsidRDefault="00AC6291" w:rsidP="00AD715D">
      <w:pPr>
        <w:pStyle w:val="Listenabsatz"/>
        <w:numPr>
          <w:ilvl w:val="0"/>
          <w:numId w:val="23"/>
        </w:numPr>
        <w:jc w:val="both"/>
      </w:pPr>
      <w:r w:rsidRPr="00E031B5">
        <w:t>Anschaffung neuer Komponenten</w:t>
      </w:r>
    </w:p>
    <w:p w:rsidR="00AC6291" w:rsidRPr="00E031B5" w:rsidRDefault="00AC6291" w:rsidP="00AD715D">
      <w:pPr>
        <w:pStyle w:val="Listenabsatz"/>
        <w:numPr>
          <w:ilvl w:val="0"/>
          <w:numId w:val="23"/>
        </w:numPr>
        <w:jc w:val="both"/>
      </w:pPr>
      <w:r w:rsidRPr="00E031B5">
        <w:t>Synchronisierung</w:t>
      </w:r>
      <w:r w:rsidR="00783A9E">
        <w:t xml:space="preserve"> mehrerer Unity </w:t>
      </w:r>
      <w:r w:rsidR="00964643" w:rsidRPr="00E031B5">
        <w:t>Instanzen</w:t>
      </w:r>
    </w:p>
    <w:p w:rsidR="00AC6291" w:rsidRPr="00E031B5" w:rsidRDefault="00AC6291" w:rsidP="00AD715D">
      <w:pPr>
        <w:pStyle w:val="Listenabsatz"/>
        <w:numPr>
          <w:ilvl w:val="0"/>
          <w:numId w:val="23"/>
        </w:numPr>
        <w:jc w:val="both"/>
      </w:pPr>
      <w:r w:rsidRPr="00E031B5">
        <w:t>Lösen mehrerer Lizenzen</w:t>
      </w:r>
      <w:r w:rsidR="00E1205E">
        <w:t xml:space="preserve"> (nur bei MiddleVR)</w:t>
      </w:r>
    </w:p>
    <w:p w:rsidR="00AC6291" w:rsidRPr="00E031B5" w:rsidRDefault="00AC6291" w:rsidP="00AD715D">
      <w:pPr>
        <w:pStyle w:val="Listenabsatz"/>
        <w:numPr>
          <w:ilvl w:val="0"/>
          <w:numId w:val="23"/>
        </w:numPr>
        <w:jc w:val="both"/>
      </w:pPr>
      <w:r w:rsidRPr="00E031B5">
        <w:t>Inbetriebnahme eines neuen Systems in den CAVE</w:t>
      </w:r>
    </w:p>
    <w:p w:rsidR="00AC6291" w:rsidRDefault="00AC6291" w:rsidP="00AD715D">
      <w:pPr>
        <w:pStyle w:val="Listenabsatz"/>
        <w:numPr>
          <w:ilvl w:val="0"/>
          <w:numId w:val="23"/>
        </w:numPr>
        <w:jc w:val="both"/>
      </w:pPr>
      <w:r w:rsidRPr="00E031B5">
        <w:t>Relativ hohe Lizenzkosten</w:t>
      </w:r>
    </w:p>
    <w:p w:rsidR="000448EB" w:rsidRPr="00E031B5" w:rsidRDefault="000448EB" w:rsidP="00AD715D">
      <w:pPr>
        <w:pStyle w:val="Listenabsatz"/>
        <w:numPr>
          <w:ilvl w:val="0"/>
          <w:numId w:val="23"/>
        </w:numPr>
        <w:jc w:val="both"/>
      </w:pPr>
      <w:r>
        <w:t>Möglicher Flaschenhals CPU</w:t>
      </w:r>
    </w:p>
    <w:p w:rsidR="00BB2817" w:rsidRDefault="00BB2817" w:rsidP="00BB2817">
      <w:pPr>
        <w:jc w:val="both"/>
      </w:pPr>
    </w:p>
    <w:p w:rsidR="00A771B4" w:rsidRPr="00BB2817" w:rsidRDefault="00BB2817" w:rsidP="00AD715D">
      <w:pPr>
        <w:pStyle w:val="Listenabsatz"/>
        <w:numPr>
          <w:ilvl w:val="0"/>
          <w:numId w:val="22"/>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521987"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E86E72" w:rsidRDefault="00E86E72" w:rsidP="00BB2817">
      <w:pPr>
        <w:ind w:left="360"/>
        <w:jc w:val="both"/>
      </w:pPr>
    </w:p>
    <w:p w:rsidR="00D63383" w:rsidRPr="00E031B5" w:rsidRDefault="00D63383" w:rsidP="00521987">
      <w:pPr>
        <w:spacing w:line="240" w:lineRule="auto"/>
      </w:pPr>
    </w:p>
    <w:p w:rsidR="00FD01DF" w:rsidRPr="00FD01DF" w:rsidRDefault="00B533DD" w:rsidP="00B533DD">
      <w:pPr>
        <w:pStyle w:val="berschrift2"/>
        <w:rPr>
          <w:lang w:val="en-US"/>
        </w:rPr>
      </w:pPr>
      <w:bookmarkStart w:id="129" w:name="_Toc421874441"/>
      <w:r w:rsidRPr="00B533DD">
        <w:rPr>
          <w:lang w:val="en-US"/>
        </w:rPr>
        <w:lastRenderedPageBreak/>
        <w:t xml:space="preserve">Variante </w:t>
      </w:r>
      <w:r w:rsidR="009D7396">
        <w:rPr>
          <w:lang w:val="en-US"/>
        </w:rPr>
        <w:t>Single Host – Multi GPU – Single Unity Instance (Nvidia Mosaic)</w:t>
      </w:r>
      <w:bookmarkEnd w:id="129"/>
    </w:p>
    <w:p w:rsidR="00FD01DF" w:rsidRDefault="00FD01DF" w:rsidP="00FD01DF">
      <w:pPr>
        <w:rPr>
          <w:lang w:val="en-US"/>
        </w:rPr>
      </w:pPr>
      <w:r>
        <w:rPr>
          <w:noProof/>
          <w:lang w:val="en-US"/>
        </w:rPr>
        <w:drawing>
          <wp:inline distT="0" distB="0" distL="0" distR="0" wp14:anchorId="531ADD20" wp14:editId="48A1FDE6">
            <wp:extent cx="2842243" cy="7025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3" cy="702577"/>
                    </a:xfrm>
                    <a:prstGeom prst="rect">
                      <a:avLst/>
                    </a:prstGeom>
                  </pic:spPr>
                </pic:pic>
              </a:graphicData>
            </a:graphic>
          </wp:inline>
        </w:drawing>
      </w:r>
    </w:p>
    <w:p w:rsidR="00FD01DF" w:rsidRPr="00FD01DF" w:rsidRDefault="00FD01DF" w:rsidP="00FD01DF">
      <w:pPr>
        <w:rPr>
          <w:lang w:val="en-US"/>
        </w:rPr>
      </w:pPr>
    </w:p>
    <w:p w:rsidR="009D7396" w:rsidRDefault="009D7396" w:rsidP="009D7396">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rsidR="009D7396" w:rsidRPr="00E031B5" w:rsidRDefault="009D7396" w:rsidP="009D7396"/>
    <w:p w:rsidR="009D7396" w:rsidRPr="00E031B5" w:rsidRDefault="009D7396" w:rsidP="009D7396">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rsidR="009D7396" w:rsidRPr="00EA2281" w:rsidRDefault="009D7396" w:rsidP="009D7396">
      <w:pPr>
        <w:ind w:left="360"/>
        <w:rPr>
          <w:sz w:val="16"/>
          <w:szCs w:val="16"/>
          <w:lang w:val="fr-CH"/>
        </w:rPr>
      </w:pPr>
      <w:r w:rsidRPr="00EA2281">
        <w:rPr>
          <w:sz w:val="16"/>
          <w:szCs w:val="16"/>
          <w:lang w:val="fr-CH"/>
        </w:rPr>
        <w:t xml:space="preserve">(Quelle: </w:t>
      </w:r>
      <w:hyperlink r:id="rId51" w:history="1">
        <w:r w:rsidRPr="00EA2281">
          <w:rPr>
            <w:rStyle w:val="Hyperlink"/>
            <w:sz w:val="16"/>
            <w:szCs w:val="16"/>
            <w:lang w:val="fr-CH"/>
          </w:rPr>
          <w:t>http://www.nvidia.de/object/nvidia-mosaic-technology-de.html</w:t>
        </w:r>
      </w:hyperlink>
      <w:r w:rsidRPr="00EA2281">
        <w:rPr>
          <w:sz w:val="16"/>
          <w:szCs w:val="16"/>
          <w:lang w:val="fr-CH"/>
        </w:rPr>
        <w:t xml:space="preserve"> )</w:t>
      </w:r>
    </w:p>
    <w:p w:rsidR="009D7396" w:rsidRPr="00EA2281" w:rsidRDefault="009D7396" w:rsidP="009D7396">
      <w:pPr>
        <w:ind w:left="360"/>
        <w:rPr>
          <w:sz w:val="16"/>
          <w:szCs w:val="16"/>
          <w:lang w:val="fr-CH"/>
        </w:rPr>
      </w:pPr>
    </w:p>
    <w:p w:rsidR="009D7396" w:rsidRPr="00E031B5" w:rsidRDefault="009D7396" w:rsidP="009D7396">
      <w:pPr>
        <w:jc w:val="center"/>
      </w:pPr>
      <w:r w:rsidRPr="00E031B5">
        <w:rPr>
          <w:noProof/>
          <w:lang w:val="en-US"/>
        </w:rPr>
        <w:drawing>
          <wp:inline distT="0" distB="0" distL="0" distR="0" wp14:anchorId="1A0B7DAA" wp14:editId="45E0920A">
            <wp:extent cx="5040000" cy="4418980"/>
            <wp:effectExtent l="0" t="0" r="8255" b="635"/>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000" cy="4418980"/>
                    </a:xfrm>
                    <a:prstGeom prst="rect">
                      <a:avLst/>
                    </a:prstGeom>
                    <a:noFill/>
                    <a:ln>
                      <a:noFill/>
                    </a:ln>
                  </pic:spPr>
                </pic:pic>
              </a:graphicData>
            </a:graphic>
          </wp:inline>
        </w:drawing>
      </w:r>
    </w:p>
    <w:p w:rsidR="004B647F" w:rsidRDefault="009D7396" w:rsidP="00CB2282">
      <w:pPr>
        <w:pStyle w:val="Beschriftung"/>
        <w:rPr>
          <w:rStyle w:val="Hyperlink"/>
          <w:lang w:val="de-CH"/>
        </w:rPr>
      </w:pPr>
      <w:bookmarkStart w:id="130" w:name="_Toc42187438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12</w:t>
      </w:r>
      <w:r w:rsidRPr="00E031B5">
        <w:rPr>
          <w:lang w:val="de-CH"/>
        </w:rPr>
        <w:fldChar w:fldCharType="end"/>
      </w:r>
      <w:r w:rsidRPr="00E031B5">
        <w:rPr>
          <w:lang w:val="de-CH"/>
        </w:rPr>
        <w:t xml:space="preserve">: </w:t>
      </w:r>
      <w:r>
        <w:rPr>
          <w:lang w:val="de-CH"/>
        </w:rPr>
        <w:t>Mosaic</w:t>
      </w:r>
      <w:r w:rsidRPr="00E031B5">
        <w:rPr>
          <w:lang w:val="de-CH"/>
        </w:rPr>
        <w:t xml:space="preserve"> Einstellungen, Quelle: </w:t>
      </w:r>
      <w:hyperlink r:id="rId53" w:history="1">
        <w:r w:rsidRPr="00E031B5">
          <w:rPr>
            <w:rStyle w:val="Hyperlink"/>
            <w:lang w:val="de-CH"/>
          </w:rPr>
          <w:t>http://nvidia.custhelp.com/rnt/rnw/img/enduser/3568-7.png</w:t>
        </w:r>
        <w:bookmarkEnd w:id="130"/>
      </w:hyperlink>
    </w:p>
    <w:p w:rsidR="004C3AE7" w:rsidRPr="004C3AE7" w:rsidRDefault="004C3AE7" w:rsidP="004C3AE7"/>
    <w:p w:rsidR="009D7396" w:rsidRPr="008C5E54" w:rsidRDefault="009D7396" w:rsidP="00AD715D">
      <w:pPr>
        <w:pStyle w:val="Listenabsatz"/>
        <w:numPr>
          <w:ilvl w:val="0"/>
          <w:numId w:val="27"/>
        </w:numPr>
        <w:rPr>
          <w:b/>
        </w:rPr>
      </w:pPr>
      <w:r w:rsidRPr="008C5E54">
        <w:rPr>
          <w:b/>
        </w:rPr>
        <w:t>Limitierungen</w:t>
      </w:r>
    </w:p>
    <w:p w:rsidR="009D7396" w:rsidRDefault="009D7396" w:rsidP="009D7396">
      <w:pPr>
        <w:ind w:left="360"/>
      </w:pPr>
      <w:r>
        <w:t>Aus dem Factsheet von Nvidia können folgende Limitierungen entnommen werden:</w:t>
      </w:r>
    </w:p>
    <w:p w:rsidR="009D7396" w:rsidRDefault="009D7396" w:rsidP="009D7396">
      <w:pPr>
        <w:ind w:left="360"/>
      </w:pPr>
    </w:p>
    <w:p w:rsidR="009D7396" w:rsidRPr="00C24AAE" w:rsidRDefault="009D7396" w:rsidP="00AD715D">
      <w:pPr>
        <w:pStyle w:val="Listenabsatz"/>
        <w:numPr>
          <w:ilvl w:val="0"/>
          <w:numId w:val="16"/>
        </w:numPr>
        <w:rPr>
          <w:b/>
        </w:rPr>
      </w:pPr>
      <w:r>
        <w:rPr>
          <w:b/>
        </w:rPr>
        <w:t>Quadros</w:t>
      </w:r>
    </w:p>
    <w:p w:rsidR="009D7396" w:rsidRDefault="009D7396" w:rsidP="009D7396">
      <w:pPr>
        <w:pStyle w:val="Listenabsatz"/>
        <w:jc w:val="both"/>
      </w:pPr>
      <w:r>
        <w:t xml:space="preserve">Mosaic ist nur mit Quadro Grafikkarten kompatibel. Die günstigeren und weiter verbeiteten </w:t>
      </w:r>
      <w:r w:rsidR="00B1791D">
        <w:t>Nicht-Quadro-Karten</w:t>
      </w:r>
      <w:r>
        <w:t xml:space="preserve"> können nicht eingesetzt werden. </w:t>
      </w:r>
    </w:p>
    <w:p w:rsidR="009D7396" w:rsidRDefault="009D7396" w:rsidP="009D7396">
      <w:pPr>
        <w:pStyle w:val="Listenabsatz"/>
      </w:pPr>
    </w:p>
    <w:p w:rsidR="009D7396" w:rsidRPr="004C3AE7" w:rsidRDefault="009D7396" w:rsidP="004C3AE7">
      <w:pPr>
        <w:pStyle w:val="Listenabsatz"/>
        <w:numPr>
          <w:ilvl w:val="0"/>
          <w:numId w:val="16"/>
        </w:numPr>
        <w:rPr>
          <w:b/>
        </w:rPr>
      </w:pPr>
      <w:r w:rsidRPr="008C5E54">
        <w:rPr>
          <w:b/>
        </w:rPr>
        <w:lastRenderedPageBreak/>
        <w:t>Auflösung</w:t>
      </w:r>
      <w:r>
        <w:rPr>
          <w:b/>
        </w:rPr>
        <w:t xml:space="preserve"> </w:t>
      </w:r>
      <w:r>
        <w:t>(Quadro K5000/5000/6000, Quadro Plex 7000)</w:t>
      </w:r>
      <w:r w:rsidR="004C3AE7">
        <w:br/>
      </w:r>
      <w:r>
        <w:t>Maximal 16384*16384 Pixel. (Dies entspricht 4x einer 4K Auflösung horizontal und vertikal)</w:t>
      </w:r>
    </w:p>
    <w:p w:rsidR="009D7396" w:rsidRDefault="009D7396" w:rsidP="009D7396">
      <w:pPr>
        <w:pStyle w:val="Listenabsatz"/>
      </w:pPr>
    </w:p>
    <w:p w:rsidR="009D7396" w:rsidRPr="00F3331B" w:rsidRDefault="009D7396" w:rsidP="00AD715D">
      <w:pPr>
        <w:pStyle w:val="Listenabsatz"/>
        <w:numPr>
          <w:ilvl w:val="0"/>
          <w:numId w:val="16"/>
        </w:numPr>
        <w:rPr>
          <w:b/>
          <w:lang w:val="fr-CH"/>
        </w:rPr>
      </w:pPr>
      <w:r w:rsidRPr="008C5E54">
        <w:rPr>
          <w:b/>
        </w:rPr>
        <w:t>Maximale Displayanzahl</w:t>
      </w:r>
      <w:r>
        <w:rPr>
          <w:b/>
        </w:rPr>
        <w:t xml:space="preserve"> </w:t>
      </w:r>
      <w:r>
        <w:t>(Quadro K5000) Maximal 16 Displays mit vier Quadrokarten.</w:t>
      </w:r>
      <w:r>
        <w:br/>
      </w:r>
      <w:r w:rsidRPr="00A218D6">
        <w:rPr>
          <w:sz w:val="16"/>
          <w:szCs w:val="16"/>
          <w:lang w:val="fr-CH"/>
        </w:rPr>
        <w:t xml:space="preserve">(Quelle: </w:t>
      </w:r>
      <w:hyperlink r:id="rId54" w:history="1">
        <w:r w:rsidRPr="00A218D6">
          <w:rPr>
            <w:rStyle w:val="Hyperlink"/>
            <w:sz w:val="16"/>
            <w:szCs w:val="16"/>
            <w:lang w:val="fr-CH"/>
          </w:rPr>
          <w:t>http://www.nvidia.com/docs/IO/40049/NVMosaic_UG_v05.pdf</w:t>
        </w:r>
      </w:hyperlink>
      <w:r w:rsidRPr="00A218D6">
        <w:rPr>
          <w:sz w:val="16"/>
          <w:szCs w:val="16"/>
          <w:lang w:val="fr-CH"/>
        </w:rPr>
        <w:t xml:space="preserve"> )</w:t>
      </w:r>
    </w:p>
    <w:p w:rsidR="009D7396" w:rsidRDefault="009D7396" w:rsidP="009D7396">
      <w:pPr>
        <w:ind w:left="360"/>
        <w:rPr>
          <w:sz w:val="16"/>
          <w:szCs w:val="16"/>
          <w:lang w:val="fr-CH"/>
        </w:rPr>
      </w:pPr>
    </w:p>
    <w:p w:rsidR="009D7396" w:rsidRDefault="009D7396" w:rsidP="00AD715D">
      <w:pPr>
        <w:pStyle w:val="Listenabsatz"/>
        <w:numPr>
          <w:ilvl w:val="0"/>
          <w:numId w:val="27"/>
        </w:numPr>
        <w:rPr>
          <w:b/>
          <w:lang w:val="fr-CH"/>
        </w:rPr>
      </w:pPr>
      <w:r w:rsidRPr="00A218D6">
        <w:rPr>
          <w:b/>
          <w:lang w:val="fr-CH"/>
        </w:rPr>
        <w:t>Lizenzen</w:t>
      </w:r>
    </w:p>
    <w:p w:rsidR="009D7396" w:rsidRPr="00F3331B" w:rsidRDefault="009D7396" w:rsidP="009D7396">
      <w:pPr>
        <w:pStyle w:val="Listenabsatz"/>
        <w:ind w:left="360"/>
        <w:jc w:val="both"/>
      </w:pPr>
      <w:r w:rsidRPr="00F3331B">
        <w:t>Es mus seine MiddleVR Academic-, bzw. Pro-Lizenz gelöst werden. Diese Kosten entfallen, wird die eigene Lösung verfolgt.</w:t>
      </w:r>
    </w:p>
    <w:p w:rsidR="009D7396" w:rsidRDefault="009D7396" w:rsidP="009D739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4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w:t>
            </w:r>
          </w:p>
        </w:tc>
      </w:tr>
      <w:tr w:rsidR="009D7396" w:rsidRPr="00E031B5" w:rsidTr="003840E0">
        <w:trPr>
          <w:trHeight w:val="113"/>
        </w:trPr>
        <w:tc>
          <w:tcPr>
            <w:tcW w:w="3680" w:type="dxa"/>
            <w:shd w:val="clear" w:color="auto" w:fill="E6E6E6"/>
          </w:tcPr>
          <w:p w:rsidR="009D7396" w:rsidRPr="00E031B5" w:rsidRDefault="009D7396" w:rsidP="003840E0">
            <w:pPr>
              <w:jc w:val="both"/>
            </w:pPr>
            <w:r>
              <w:t>MiddleVR</w:t>
            </w:r>
            <w:r w:rsidRPr="00E031B5">
              <w:t xml:space="preserve"> Academic Licence</w:t>
            </w:r>
          </w:p>
        </w:tc>
        <w:tc>
          <w:tcPr>
            <w:tcW w:w="1144" w:type="dxa"/>
            <w:shd w:val="clear" w:color="auto" w:fill="E6E6E6"/>
          </w:tcPr>
          <w:p w:rsidR="009D7396" w:rsidRPr="00E031B5" w:rsidRDefault="009D7396" w:rsidP="003840E0">
            <w:pPr>
              <w:jc w:val="both"/>
            </w:pPr>
            <w:r>
              <w:t>1</w:t>
            </w:r>
          </w:p>
        </w:tc>
        <w:tc>
          <w:tcPr>
            <w:tcW w:w="2141" w:type="dxa"/>
            <w:shd w:val="clear" w:color="auto" w:fill="E6E6E6"/>
          </w:tcPr>
          <w:p w:rsidR="009D7396" w:rsidRPr="00E031B5" w:rsidRDefault="009D7396" w:rsidP="003840E0">
            <w:pPr>
              <w:jc w:val="both"/>
            </w:pPr>
            <w:r w:rsidRPr="00E031B5">
              <w:t>3000.-</w:t>
            </w:r>
          </w:p>
        </w:tc>
        <w:tc>
          <w:tcPr>
            <w:tcW w:w="2117" w:type="dxa"/>
            <w:shd w:val="clear" w:color="auto" w:fill="E6E6E6"/>
          </w:tcPr>
          <w:p w:rsidR="009D7396" w:rsidRPr="00E031B5" w:rsidRDefault="009D7396" w:rsidP="003840E0">
            <w:pPr>
              <w:jc w:val="both"/>
            </w:pPr>
            <w:r w:rsidRPr="00E031B5">
              <w:t>3000.-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41" w:type="dxa"/>
            <w:shd w:val="clear" w:color="auto" w:fill="E6E6E6"/>
          </w:tcPr>
          <w:p w:rsidR="009D7396" w:rsidRPr="00E031B5" w:rsidRDefault="009D7396" w:rsidP="003840E0">
            <w:pPr>
              <w:jc w:val="both"/>
            </w:pPr>
          </w:p>
        </w:tc>
        <w:tc>
          <w:tcPr>
            <w:tcW w:w="2117" w:type="dxa"/>
            <w:shd w:val="clear" w:color="auto" w:fill="E6E6E6"/>
          </w:tcPr>
          <w:p w:rsidR="009D7396" w:rsidRPr="00E031B5" w:rsidRDefault="009D7396" w:rsidP="003840E0">
            <w:pPr>
              <w:keepNext/>
              <w:jc w:val="both"/>
              <w:rPr>
                <w:b/>
              </w:rPr>
            </w:pPr>
            <w:r>
              <w:rPr>
                <w:b/>
              </w:rPr>
              <w:t>3</w:t>
            </w:r>
            <w:r w:rsidRPr="00E031B5">
              <w:rPr>
                <w:b/>
              </w:rPr>
              <w:t>‘000.-</w:t>
            </w:r>
          </w:p>
        </w:tc>
      </w:tr>
    </w:tbl>
    <w:p w:rsidR="009D7396" w:rsidRPr="000B7203" w:rsidRDefault="009D7396" w:rsidP="009D7396">
      <w:pPr>
        <w:pStyle w:val="Beschriftung"/>
        <w:ind w:left="360"/>
        <w:rPr>
          <w:lang w:val="en-US"/>
        </w:rPr>
      </w:pPr>
      <w:bookmarkStart w:id="131" w:name="_Toc421874339"/>
      <w:r w:rsidRPr="000B7203">
        <w:rPr>
          <w:lang w:val="en-US"/>
        </w:rPr>
        <w:t xml:space="preserve">Tabelle </w:t>
      </w:r>
      <w:r>
        <w:fldChar w:fldCharType="begin"/>
      </w:r>
      <w:r w:rsidRPr="000B7203">
        <w:rPr>
          <w:lang w:val="en-US"/>
        </w:rPr>
        <w:instrText xml:space="preserve"> SEQ Tabelle \* ARABIC </w:instrText>
      </w:r>
      <w:r>
        <w:fldChar w:fldCharType="separate"/>
      </w:r>
      <w:r w:rsidR="007B29B5">
        <w:rPr>
          <w:noProof/>
          <w:lang w:val="en-US"/>
        </w:rPr>
        <w:t>7</w:t>
      </w:r>
      <w:r>
        <w:fldChar w:fldCharType="end"/>
      </w:r>
      <w:r w:rsidRPr="000B7203">
        <w:rPr>
          <w:lang w:val="en-US"/>
        </w:rPr>
        <w:t xml:space="preserve">: </w:t>
      </w:r>
      <w:r w:rsidR="000B7203" w:rsidRPr="000B7203">
        <w:rPr>
          <w:lang w:val="en-US"/>
        </w:rPr>
        <w:t xml:space="preserve">Kosten MiddleVR Lizenzen </w:t>
      </w:r>
      <w:r w:rsidR="000B7203" w:rsidRPr="000B7203">
        <w:rPr>
          <w:lang w:val="en-US"/>
        </w:rPr>
        <w:t>Variante Single Host – Multi GPU – Single Unity Instance (Nvidia Mosaic)</w:t>
      </w:r>
      <w:bookmarkEnd w:id="131"/>
    </w:p>
    <w:p w:rsidR="004C3AE7" w:rsidRPr="000B7203" w:rsidRDefault="004C3AE7" w:rsidP="004C3AE7">
      <w:pPr>
        <w:rPr>
          <w:lang w:val="en-US"/>
        </w:rPr>
      </w:pPr>
    </w:p>
    <w:p w:rsidR="009D7396" w:rsidRPr="008C5E54" w:rsidRDefault="009D7396" w:rsidP="00AD715D">
      <w:pPr>
        <w:pStyle w:val="Listenabsatz"/>
        <w:numPr>
          <w:ilvl w:val="0"/>
          <w:numId w:val="27"/>
        </w:numPr>
        <w:rPr>
          <w:b/>
        </w:rPr>
      </w:pPr>
      <w:r>
        <w:rPr>
          <w:b/>
        </w:rPr>
        <w:t>Adaption Infrastruktur</w:t>
      </w:r>
    </w:p>
    <w:p w:rsidR="009D7396" w:rsidRDefault="009D7396" w:rsidP="009D7396">
      <w:pPr>
        <w:ind w:left="360"/>
      </w:pPr>
      <w:r>
        <w:t>Quadrokomponenten müssten zusätzlich angeschafft werden. Hier ein Beispielsetting:</w:t>
      </w:r>
    </w:p>
    <w:p w:rsidR="009D7396" w:rsidRDefault="009D7396" w:rsidP="009D7396">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5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CHF</w:t>
            </w:r>
          </w:p>
        </w:tc>
        <w:tc>
          <w:tcPr>
            <w:tcW w:w="210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CHF</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 xml:space="preserve">Grafikkarte - </w:t>
            </w:r>
            <w:r>
              <w:t>Nvidia Quadro K5000</w:t>
            </w:r>
          </w:p>
        </w:tc>
        <w:tc>
          <w:tcPr>
            <w:tcW w:w="1144" w:type="dxa"/>
            <w:shd w:val="clear" w:color="auto" w:fill="E6E6E6"/>
          </w:tcPr>
          <w:p w:rsidR="009D7396" w:rsidRPr="00E031B5" w:rsidRDefault="009D7396" w:rsidP="003840E0">
            <w:pPr>
              <w:jc w:val="both"/>
            </w:pPr>
            <w:r w:rsidRPr="00E031B5">
              <w:t>4</w:t>
            </w:r>
          </w:p>
        </w:tc>
        <w:tc>
          <w:tcPr>
            <w:tcW w:w="2151" w:type="dxa"/>
            <w:shd w:val="clear" w:color="auto" w:fill="E6E6E6"/>
          </w:tcPr>
          <w:p w:rsidR="009D7396" w:rsidRPr="00E031B5" w:rsidRDefault="009D7396" w:rsidP="003840E0">
            <w:pPr>
              <w:jc w:val="both"/>
            </w:pPr>
            <w:r>
              <w:t>1797.-</w:t>
            </w:r>
          </w:p>
        </w:tc>
        <w:tc>
          <w:tcPr>
            <w:tcW w:w="2107" w:type="dxa"/>
            <w:shd w:val="clear" w:color="auto" w:fill="E6E6E6"/>
          </w:tcPr>
          <w:p w:rsidR="009D7396" w:rsidRPr="00E031B5" w:rsidRDefault="009D7396" w:rsidP="003840E0">
            <w:pPr>
              <w:jc w:val="both"/>
            </w:pPr>
            <w:r w:rsidRPr="00C4559A">
              <w:t>7188</w:t>
            </w:r>
            <w:r>
              <w:t>.-</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RAM – 16GB DDR3-1600</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120.-</w:t>
            </w:r>
          </w:p>
        </w:tc>
        <w:tc>
          <w:tcPr>
            <w:tcW w:w="2107" w:type="dxa"/>
            <w:shd w:val="clear" w:color="auto" w:fill="E6E6E6"/>
          </w:tcPr>
          <w:p w:rsidR="009D7396" w:rsidRPr="00E031B5" w:rsidRDefault="009D7396" w:rsidP="003840E0">
            <w:pPr>
              <w:jc w:val="both"/>
            </w:pPr>
            <w:r w:rsidRPr="00E031B5">
              <w:t>120.-</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 xml:space="preserve">Mainboard </w:t>
            </w:r>
            <w:r>
              <w:rPr>
                <w:lang w:val="en-US"/>
              </w:rPr>
              <w:t>–</w:t>
            </w:r>
            <w:r w:rsidRPr="003C778D">
              <w:rPr>
                <w:lang w:val="en-US"/>
              </w:rPr>
              <w:t xml:space="preserve"> </w:t>
            </w:r>
            <w:r>
              <w:rPr>
                <w:lang w:val="en-US"/>
              </w:rPr>
              <w:t xml:space="preserve">MSI </w:t>
            </w:r>
            <w:r w:rsidRPr="00CC2378">
              <w:rPr>
                <w:lang w:val="en-US"/>
              </w:rPr>
              <w:t>BIG BANG-MARSHAL (B3)</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t>---</w:t>
            </w:r>
          </w:p>
        </w:tc>
        <w:tc>
          <w:tcPr>
            <w:tcW w:w="2107" w:type="dxa"/>
            <w:shd w:val="clear" w:color="auto" w:fill="E6E6E6"/>
          </w:tcPr>
          <w:p w:rsidR="009D7396" w:rsidRPr="00E031B5" w:rsidRDefault="009D7396" w:rsidP="003840E0">
            <w:pPr>
              <w:jc w:val="both"/>
            </w:pPr>
            <w:r>
              <w:t>---</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CPU - Intel Core i7 4820K</w:t>
            </w:r>
          </w:p>
        </w:tc>
        <w:tc>
          <w:tcPr>
            <w:tcW w:w="1144" w:type="dxa"/>
            <w:shd w:val="clear" w:color="auto" w:fill="E6E6E6"/>
          </w:tcPr>
          <w:p w:rsidR="009D7396" w:rsidRPr="00E031B5" w:rsidRDefault="009D7396" w:rsidP="003840E0">
            <w:pPr>
              <w:jc w:val="both"/>
            </w:pPr>
            <w:r w:rsidRPr="00E031B5">
              <w:t>2</w:t>
            </w:r>
          </w:p>
        </w:tc>
        <w:tc>
          <w:tcPr>
            <w:tcW w:w="2151" w:type="dxa"/>
            <w:shd w:val="clear" w:color="auto" w:fill="E6E6E6"/>
          </w:tcPr>
          <w:p w:rsidR="009D7396" w:rsidRPr="00E031B5" w:rsidRDefault="009D7396" w:rsidP="003840E0">
            <w:pPr>
              <w:jc w:val="both"/>
            </w:pPr>
            <w:r w:rsidRPr="00E031B5">
              <w:t>347.-</w:t>
            </w:r>
          </w:p>
        </w:tc>
        <w:tc>
          <w:tcPr>
            <w:tcW w:w="2107" w:type="dxa"/>
            <w:shd w:val="clear" w:color="auto" w:fill="E6E6E6"/>
          </w:tcPr>
          <w:p w:rsidR="009D7396" w:rsidRPr="00E031B5" w:rsidRDefault="009D7396" w:rsidP="003840E0">
            <w:pPr>
              <w:jc w:val="both"/>
            </w:pPr>
            <w:r w:rsidRPr="00E031B5">
              <w:t>694.-</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SSD - Samsung 850 EVO Basic 500 GB</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214.-</w:t>
            </w:r>
          </w:p>
        </w:tc>
        <w:tc>
          <w:tcPr>
            <w:tcW w:w="2107" w:type="dxa"/>
            <w:shd w:val="clear" w:color="auto" w:fill="E6E6E6"/>
          </w:tcPr>
          <w:p w:rsidR="009D7396" w:rsidRPr="00E031B5" w:rsidRDefault="009D7396" w:rsidP="003840E0">
            <w:pPr>
              <w:jc w:val="both"/>
            </w:pPr>
            <w:r w:rsidRPr="00E031B5">
              <w:t>214.-</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Server Case</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200.-</w:t>
            </w:r>
          </w:p>
        </w:tc>
        <w:tc>
          <w:tcPr>
            <w:tcW w:w="2107" w:type="dxa"/>
            <w:shd w:val="clear" w:color="auto" w:fill="E6E6E6"/>
          </w:tcPr>
          <w:p w:rsidR="009D7396" w:rsidRPr="00E031B5" w:rsidRDefault="009D7396" w:rsidP="003840E0">
            <w:pPr>
              <w:jc w:val="both"/>
            </w:pPr>
            <w:r w:rsidRPr="00E031B5">
              <w:t>200.-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Netzteil</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150.-</w:t>
            </w:r>
          </w:p>
        </w:tc>
        <w:tc>
          <w:tcPr>
            <w:tcW w:w="2107" w:type="dxa"/>
            <w:shd w:val="clear" w:color="auto" w:fill="E6E6E6"/>
          </w:tcPr>
          <w:p w:rsidR="009D7396" w:rsidRPr="00E031B5" w:rsidRDefault="009D7396" w:rsidP="003840E0">
            <w:pPr>
              <w:jc w:val="both"/>
            </w:pPr>
            <w:r w:rsidRPr="00E031B5">
              <w:t>150.-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Verkabelung</w:t>
            </w: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pPr>
            <w:r w:rsidRPr="00E031B5">
              <w:t>100.-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rPr>
                <w:b/>
              </w:rPr>
            </w:pPr>
            <w:r w:rsidRPr="00CC2378">
              <w:rPr>
                <w:b/>
              </w:rPr>
              <w:t>8666</w:t>
            </w:r>
            <w:r w:rsidRPr="00E031B5">
              <w:rPr>
                <w:b/>
              </w:rPr>
              <w:t>.-</w:t>
            </w:r>
          </w:p>
        </w:tc>
      </w:tr>
    </w:tbl>
    <w:p w:rsidR="009D7396" w:rsidRDefault="009D7396" w:rsidP="009D7396">
      <w:pPr>
        <w:pStyle w:val="Beschriftung"/>
        <w:ind w:left="360"/>
      </w:pPr>
      <w:bookmarkStart w:id="132" w:name="_Toc421874340"/>
      <w:r>
        <w:t xml:space="preserve">Tabelle </w:t>
      </w:r>
      <w:r>
        <w:fldChar w:fldCharType="begin"/>
      </w:r>
      <w:r>
        <w:instrText xml:space="preserve"> SEQ Tabelle \* ARABIC </w:instrText>
      </w:r>
      <w:r>
        <w:fldChar w:fldCharType="separate"/>
      </w:r>
      <w:r w:rsidR="007B29B5">
        <w:rPr>
          <w:noProof/>
        </w:rPr>
        <w:t>8</w:t>
      </w:r>
      <w:r>
        <w:fldChar w:fldCharType="end"/>
      </w:r>
      <w:r>
        <w:t>: Nvidia Quadro K5000 Beispielaufbau</w:t>
      </w:r>
      <w:bookmarkEnd w:id="132"/>
    </w:p>
    <w:p w:rsidR="004C3AE7" w:rsidRPr="004C3AE7" w:rsidRDefault="004C3AE7" w:rsidP="004C3AE7">
      <w:pPr>
        <w:rPr>
          <w:lang w:val="fr-FR"/>
        </w:rPr>
      </w:pPr>
    </w:p>
    <w:p w:rsidR="009D7396" w:rsidRDefault="009D7396" w:rsidP="009D7396">
      <w:pPr>
        <w:ind w:left="360"/>
        <w:jc w:val="both"/>
      </w:pPr>
      <w:r>
        <w:t>(Der Preis des MSI BIG Bang Marshal – Mainboards ist z.Z. nicht bekannt. Es ist ein spezielles Mainboard mit 8 PCI-Express Slots nötig, damit 4 doppelte Graphikkarten verwendet werden können.)</w:t>
      </w:r>
    </w:p>
    <w:p w:rsidR="009D7396" w:rsidRDefault="009D7396" w:rsidP="009D7396">
      <w:pPr>
        <w:pStyle w:val="Listenabsatz"/>
        <w:ind w:left="360"/>
        <w:rPr>
          <w:b/>
        </w:rPr>
      </w:pPr>
    </w:p>
    <w:p w:rsidR="009D7396" w:rsidRPr="00227DDB" w:rsidRDefault="009D7396" w:rsidP="00AD715D">
      <w:pPr>
        <w:pStyle w:val="Listenabsatz"/>
        <w:numPr>
          <w:ilvl w:val="0"/>
          <w:numId w:val="27"/>
        </w:numPr>
        <w:rPr>
          <w:b/>
        </w:rPr>
      </w:pPr>
      <w:r w:rsidRPr="00227DDB">
        <w:rPr>
          <w:b/>
        </w:rPr>
        <w:t>Vorteile</w:t>
      </w:r>
    </w:p>
    <w:p w:rsidR="009D7396" w:rsidRDefault="009D7396" w:rsidP="00AD715D">
      <w:pPr>
        <w:pStyle w:val="Listenabsatz"/>
        <w:numPr>
          <w:ilvl w:val="0"/>
          <w:numId w:val="28"/>
        </w:numPr>
      </w:pPr>
      <w:r>
        <w:t>Fullscreen Funktionalität der Unity Applikationen wird unterstützt.</w:t>
      </w:r>
    </w:p>
    <w:p w:rsidR="009D7396" w:rsidRDefault="009D7396" w:rsidP="00AD715D">
      <w:pPr>
        <w:pStyle w:val="Listenabsatz"/>
        <w:numPr>
          <w:ilvl w:val="0"/>
          <w:numId w:val="28"/>
        </w:numPr>
      </w:pPr>
      <w:r>
        <w:t>Keine Synchronisierung notwendig.</w:t>
      </w:r>
    </w:p>
    <w:p w:rsidR="009D7396" w:rsidRDefault="009D7396" w:rsidP="009D7396"/>
    <w:p w:rsidR="009D7396" w:rsidRPr="00227DDB" w:rsidRDefault="009D7396" w:rsidP="00AD715D">
      <w:pPr>
        <w:pStyle w:val="Listenabsatz"/>
        <w:numPr>
          <w:ilvl w:val="0"/>
          <w:numId w:val="30"/>
        </w:numPr>
        <w:rPr>
          <w:b/>
        </w:rPr>
      </w:pPr>
      <w:r w:rsidRPr="00227DDB">
        <w:rPr>
          <w:b/>
        </w:rPr>
        <w:t>Nachteile</w:t>
      </w:r>
    </w:p>
    <w:p w:rsidR="009D7396" w:rsidRDefault="009D7396" w:rsidP="009D7396">
      <w:pPr>
        <w:pStyle w:val="Listenabsatz"/>
        <w:numPr>
          <w:ilvl w:val="0"/>
          <w:numId w:val="29"/>
        </w:numPr>
      </w:pPr>
      <w:r>
        <w:t>Neue Hardware wird benötigt (Nvidia Quadro GPUs).</w:t>
      </w:r>
    </w:p>
    <w:p w:rsidR="00521987" w:rsidRDefault="00521987" w:rsidP="009D7396"/>
    <w:p w:rsidR="009D7396" w:rsidRPr="002F1BD7" w:rsidRDefault="009D7396" w:rsidP="00AD715D">
      <w:pPr>
        <w:pStyle w:val="Listenabsatz"/>
        <w:numPr>
          <w:ilvl w:val="0"/>
          <w:numId w:val="30"/>
        </w:numPr>
        <w:rPr>
          <w:b/>
        </w:rPr>
      </w:pPr>
      <w:r w:rsidRPr="002F1BD7">
        <w:rPr>
          <w:b/>
        </w:rPr>
        <w:t>Fazit</w:t>
      </w:r>
    </w:p>
    <w:p w:rsidR="009D7396" w:rsidRDefault="009D7396" w:rsidP="009D7396">
      <w:pPr>
        <w:ind w:left="360"/>
        <w:jc w:val="both"/>
      </w:pPr>
      <w:r>
        <w:t>Eine Mosaic Lösung wäre denkbar, man würde sich sogar ganz vom herausfordernden Clustersystem verabschieden. Laut Aussage von MiddleVR sollte diese Variante jedoch möglich sein, aber es ist mit Performanceeinbussen zu rechnen, weil (wiederum laut MiddleVR) angeblich nur eine Grafikkarte die Berechnungen vornimmt und mit Hilfe der „sekundären“ GPUs das Bild schlussendlich dargestellt wird. Diese Aussage deckt sich aber nicht mit der Dokumentation von Nvidia.</w:t>
      </w:r>
    </w:p>
    <w:p w:rsidR="00CB2282" w:rsidRDefault="00B533DD" w:rsidP="00B533DD">
      <w:pPr>
        <w:pStyle w:val="berschrift2"/>
        <w:rPr>
          <w:lang w:val="en-US"/>
        </w:rPr>
      </w:pPr>
      <w:bookmarkStart w:id="133" w:name="_Toc421874442"/>
      <w:r w:rsidRPr="00B533DD">
        <w:rPr>
          <w:lang w:val="en-US"/>
        </w:rPr>
        <w:lastRenderedPageBreak/>
        <w:t xml:space="preserve">Variante </w:t>
      </w:r>
      <w:r w:rsidR="00CB2282" w:rsidRPr="00806941">
        <w:rPr>
          <w:lang w:val="en-US"/>
        </w:rPr>
        <w:t>Single Host – Multi GPU – Single Unity Instance</w:t>
      </w:r>
      <w:bookmarkEnd w:id="133"/>
    </w:p>
    <w:p w:rsidR="00CB2282" w:rsidRDefault="00CB2282" w:rsidP="00CB2282">
      <w:pPr>
        <w:rPr>
          <w:lang w:val="en-US"/>
        </w:rPr>
      </w:pPr>
      <w:r>
        <w:rPr>
          <w:noProof/>
          <w:lang w:val="en-US"/>
        </w:rPr>
        <w:drawing>
          <wp:inline distT="0" distB="0" distL="0" distR="0" wp14:anchorId="0205C379" wp14:editId="3228A1DE">
            <wp:extent cx="2842244" cy="70257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CB2282" w:rsidRPr="00FD01DF" w:rsidRDefault="00CB2282" w:rsidP="00CB2282">
      <w:pPr>
        <w:rPr>
          <w:lang w:val="en-US"/>
        </w:rPr>
      </w:pPr>
    </w:p>
    <w:p w:rsidR="00CB2282" w:rsidRDefault="00CB2282" w:rsidP="00CB2282">
      <w:pPr>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Fensteransicht über sämtliche Screens vergrössert werden.</w:t>
      </w:r>
    </w:p>
    <w:p w:rsidR="00CB2282" w:rsidRDefault="00CB2282" w:rsidP="00CB2282">
      <w:pPr>
        <w:jc w:val="both"/>
      </w:pPr>
    </w:p>
    <w:p w:rsidR="00CB2282" w:rsidRDefault="00CB2282" w:rsidP="00CB2282">
      <w:pPr>
        <w:keepNext/>
        <w:jc w:val="center"/>
      </w:pPr>
      <w:r>
        <w:rPr>
          <w:noProof/>
          <w:lang w:val="en-US"/>
        </w:rPr>
        <w:drawing>
          <wp:inline distT="0" distB="0" distL="0" distR="0" wp14:anchorId="5BD6A23B" wp14:editId="541AA772">
            <wp:extent cx="5040000" cy="2603444"/>
            <wp:effectExtent l="0" t="0" r="8255"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603444"/>
                    </a:xfrm>
                    <a:prstGeom prst="rect">
                      <a:avLst/>
                    </a:prstGeom>
                  </pic:spPr>
                </pic:pic>
              </a:graphicData>
            </a:graphic>
          </wp:inline>
        </w:drawing>
      </w:r>
    </w:p>
    <w:p w:rsidR="00CB2282" w:rsidRDefault="00CB2282" w:rsidP="00CB2282">
      <w:pPr>
        <w:pStyle w:val="Beschriftung"/>
        <w:jc w:val="both"/>
      </w:pPr>
      <w:bookmarkStart w:id="134" w:name="_Toc421874388"/>
      <w:r>
        <w:t xml:space="preserve">Abbildung </w:t>
      </w:r>
      <w:r>
        <w:fldChar w:fldCharType="begin"/>
      </w:r>
      <w:r>
        <w:instrText xml:space="preserve"> SEQ Abbildung \* ARABIC </w:instrText>
      </w:r>
      <w:r>
        <w:fldChar w:fldCharType="separate"/>
      </w:r>
      <w:r w:rsidR="007B29B5">
        <w:rPr>
          <w:noProof/>
        </w:rPr>
        <w:t>13</w:t>
      </w:r>
      <w:r>
        <w:fldChar w:fldCharType="end"/>
      </w:r>
      <w:r>
        <w:t>: Windows Monitor Settings</w:t>
      </w:r>
      <w:bookmarkEnd w:id="134"/>
    </w:p>
    <w:p w:rsidR="00CB2282" w:rsidRPr="00AE4141" w:rsidRDefault="00CB2282" w:rsidP="00CB2282">
      <w:pPr>
        <w:rPr>
          <w:lang w:val="fr-FR"/>
        </w:rPr>
      </w:pPr>
    </w:p>
    <w:p w:rsidR="00CB2282" w:rsidRPr="00FF39D4" w:rsidRDefault="00CB2282" w:rsidP="00AD715D">
      <w:pPr>
        <w:pStyle w:val="Listenabsatz"/>
        <w:numPr>
          <w:ilvl w:val="0"/>
          <w:numId w:val="22"/>
        </w:numPr>
        <w:jc w:val="both"/>
      </w:pPr>
      <w:r w:rsidRPr="005E1DE2">
        <w:rPr>
          <w:b/>
        </w:rPr>
        <w:t>Lizenzen</w:t>
      </w:r>
    </w:p>
    <w:p w:rsidR="00CB2282" w:rsidRDefault="00CB2282" w:rsidP="00CB2282">
      <w:pPr>
        <w:pStyle w:val="Listenabsatz"/>
        <w:ind w:left="360"/>
        <w:jc w:val="both"/>
      </w:pPr>
      <w:r w:rsidRPr="00FF39D4">
        <w:t xml:space="preserve">Falls nicht eine eigene Implementierung vorgesehen ist, muss eine </w:t>
      </w:r>
      <w:r>
        <w:t xml:space="preserve">MiddleVR </w:t>
      </w:r>
      <w:r w:rsidRPr="00FF39D4">
        <w:t>Academic Licence gekauft werden.</w:t>
      </w:r>
    </w:p>
    <w:p w:rsidR="00CB2282" w:rsidRPr="00FF39D4" w:rsidRDefault="00CB2282" w:rsidP="00CB2282">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B2282" w:rsidRPr="00E031B5" w:rsidTr="003840E0">
        <w:trPr>
          <w:trHeight w:val="113"/>
        </w:trPr>
        <w:tc>
          <w:tcPr>
            <w:tcW w:w="3680" w:type="dxa"/>
            <w:tcBorders>
              <w:top w:val="nil"/>
              <w:left w:val="nil"/>
              <w:bottom w:val="nil"/>
              <w:right w:val="nil"/>
            </w:tcBorders>
            <w:shd w:val="clear" w:color="auto" w:fill="A6A6A6"/>
          </w:tcPr>
          <w:p w:rsidR="00CB2282" w:rsidRPr="00E031B5" w:rsidRDefault="00CB2282" w:rsidP="003840E0">
            <w:pPr>
              <w:jc w:val="both"/>
              <w:rPr>
                <w:b/>
              </w:rPr>
            </w:pPr>
            <w:r w:rsidRPr="00E031B5">
              <w:rPr>
                <w:b/>
              </w:rPr>
              <w:t>Komponente</w:t>
            </w:r>
          </w:p>
        </w:tc>
        <w:tc>
          <w:tcPr>
            <w:tcW w:w="1144" w:type="dxa"/>
            <w:tcBorders>
              <w:top w:val="nil"/>
              <w:left w:val="nil"/>
              <w:bottom w:val="nil"/>
              <w:right w:val="nil"/>
            </w:tcBorders>
            <w:shd w:val="clear" w:color="auto" w:fill="A6A6A6"/>
          </w:tcPr>
          <w:p w:rsidR="00CB2282" w:rsidRPr="00E031B5" w:rsidRDefault="00CB2282" w:rsidP="003840E0">
            <w:pPr>
              <w:jc w:val="both"/>
              <w:rPr>
                <w:b/>
              </w:rPr>
            </w:pPr>
            <w:r w:rsidRPr="00E031B5">
              <w:rPr>
                <w:b/>
              </w:rPr>
              <w:t>Anzahl</w:t>
            </w:r>
          </w:p>
        </w:tc>
        <w:tc>
          <w:tcPr>
            <w:tcW w:w="2141"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gesamt €</w:t>
            </w:r>
          </w:p>
        </w:tc>
      </w:tr>
      <w:tr w:rsidR="00CB2282" w:rsidRPr="00E031B5" w:rsidTr="003840E0">
        <w:trPr>
          <w:trHeight w:val="113"/>
        </w:trPr>
        <w:tc>
          <w:tcPr>
            <w:tcW w:w="3680" w:type="dxa"/>
            <w:shd w:val="clear" w:color="auto" w:fill="E6E6E6"/>
          </w:tcPr>
          <w:p w:rsidR="00CB2282" w:rsidRPr="00E031B5" w:rsidRDefault="00CB2282" w:rsidP="003840E0">
            <w:pPr>
              <w:jc w:val="both"/>
            </w:pPr>
            <w:r>
              <w:t>MiddleVR</w:t>
            </w:r>
            <w:r w:rsidRPr="00E031B5">
              <w:t xml:space="preserve"> Academic Licence</w:t>
            </w:r>
          </w:p>
        </w:tc>
        <w:tc>
          <w:tcPr>
            <w:tcW w:w="1144" w:type="dxa"/>
            <w:shd w:val="clear" w:color="auto" w:fill="E6E6E6"/>
          </w:tcPr>
          <w:p w:rsidR="00CB2282" w:rsidRPr="00E031B5" w:rsidRDefault="00CB2282" w:rsidP="003840E0">
            <w:pPr>
              <w:jc w:val="both"/>
            </w:pPr>
            <w:r>
              <w:t>1</w:t>
            </w:r>
          </w:p>
        </w:tc>
        <w:tc>
          <w:tcPr>
            <w:tcW w:w="2141" w:type="dxa"/>
            <w:shd w:val="clear" w:color="auto" w:fill="E6E6E6"/>
          </w:tcPr>
          <w:p w:rsidR="00CB2282" w:rsidRPr="00E031B5" w:rsidRDefault="00CB2282" w:rsidP="003840E0">
            <w:pPr>
              <w:jc w:val="both"/>
            </w:pPr>
            <w:r w:rsidRPr="00E031B5">
              <w:t>3000.-</w:t>
            </w:r>
          </w:p>
        </w:tc>
        <w:tc>
          <w:tcPr>
            <w:tcW w:w="2117" w:type="dxa"/>
            <w:shd w:val="clear" w:color="auto" w:fill="E6E6E6"/>
          </w:tcPr>
          <w:p w:rsidR="00CB2282" w:rsidRPr="00E031B5" w:rsidRDefault="00CB2282" w:rsidP="003840E0">
            <w:pPr>
              <w:jc w:val="both"/>
            </w:pPr>
            <w:r w:rsidRPr="00E031B5">
              <w:t>3000.-</w:t>
            </w:r>
          </w:p>
        </w:tc>
      </w:tr>
      <w:tr w:rsidR="00CB2282" w:rsidRPr="00E031B5" w:rsidTr="003840E0">
        <w:trPr>
          <w:trHeight w:val="113"/>
        </w:trPr>
        <w:tc>
          <w:tcPr>
            <w:tcW w:w="3680" w:type="dxa"/>
            <w:shd w:val="clear" w:color="auto" w:fill="E6E6E6"/>
          </w:tcPr>
          <w:p w:rsidR="00CB2282" w:rsidRPr="00E031B5" w:rsidRDefault="00CB2282" w:rsidP="003840E0">
            <w:pPr>
              <w:jc w:val="both"/>
            </w:pPr>
          </w:p>
        </w:tc>
        <w:tc>
          <w:tcPr>
            <w:tcW w:w="1144" w:type="dxa"/>
            <w:shd w:val="clear" w:color="auto" w:fill="E6E6E6"/>
          </w:tcPr>
          <w:p w:rsidR="00CB2282" w:rsidRPr="00E031B5" w:rsidRDefault="00CB2282" w:rsidP="003840E0">
            <w:pPr>
              <w:jc w:val="both"/>
            </w:pPr>
          </w:p>
        </w:tc>
        <w:tc>
          <w:tcPr>
            <w:tcW w:w="2141" w:type="dxa"/>
            <w:shd w:val="clear" w:color="auto" w:fill="E6E6E6"/>
          </w:tcPr>
          <w:p w:rsidR="00CB2282" w:rsidRPr="00E031B5" w:rsidRDefault="00CB2282" w:rsidP="003840E0">
            <w:pPr>
              <w:jc w:val="both"/>
            </w:pPr>
          </w:p>
        </w:tc>
        <w:tc>
          <w:tcPr>
            <w:tcW w:w="2117" w:type="dxa"/>
            <w:shd w:val="clear" w:color="auto" w:fill="E6E6E6"/>
          </w:tcPr>
          <w:p w:rsidR="00CB2282" w:rsidRPr="00E031B5" w:rsidRDefault="00CB2282" w:rsidP="0064535B">
            <w:pPr>
              <w:keepNext/>
              <w:jc w:val="both"/>
              <w:rPr>
                <w:b/>
              </w:rPr>
            </w:pPr>
            <w:r>
              <w:rPr>
                <w:b/>
              </w:rPr>
              <w:t>3</w:t>
            </w:r>
            <w:r w:rsidRPr="00E031B5">
              <w:rPr>
                <w:b/>
              </w:rPr>
              <w:t>‘000.-</w:t>
            </w:r>
          </w:p>
        </w:tc>
      </w:tr>
    </w:tbl>
    <w:p w:rsidR="00CB2282" w:rsidRDefault="0064535B" w:rsidP="0064535B">
      <w:pPr>
        <w:pStyle w:val="Beschriftung"/>
      </w:pPr>
      <w:bookmarkStart w:id="135" w:name="_Toc421874341"/>
      <w:r>
        <w:t xml:space="preserve">Tabelle </w:t>
      </w:r>
      <w:r>
        <w:fldChar w:fldCharType="begin"/>
      </w:r>
      <w:r>
        <w:instrText xml:space="preserve"> SEQ Tabelle \* ARABIC </w:instrText>
      </w:r>
      <w:r>
        <w:fldChar w:fldCharType="separate"/>
      </w:r>
      <w:r w:rsidR="007B29B5">
        <w:rPr>
          <w:noProof/>
        </w:rPr>
        <w:t>9</w:t>
      </w:r>
      <w:r>
        <w:fldChar w:fldCharType="end"/>
      </w:r>
      <w:r>
        <w:t xml:space="preserve">: Kosten MiddleVR Lizenzen </w:t>
      </w:r>
      <w:r w:rsidRPr="0064535B">
        <w:t>Variante Single Host – Multi GPU – Single Unity Instance</w:t>
      </w:r>
      <w:bookmarkEnd w:id="135"/>
    </w:p>
    <w:p w:rsidR="0064535B" w:rsidRPr="0064535B" w:rsidRDefault="0064535B" w:rsidP="0064535B">
      <w:pPr>
        <w:rPr>
          <w:lang w:val="fr-FR"/>
        </w:rPr>
      </w:pPr>
    </w:p>
    <w:p w:rsidR="00CB2282" w:rsidRPr="0009742B" w:rsidRDefault="00CB2282" w:rsidP="00AD715D">
      <w:pPr>
        <w:pStyle w:val="Listenabsatz"/>
        <w:numPr>
          <w:ilvl w:val="0"/>
          <w:numId w:val="20"/>
        </w:numPr>
        <w:rPr>
          <w:b/>
        </w:rPr>
      </w:pPr>
      <w:r w:rsidRPr="0009742B">
        <w:rPr>
          <w:b/>
        </w:rPr>
        <w:t>Adaption Infrastruktur</w:t>
      </w:r>
    </w:p>
    <w:p w:rsidR="00521987" w:rsidRDefault="00CB2282" w:rsidP="00B4476D">
      <w:pPr>
        <w:ind w:left="360"/>
      </w:pPr>
      <w:r>
        <w:t>Dieselbe Infrastruktur wie bei der Multi-GPU Variante kann Verwendung finden.</w:t>
      </w:r>
    </w:p>
    <w:p w:rsidR="00521987" w:rsidRDefault="00521987" w:rsidP="00CB2282"/>
    <w:p w:rsidR="00CB2282" w:rsidRPr="006D7D2A" w:rsidRDefault="00CB2282" w:rsidP="00AD715D">
      <w:pPr>
        <w:pStyle w:val="Listenabsatz"/>
        <w:numPr>
          <w:ilvl w:val="0"/>
          <w:numId w:val="20"/>
        </w:numPr>
        <w:rPr>
          <w:b/>
        </w:rPr>
      </w:pPr>
      <w:r w:rsidRPr="006D7D2A">
        <w:rPr>
          <w:b/>
        </w:rPr>
        <w:t>Vorteile</w:t>
      </w:r>
    </w:p>
    <w:p w:rsidR="00CB2282" w:rsidRDefault="00CB2282" w:rsidP="00AD715D">
      <w:pPr>
        <w:pStyle w:val="Listenabsatz"/>
        <w:numPr>
          <w:ilvl w:val="0"/>
          <w:numId w:val="31"/>
        </w:numPr>
      </w:pPr>
      <w:r>
        <w:t xml:space="preserve">Im Vergleich zu den Quadro-Karten sind die hier angedachten </w:t>
      </w:r>
      <w:r w:rsidR="006D3CCC">
        <w:t xml:space="preserve">gängigen </w:t>
      </w:r>
      <w:r>
        <w:t>Karten kostengünstiger.</w:t>
      </w:r>
    </w:p>
    <w:p w:rsidR="00CB2282" w:rsidRDefault="00CB2282" w:rsidP="00AD715D">
      <w:pPr>
        <w:pStyle w:val="Listenabsatz"/>
        <w:numPr>
          <w:ilvl w:val="0"/>
          <w:numId w:val="31"/>
        </w:numPr>
      </w:pPr>
      <w:r>
        <w:t>Die Synchronisierung entfällt.</w:t>
      </w:r>
    </w:p>
    <w:p w:rsidR="00CB2282" w:rsidRDefault="00CB2282" w:rsidP="00CB2282"/>
    <w:p w:rsidR="00CB2282" w:rsidRPr="006D7D2A" w:rsidRDefault="00CB2282" w:rsidP="00AD715D">
      <w:pPr>
        <w:pStyle w:val="Listenabsatz"/>
        <w:numPr>
          <w:ilvl w:val="0"/>
          <w:numId w:val="20"/>
        </w:numPr>
        <w:rPr>
          <w:b/>
        </w:rPr>
      </w:pPr>
      <w:r w:rsidRPr="006D7D2A">
        <w:rPr>
          <w:b/>
        </w:rPr>
        <w:t>Nachteile</w:t>
      </w:r>
    </w:p>
    <w:p w:rsidR="00CB2282" w:rsidRDefault="00CB2282" w:rsidP="00AD715D">
      <w:pPr>
        <w:pStyle w:val="Listenabsatz"/>
        <w:numPr>
          <w:ilvl w:val="0"/>
          <w:numId w:val="31"/>
        </w:numPr>
        <w:jc w:val="both"/>
      </w:pPr>
      <w:r>
        <w:t>Möglicherweise können nur bis maximal 3 Screens zur gleichen Zeit angesprochen werden.</w:t>
      </w:r>
    </w:p>
    <w:p w:rsidR="00CB2282" w:rsidRDefault="00CB2282" w:rsidP="00CB2282">
      <w:pPr>
        <w:pStyle w:val="Listenabsatz"/>
        <w:jc w:val="both"/>
      </w:pPr>
      <w:r>
        <w:t>(Wenn kein Nvidia SLI verwendet wird)</w:t>
      </w:r>
    </w:p>
    <w:p w:rsidR="00CB2282" w:rsidRDefault="00CB2282" w:rsidP="00AD715D">
      <w:pPr>
        <w:pStyle w:val="Listenabsatz"/>
        <w:numPr>
          <w:ilvl w:val="0"/>
          <w:numId w:val="31"/>
        </w:numPr>
        <w:jc w:val="both"/>
      </w:pPr>
      <w:r>
        <w:t>Performance-Einschränkungen sind denkbar, weil möglicherweise sämtliche Berechnungen nur über 1 GPU laufen.</w:t>
      </w:r>
    </w:p>
    <w:p w:rsidR="00CB2282" w:rsidRDefault="00CB2282" w:rsidP="00AD715D">
      <w:pPr>
        <w:pStyle w:val="Listenabsatz"/>
        <w:numPr>
          <w:ilvl w:val="0"/>
          <w:numId w:val="31"/>
        </w:numPr>
        <w:jc w:val="both"/>
      </w:pPr>
      <w:r>
        <w:lastRenderedPageBreak/>
        <w:t>Im Vergleich zu Mosaic erfolgt die Aufteilung der Screens nicht auf Treiberebene.</w:t>
      </w:r>
    </w:p>
    <w:p w:rsidR="00F3331B" w:rsidRDefault="00CB2282" w:rsidP="00AD715D">
      <w:pPr>
        <w:pStyle w:val="Listenabsatz"/>
        <w:numPr>
          <w:ilvl w:val="0"/>
          <w:numId w:val="31"/>
        </w:numPr>
        <w:jc w:val="both"/>
      </w:pPr>
      <w:r>
        <w:t>Die Fullscreen-Option wird immer nur auf einen Screen angewandt.</w:t>
      </w:r>
    </w:p>
    <w:p w:rsidR="00F3331B" w:rsidRDefault="00F3331B" w:rsidP="00F3331B">
      <w:pPr>
        <w:jc w:val="both"/>
      </w:pPr>
    </w:p>
    <w:p w:rsidR="00F3331B" w:rsidRPr="00CD39AB" w:rsidRDefault="00F3331B" w:rsidP="00AD715D">
      <w:pPr>
        <w:pStyle w:val="Listenabsatz"/>
        <w:numPr>
          <w:ilvl w:val="0"/>
          <w:numId w:val="25"/>
        </w:numPr>
        <w:jc w:val="both"/>
        <w:rPr>
          <w:b/>
        </w:rPr>
      </w:pPr>
      <w:r w:rsidRPr="00CD39AB">
        <w:rPr>
          <w:b/>
        </w:rPr>
        <w:t>Nvidia SLI</w:t>
      </w:r>
    </w:p>
    <w:p w:rsidR="00E86E72" w:rsidRDefault="00F3331B" w:rsidP="00E86E72">
      <w:pPr>
        <w:pStyle w:val="Listenabsatz"/>
        <w:ind w:left="360"/>
        <w:jc w:val="both"/>
      </w:pPr>
      <w:r>
        <w:t>SLI</w:t>
      </w:r>
      <w:r w:rsidR="00521987">
        <w:rPr>
          <w:rStyle w:val="Funotenzeichen"/>
        </w:rPr>
        <w:footnoteReference w:id="13"/>
      </w:r>
      <w:r>
        <w:t xml:space="preserve"> (Scalable Link Interface) von Nvidia ist eine Multi-GPU-Technik, um zwei oder mehr Grafikchips zusammenzuschalten um die Leistung beim Rendern zu steigern.</w:t>
      </w:r>
      <w:r w:rsidR="00CD39AB">
        <w:t xml:space="preserve"> Dieser Ansatz würde die Performanceinbussungen entschärfen, weil das Rendering dank SFR (Split Frame Rendering) auf die verschiedenen Grafikkarten aufgeteilt wird.</w:t>
      </w:r>
      <w:r w:rsidR="00E86E72" w:rsidRPr="00E86E72">
        <w:t xml:space="preserve"> </w:t>
      </w:r>
      <w:r w:rsidR="00E86E72">
        <w:t>Somit würden verschiedene Karten jeweils einen Teil des Bildes berechnen. Diese Aufteilung wird dynamisch angepasst, damit sämtliche Karten gleich stark belastet werden.</w:t>
      </w:r>
    </w:p>
    <w:p w:rsidR="00A84AA3" w:rsidRDefault="00A84AA3" w:rsidP="007812D3">
      <w:pPr>
        <w:pStyle w:val="Listenabsatz"/>
        <w:keepNext/>
        <w:ind w:left="360"/>
        <w:jc w:val="center"/>
      </w:pPr>
      <w:r>
        <w:rPr>
          <w:noProof/>
          <w:lang w:val="en-US"/>
        </w:rPr>
        <w:drawing>
          <wp:inline distT="0" distB="0" distL="0" distR="0" wp14:anchorId="0EA5C4BA" wp14:editId="0878B990">
            <wp:extent cx="3781425" cy="2390775"/>
            <wp:effectExtent l="0" t="0" r="9525"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li_alternate_frame_rendering_397x259.png"/>
                    <pic:cNvPicPr/>
                  </pic:nvPicPr>
                  <pic:blipFill>
                    <a:blip r:embed="rId56">
                      <a:extLst>
                        <a:ext uri="{28A0092B-C50C-407E-A947-70E740481C1C}">
                          <a14:useLocalDpi xmlns:a14="http://schemas.microsoft.com/office/drawing/2010/main" val="0"/>
                        </a:ext>
                      </a:extLst>
                    </a:blip>
                    <a:stretch>
                      <a:fillRect/>
                    </a:stretch>
                  </pic:blipFill>
                  <pic:spPr>
                    <a:xfrm>
                      <a:off x="0" y="0"/>
                      <a:ext cx="3781425" cy="2390775"/>
                    </a:xfrm>
                    <a:prstGeom prst="rect">
                      <a:avLst/>
                    </a:prstGeom>
                  </pic:spPr>
                </pic:pic>
              </a:graphicData>
            </a:graphic>
          </wp:inline>
        </w:drawing>
      </w:r>
    </w:p>
    <w:p w:rsidR="00A84AA3" w:rsidRDefault="00A84AA3" w:rsidP="00A84AA3">
      <w:pPr>
        <w:pStyle w:val="Beschriftung"/>
        <w:ind w:left="360"/>
        <w:jc w:val="both"/>
      </w:pPr>
      <w:bookmarkStart w:id="136" w:name="_Toc421874389"/>
      <w:r>
        <w:t xml:space="preserve">Abbildung </w:t>
      </w:r>
      <w:r>
        <w:fldChar w:fldCharType="begin"/>
      </w:r>
      <w:r>
        <w:instrText xml:space="preserve"> SEQ Abbildung \* ARABIC </w:instrText>
      </w:r>
      <w:r>
        <w:fldChar w:fldCharType="separate"/>
      </w:r>
      <w:r w:rsidR="007B29B5">
        <w:rPr>
          <w:noProof/>
        </w:rPr>
        <w:t>14</w:t>
      </w:r>
      <w:r>
        <w:fldChar w:fldCharType="end"/>
      </w:r>
      <w:r>
        <w:t xml:space="preserve">: SFR (Split Frame Rendering), Quelle: </w:t>
      </w:r>
      <w:hyperlink r:id="rId57" w:history="1">
        <w:r w:rsidRPr="00251D00">
          <w:rPr>
            <w:rStyle w:val="Hyperlink"/>
          </w:rPr>
          <w:t>http://docs.nvidia.com/gameworks/content/technologies/desktop/sli.htm</w:t>
        </w:r>
        <w:bookmarkEnd w:id="136"/>
      </w:hyperlink>
    </w:p>
    <w:p w:rsidR="004C3AE7" w:rsidRPr="004C3AE7" w:rsidRDefault="004C3AE7" w:rsidP="004C3AE7">
      <w:pPr>
        <w:rPr>
          <w:lang w:val="fr-FR"/>
        </w:rPr>
      </w:pPr>
    </w:p>
    <w:p w:rsidR="00E86E72" w:rsidRDefault="00E86E72" w:rsidP="00F3331B">
      <w:pPr>
        <w:pStyle w:val="Listenabsatz"/>
        <w:ind w:left="360"/>
        <w:jc w:val="both"/>
      </w:pPr>
      <w:r>
        <w:t>Neben dem SFR wird noch AFR (Alternate Frame Rendering) ange</w:t>
      </w:r>
      <w:r w:rsidR="003809DD">
        <w:t>boten, bei denen die Frames auf die verschiedenen GPUs aufgeteilt werden.</w:t>
      </w:r>
      <w:r>
        <w:t xml:space="preserve"> </w:t>
      </w:r>
    </w:p>
    <w:p w:rsidR="004B1116" w:rsidRDefault="004B1116" w:rsidP="004B1116">
      <w:pPr>
        <w:pStyle w:val="Listenabsatz"/>
        <w:ind w:left="360"/>
        <w:jc w:val="both"/>
      </w:pPr>
    </w:p>
    <w:p w:rsidR="00955465" w:rsidRDefault="00955465" w:rsidP="007812D3">
      <w:pPr>
        <w:pStyle w:val="Listenabsatz"/>
        <w:keepNext/>
        <w:ind w:left="360"/>
        <w:jc w:val="center"/>
      </w:pPr>
      <w:r>
        <w:rPr>
          <w:noProof/>
          <w:lang w:val="en-US"/>
        </w:rPr>
        <w:drawing>
          <wp:inline distT="0" distB="0" distL="0" distR="0" wp14:anchorId="60A77A64" wp14:editId="140F398E">
            <wp:extent cx="3780000" cy="2466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_split_frame_rendering_397x251.png"/>
                    <pic:cNvPicPr/>
                  </pic:nvPicPr>
                  <pic:blipFill>
                    <a:blip r:embed="rId58">
                      <a:extLst>
                        <a:ext uri="{28A0092B-C50C-407E-A947-70E740481C1C}">
                          <a14:useLocalDpi xmlns:a14="http://schemas.microsoft.com/office/drawing/2010/main" val="0"/>
                        </a:ext>
                      </a:extLst>
                    </a:blip>
                    <a:stretch>
                      <a:fillRect/>
                    </a:stretch>
                  </pic:blipFill>
                  <pic:spPr>
                    <a:xfrm>
                      <a:off x="0" y="0"/>
                      <a:ext cx="3780000" cy="2466000"/>
                    </a:xfrm>
                    <a:prstGeom prst="rect">
                      <a:avLst/>
                    </a:prstGeom>
                  </pic:spPr>
                </pic:pic>
              </a:graphicData>
            </a:graphic>
          </wp:inline>
        </w:drawing>
      </w:r>
    </w:p>
    <w:p w:rsidR="00A84AA3" w:rsidRDefault="00955465" w:rsidP="00955465">
      <w:pPr>
        <w:pStyle w:val="Beschriftung"/>
        <w:ind w:left="360"/>
        <w:jc w:val="both"/>
      </w:pPr>
      <w:bookmarkStart w:id="137" w:name="_Toc421874390"/>
      <w:r>
        <w:t xml:space="preserve">Abbildung </w:t>
      </w:r>
      <w:r>
        <w:fldChar w:fldCharType="begin"/>
      </w:r>
      <w:r>
        <w:instrText xml:space="preserve"> SEQ Abbildung \* ARABIC </w:instrText>
      </w:r>
      <w:r>
        <w:fldChar w:fldCharType="separate"/>
      </w:r>
      <w:r w:rsidR="007B29B5">
        <w:rPr>
          <w:noProof/>
        </w:rPr>
        <w:t>15</w:t>
      </w:r>
      <w:r>
        <w:fldChar w:fldCharType="end"/>
      </w:r>
      <w:r>
        <w:t xml:space="preserve">: AFR (Alternate Frame Rendering), Quelle: </w:t>
      </w:r>
      <w:hyperlink r:id="rId59" w:history="1">
        <w:r w:rsidRPr="00251D00">
          <w:rPr>
            <w:rStyle w:val="Hyperlink"/>
          </w:rPr>
          <w:t>http://docs.nvidia.com/gameworks/content/technologies/desktop/sli.htm</w:t>
        </w:r>
        <w:bookmarkEnd w:id="137"/>
      </w:hyperlink>
    </w:p>
    <w:p w:rsidR="004C3AE7" w:rsidRPr="004C3AE7" w:rsidRDefault="004C3AE7" w:rsidP="004C3AE7">
      <w:pPr>
        <w:rPr>
          <w:lang w:val="fr-FR"/>
        </w:rPr>
      </w:pPr>
    </w:p>
    <w:p w:rsidR="00485004" w:rsidRDefault="006D1D79" w:rsidP="006D1D79">
      <w:pPr>
        <w:pStyle w:val="Listenabsatz"/>
        <w:ind w:left="360"/>
        <w:jc w:val="both"/>
      </w:pPr>
      <w:r>
        <w:lastRenderedPageBreak/>
        <w:t>Leider werden im SLI-Modus nur maximal 6 Bildschirme unterstützt. (</w:t>
      </w:r>
      <w:r w:rsidRPr="006D1D79">
        <w:t xml:space="preserve">Quelle: </w:t>
      </w:r>
      <w:hyperlink r:id="rId60" w:anchor="s1" w:history="1">
        <w:r w:rsidRPr="006D1D79">
          <w:rPr>
            <w:rStyle w:val="Hyperlink"/>
          </w:rPr>
          <w:t>http://www.geforce.com/hardware/technology/sli/faq#s1</w:t>
        </w:r>
      </w:hyperlink>
      <w:r>
        <w:t>) Um im CAVE auf sämtlichen Leinwänden ein stereoskopisches Bild zu projizieren, sind 8 Anschlüsse nötig. Deshalb kann diese Performancesteigerung nicht eingesetzt werden.</w:t>
      </w:r>
    </w:p>
    <w:p w:rsidR="00485004" w:rsidRDefault="00485004" w:rsidP="00CB2282"/>
    <w:p w:rsidR="00C6137B" w:rsidRDefault="00C6137B" w:rsidP="00CB2282"/>
    <w:p w:rsidR="00CB2282" w:rsidRPr="00215327" w:rsidRDefault="00CB2282" w:rsidP="00AD715D">
      <w:pPr>
        <w:pStyle w:val="Listenabsatz"/>
        <w:numPr>
          <w:ilvl w:val="0"/>
          <w:numId w:val="20"/>
        </w:numPr>
        <w:rPr>
          <w:b/>
        </w:rPr>
      </w:pPr>
      <w:r w:rsidRPr="00215327">
        <w:rPr>
          <w:b/>
        </w:rPr>
        <w:t>Fazit</w:t>
      </w:r>
    </w:p>
    <w:p w:rsidR="00CB2282" w:rsidRDefault="00CB2282" w:rsidP="00CB2282">
      <w:pPr>
        <w:pStyle w:val="Listenabsatz"/>
        <w:ind w:left="360"/>
        <w:jc w:val="both"/>
      </w:pPr>
      <w:r>
        <w:t>Ein Testing mit einem Prototypen ist an dieser Stelle unerlässlich. Die Anforderungen können nicht rein theoretisch abgeklärt werden und müssen der Praxis standhalten. Aus anwendungstechnischer Sicht ist die Mosaic-Lösung zu bevorzugen, wird jedoch im Verlauf des Testings festgestellt, dass die Performance nicht leidet, könnte diese kostensparende Variante durchaus das Rennen machen.</w:t>
      </w:r>
    </w:p>
    <w:p w:rsidR="000602F4" w:rsidRDefault="000602F4" w:rsidP="000602F4">
      <w:pPr>
        <w:rPr>
          <w:rFonts w:eastAsia="Times New Roman"/>
          <w:sz w:val="28"/>
          <w:szCs w:val="28"/>
        </w:rPr>
      </w:pPr>
      <w:r>
        <w:br w:type="page"/>
      </w:r>
    </w:p>
    <w:p w:rsidR="008F38BA" w:rsidRPr="00E031B5" w:rsidRDefault="000602F4" w:rsidP="00107A2A">
      <w:pPr>
        <w:pStyle w:val="berschrift1"/>
      </w:pPr>
      <w:r>
        <w:lastRenderedPageBreak/>
        <w:t xml:space="preserve"> </w:t>
      </w:r>
      <w:bookmarkStart w:id="138" w:name="_Toc421874443"/>
      <w:r w:rsidR="008F38BA" w:rsidRPr="00E031B5">
        <w:t>Prototyp</w:t>
      </w:r>
      <w:r w:rsidR="00107A2A">
        <w:t>en</w:t>
      </w:r>
      <w:bookmarkEnd w:id="138"/>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Default="008F38BA" w:rsidP="008F38BA">
      <w:pPr>
        <w:jc w:val="both"/>
      </w:pPr>
      <w:r w:rsidRPr="00E031B5">
        <w:t>Kritische Punkte bezüglich Synchroni</w:t>
      </w:r>
      <w:r>
        <w:t xml:space="preserve">sierung bei der Darstellung </w:t>
      </w:r>
      <w:r w:rsidRPr="00E031B5">
        <w:t>sind unter anderem:</w:t>
      </w:r>
    </w:p>
    <w:p w:rsidR="00C503A5" w:rsidRPr="00E031B5" w:rsidRDefault="00C503A5" w:rsidP="008F38BA">
      <w:pPr>
        <w:jc w:val="both"/>
      </w:pPr>
    </w:p>
    <w:p w:rsidR="008F38BA" w:rsidRPr="00E031B5" w:rsidRDefault="008F38BA" w:rsidP="00AD715D">
      <w:pPr>
        <w:pStyle w:val="Listenabsatz"/>
        <w:numPr>
          <w:ilvl w:val="0"/>
          <w:numId w:val="15"/>
        </w:numPr>
        <w:jc w:val="both"/>
      </w:pPr>
      <w:r w:rsidRPr="00E031B5">
        <w:t>Die Kamera</w:t>
      </w:r>
    </w:p>
    <w:p w:rsidR="008F38BA" w:rsidRPr="00E031B5" w:rsidRDefault="008F38BA" w:rsidP="00AD715D">
      <w:pPr>
        <w:pStyle w:val="Listenabsatz"/>
        <w:numPr>
          <w:ilvl w:val="0"/>
          <w:numId w:val="15"/>
        </w:numPr>
        <w:jc w:val="both"/>
      </w:pPr>
      <w:r w:rsidRPr="00E031B5">
        <w:t>Dynamischen Objekte</w:t>
      </w:r>
    </w:p>
    <w:p w:rsidR="008F38BA" w:rsidRPr="00E031B5" w:rsidRDefault="008F38BA" w:rsidP="00AD715D">
      <w:pPr>
        <w:pStyle w:val="Listenabsatz"/>
        <w:numPr>
          <w:ilvl w:val="0"/>
          <w:numId w:val="15"/>
        </w:numPr>
        <w:jc w:val="both"/>
      </w:pPr>
      <w:r w:rsidRPr="00E031B5">
        <w:t>Shader-Effekte</w:t>
      </w:r>
    </w:p>
    <w:p w:rsidR="008F38BA" w:rsidRDefault="008F38BA" w:rsidP="00AD715D">
      <w:pPr>
        <w:pStyle w:val="Listenabsatz"/>
        <w:numPr>
          <w:ilvl w:val="0"/>
          <w:numId w:val="15"/>
        </w:numPr>
        <w:jc w:val="both"/>
      </w:pPr>
      <w:r w:rsidRPr="00E031B5">
        <w:t>Grosser Datentransfer über das Netzwerk</w:t>
      </w:r>
    </w:p>
    <w:p w:rsidR="008F38BA" w:rsidRPr="00E031B5" w:rsidRDefault="008F38BA" w:rsidP="00AD715D">
      <w:pPr>
        <w:pStyle w:val="Listenabsatz"/>
        <w:numPr>
          <w:ilvl w:val="0"/>
          <w:numId w:val="15"/>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9" w:name="_Toc421874444"/>
      <w:r w:rsidRPr="00E031B5">
        <w:t>Basic</w:t>
      </w:r>
      <w:r w:rsidR="003D4EBF">
        <w:t xml:space="preserve"> Prototyp</w:t>
      </w:r>
      <w:bookmarkEnd w:id="139"/>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Material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613F3FF5" wp14:editId="5285885F">
            <wp:extent cx="5040000" cy="3541362"/>
            <wp:effectExtent l="19050" t="19050" r="27305" b="2159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3541362"/>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40" w:name="_Toc42187439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16</w:t>
      </w:r>
      <w:r w:rsidRPr="00E031B5">
        <w:rPr>
          <w:lang w:val="de-CH"/>
        </w:rPr>
        <w:fldChar w:fldCharType="end"/>
      </w:r>
      <w:r>
        <w:rPr>
          <w:lang w:val="de-CH"/>
        </w:rPr>
        <w:t xml:space="preserve">: Basic </w:t>
      </w:r>
      <w:r w:rsidRPr="00E031B5">
        <w:rPr>
          <w:lang w:val="de-CH"/>
        </w:rPr>
        <w:t>Prototyp</w:t>
      </w:r>
      <w:bookmarkEnd w:id="140"/>
    </w:p>
    <w:p w:rsidR="008F38BA" w:rsidRDefault="008F38BA" w:rsidP="008F38BA">
      <w:pPr>
        <w:pStyle w:val="berschrift2"/>
      </w:pPr>
      <w:bookmarkStart w:id="141" w:name="_Toc421874445"/>
      <w:r>
        <w:lastRenderedPageBreak/>
        <w:t>Basic Extended</w:t>
      </w:r>
      <w:r w:rsidR="003D4EBF">
        <w:t xml:space="preserve"> Prototyp</w:t>
      </w:r>
      <w:bookmarkEnd w:id="141"/>
    </w:p>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B96" w:rsidP="008F3B96">
      <w:pPr>
        <w:jc w:val="both"/>
      </w:pPr>
      <w:r>
        <w:t xml:space="preserve">Weiter befinden sich in dieser Welt springende Bälle, welche mit dem steuerbaren Charakter interagieren und sollten, </w:t>
      </w:r>
      <w:r w:rsidR="008F38BA">
        <w:t>falls eine Clustering-Methode getestet wird, zwischen den verschiedenen Clients abgeglichen werden. Per Knopfdruck können die Farben der Bälle zufällig gesetzt werden. Weil dieser Input nur auf dem Master erfolgt, sollten die restlichen Clients diese Information mitgetei</w:t>
      </w:r>
      <w:r w:rsidR="00783A9E">
        <w:t>lt kriegen und die eigene Unity I</w:t>
      </w:r>
      <w:r w:rsidR="008F38BA">
        <w:t>nstanz entsprechend updaten.</w:t>
      </w:r>
    </w:p>
    <w:p w:rsidR="004400E0" w:rsidRPr="000075CB" w:rsidRDefault="004400E0" w:rsidP="008F38BA">
      <w:pPr>
        <w:jc w:val="both"/>
      </w:pPr>
    </w:p>
    <w:p w:rsidR="008F38BA" w:rsidRDefault="008F38BA" w:rsidP="00AE4141">
      <w:pPr>
        <w:keepNext/>
        <w:jc w:val="center"/>
      </w:pPr>
      <w:r>
        <w:rPr>
          <w:noProof/>
          <w:lang w:val="en-US"/>
        </w:rPr>
        <w:drawing>
          <wp:inline distT="0" distB="0" distL="0" distR="0" wp14:anchorId="67CD93B4" wp14:editId="54A84F82">
            <wp:extent cx="5040000" cy="3483334"/>
            <wp:effectExtent l="0" t="0" r="825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62">
                      <a:extLst>
                        <a:ext uri="{28A0092B-C50C-407E-A947-70E740481C1C}">
                          <a14:useLocalDpi xmlns:a14="http://schemas.microsoft.com/office/drawing/2010/main" val="0"/>
                        </a:ext>
                      </a:extLst>
                    </a:blip>
                    <a:stretch>
                      <a:fillRect/>
                    </a:stretch>
                  </pic:blipFill>
                  <pic:spPr>
                    <a:xfrm>
                      <a:off x="0" y="0"/>
                      <a:ext cx="5040000" cy="3483334"/>
                    </a:xfrm>
                    <a:prstGeom prst="rect">
                      <a:avLst/>
                    </a:prstGeom>
                  </pic:spPr>
                </pic:pic>
              </a:graphicData>
            </a:graphic>
          </wp:inline>
        </w:drawing>
      </w:r>
    </w:p>
    <w:p w:rsidR="004C3AE7" w:rsidRPr="004C3AE7" w:rsidRDefault="008F38BA" w:rsidP="004C3AE7">
      <w:pPr>
        <w:pStyle w:val="Beschriftung"/>
      </w:pPr>
      <w:bookmarkStart w:id="142" w:name="_Toc421874392"/>
      <w:r>
        <w:t xml:space="preserve">Abbildung </w:t>
      </w:r>
      <w:r>
        <w:fldChar w:fldCharType="begin"/>
      </w:r>
      <w:r>
        <w:instrText xml:space="preserve"> SEQ Abbildung \* ARABIC </w:instrText>
      </w:r>
      <w:r>
        <w:fldChar w:fldCharType="separate"/>
      </w:r>
      <w:r w:rsidR="007B29B5">
        <w:rPr>
          <w:noProof/>
        </w:rPr>
        <w:t>17</w:t>
      </w:r>
      <w:r>
        <w:fldChar w:fldCharType="end"/>
      </w:r>
      <w:r w:rsidR="008F3B96">
        <w:t xml:space="preserve">: Basic </w:t>
      </w:r>
      <w:r w:rsidR="004400E0">
        <w:t>Extended Prototyp</w:t>
      </w:r>
      <w:bookmarkEnd w:id="142"/>
    </w:p>
    <w:p w:rsidR="008F38BA" w:rsidRPr="00E031B5" w:rsidRDefault="008F38BA" w:rsidP="004B1116">
      <w:pPr>
        <w:pStyle w:val="berschrift2"/>
      </w:pPr>
      <w:bookmarkStart w:id="143" w:name="_Toc421874446"/>
      <w:r w:rsidRPr="00E031B5">
        <w:t>AngryBots</w:t>
      </w:r>
      <w:r w:rsidR="003D4EBF">
        <w:t xml:space="preserve"> Prototyp</w:t>
      </w:r>
      <w:bookmarkEnd w:id="143"/>
    </w:p>
    <w:p w:rsidR="008F38BA" w:rsidRPr="00E031B5" w:rsidRDefault="008F38BA" w:rsidP="008F38BA">
      <w:pPr>
        <w:jc w:val="both"/>
      </w:pPr>
      <w:r w:rsidRPr="00E031B5">
        <w:t>Mit Unity wurde bis und mit Version 4 das Beispielprojekt AngryBots mitgeliefert, welcher einen geeigneten Showcase der Möglichkeiten von Unity bietet. Etliche Effekte, detaillierte Models, Kampfhandlungen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lastRenderedPageBreak/>
        <w:drawing>
          <wp:inline distT="0" distB="0" distL="0" distR="0" wp14:anchorId="57FF1660" wp14:editId="700A4D25">
            <wp:extent cx="5040000" cy="2461172"/>
            <wp:effectExtent l="0" t="0" r="825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2461172"/>
                    </a:xfrm>
                    <a:prstGeom prst="rect">
                      <a:avLst/>
                    </a:prstGeom>
                  </pic:spPr>
                </pic:pic>
              </a:graphicData>
            </a:graphic>
          </wp:inline>
        </w:drawing>
      </w:r>
    </w:p>
    <w:p w:rsidR="008F38BA" w:rsidRDefault="008F38BA" w:rsidP="008F38BA">
      <w:pPr>
        <w:pStyle w:val="Beschriftung"/>
        <w:jc w:val="both"/>
        <w:rPr>
          <w:rStyle w:val="Hyperlink"/>
          <w:lang w:val="de-CH"/>
        </w:rPr>
      </w:pPr>
      <w:bookmarkStart w:id="144" w:name="_Toc42187439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7B29B5">
        <w:rPr>
          <w:noProof/>
          <w:lang w:val="de-CH"/>
        </w:rPr>
        <w:t>18</w:t>
      </w:r>
      <w:r w:rsidRPr="00E031B5">
        <w:rPr>
          <w:lang w:val="de-CH"/>
        </w:rPr>
        <w:fldChar w:fldCharType="end"/>
      </w:r>
      <w:r w:rsidRPr="00E031B5">
        <w:rPr>
          <w:lang w:val="de-CH"/>
        </w:rPr>
        <w:t xml:space="preserve">: AngryBots, Quelle: </w:t>
      </w:r>
      <w:hyperlink r:id="rId64" w:history="1">
        <w:r w:rsidRPr="00E031B5">
          <w:rPr>
            <w:rStyle w:val="Hyperlink"/>
            <w:lang w:val="de-CH"/>
          </w:rPr>
          <w:t>http://www.androidmag.de/</w:t>
        </w:r>
        <w:bookmarkEnd w:id="144"/>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5" w:name="_Toc421874447"/>
      <w:r w:rsidRPr="00E031B5">
        <w:t>Car Tutorial</w:t>
      </w:r>
      <w:r w:rsidR="003D4EBF">
        <w:t xml:space="preserve"> Prototyp</w:t>
      </w:r>
      <w:bookmarkEnd w:id="145"/>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 xml:space="preserve">Hauptaugenmerk </w:t>
      </w:r>
      <w:r w:rsidR="00F21029">
        <w:t>liegt auf der Physik,</w:t>
      </w:r>
      <w:r w:rsidR="00F21029" w:rsidRPr="00E031B5">
        <w:t xml:space="preserve"> sowie </w:t>
      </w:r>
      <w:r w:rsidR="00F21029">
        <w:t>den</w:t>
      </w:r>
      <w:r w:rsidR="00F21029" w:rsidRPr="00E031B5">
        <w:t xml:space="preserve"> speziellen Wheelcollider</w:t>
      </w:r>
      <w:r w:rsidR="00F21029">
        <w:t xml:space="preserve">n. </w:t>
      </w:r>
    </w:p>
    <w:p w:rsidR="008F38BA" w:rsidRPr="00E031B5" w:rsidRDefault="008F38BA" w:rsidP="008F38BA"/>
    <w:p w:rsidR="008F38BA" w:rsidRPr="00E031B5" w:rsidRDefault="008F38BA" w:rsidP="00AE4141">
      <w:pPr>
        <w:keepNext/>
        <w:jc w:val="center"/>
      </w:pPr>
      <w:r w:rsidRPr="00E031B5">
        <w:rPr>
          <w:noProof/>
          <w:lang w:val="en-US"/>
        </w:rPr>
        <w:drawing>
          <wp:inline distT="0" distB="0" distL="0" distR="0" wp14:anchorId="563E7056" wp14:editId="346882A9">
            <wp:extent cx="5040000" cy="3248199"/>
            <wp:effectExtent l="0" t="0" r="8255"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000" cy="3248199"/>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6" w:name="_Toc421874394"/>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7B29B5">
        <w:rPr>
          <w:noProof/>
          <w:lang w:val="fr-CH"/>
        </w:rPr>
        <w:t>19</w:t>
      </w:r>
      <w:r w:rsidRPr="00E031B5">
        <w:rPr>
          <w:lang w:val="de-CH"/>
        </w:rPr>
        <w:fldChar w:fldCharType="end"/>
      </w:r>
      <w:r w:rsidRPr="00EA2281">
        <w:rPr>
          <w:lang w:val="fr-CH"/>
        </w:rPr>
        <w:t xml:space="preserve">: Car Tutorial, Quelle: </w:t>
      </w:r>
      <w:hyperlink r:id="rId66" w:history="1">
        <w:r w:rsidR="005E4840" w:rsidRPr="00EA2281">
          <w:rPr>
            <w:rStyle w:val="Hyperlink"/>
            <w:lang w:val="fr-CH"/>
          </w:rPr>
          <w:t>http://blogs.unity3d.com/2010/04/24/car-tutorial/</w:t>
        </w:r>
        <w:bookmarkEnd w:id="146"/>
      </w:hyperlink>
    </w:p>
    <w:p w:rsidR="00AE4141" w:rsidRPr="00AE4141" w:rsidRDefault="00AE4141" w:rsidP="00AE4141">
      <w:pPr>
        <w:rPr>
          <w:lang w:val="fr-CH"/>
        </w:rPr>
      </w:pPr>
    </w:p>
    <w:p w:rsidR="004400E0" w:rsidRPr="00F3331B" w:rsidRDefault="004400E0" w:rsidP="008F38BA">
      <w:pPr>
        <w:rPr>
          <w:lang w:val="fr-CH"/>
        </w:rPr>
      </w:pPr>
    </w:p>
    <w:p w:rsidR="008E6BA2" w:rsidRDefault="008E6BA2" w:rsidP="004400E0">
      <w:pPr>
        <w:pStyle w:val="berschrift1"/>
      </w:pPr>
      <w:r w:rsidRPr="00F3331B">
        <w:rPr>
          <w:lang w:val="fr-CH"/>
        </w:rPr>
        <w:lastRenderedPageBreak/>
        <w:t xml:space="preserve"> </w:t>
      </w:r>
      <w:bookmarkStart w:id="147" w:name="_Toc421874448"/>
      <w:r>
        <w:t>Finale Gegenüberstellung</w:t>
      </w:r>
      <w:bookmarkEnd w:id="147"/>
      <w:r w:rsidR="004400E0">
        <w:t xml:space="preserve"> </w:t>
      </w:r>
    </w:p>
    <w:p w:rsidR="008E6BA2" w:rsidRDefault="008E6BA2" w:rsidP="008E6BA2">
      <w:pPr>
        <w:pStyle w:val="berschrift2"/>
      </w:pPr>
      <w:bookmarkStart w:id="148" w:name="_Toc421874449"/>
      <w:r>
        <w:t>Übersicht</w:t>
      </w:r>
      <w:bookmarkEnd w:id="148"/>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CE4EFE">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vAlign w:val="center"/>
          </w:tcPr>
          <w:p w:rsidR="00BE13D9" w:rsidRPr="00E031B5" w:rsidRDefault="00CE4EFE" w:rsidP="00CE4EFE">
            <w:pPr>
              <w:jc w:val="center"/>
              <w:rPr>
                <w:szCs w:val="19"/>
              </w:rPr>
            </w:pPr>
            <w:r>
              <w:rPr>
                <w:noProof/>
                <w:szCs w:val="19"/>
                <w:lang w:val="en-US"/>
              </w:rPr>
              <w:drawing>
                <wp:anchor distT="0" distB="0" distL="114300" distR="114300" simplePos="0" relativeHeight="251690496" behindDoc="0" locked="0" layoutInCell="1" allowOverlap="1" wp14:anchorId="28696B0F" wp14:editId="6F3CD3DF">
                  <wp:simplePos x="0" y="0"/>
                  <wp:positionH relativeFrom="column">
                    <wp:posOffset>1113790</wp:posOffset>
                  </wp:positionH>
                  <wp:positionV relativeFrom="paragraph">
                    <wp:posOffset>7620</wp:posOffset>
                  </wp:positionV>
                  <wp:extent cx="203835" cy="209550"/>
                  <wp:effectExtent l="0" t="0" r="571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3835" cy="20955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Single Unity Instance</w:t>
            </w:r>
          </w:p>
        </w:tc>
        <w:tc>
          <w:tcPr>
            <w:tcW w:w="7513" w:type="dxa"/>
            <w:gridSpan w:val="2"/>
            <w:tcBorders>
              <w:left w:val="single" w:sz="4" w:space="0" w:color="FFFFFF" w:themeColor="background1"/>
            </w:tcBorders>
            <w:vAlign w:val="center"/>
          </w:tcPr>
          <w:p w:rsidR="00BE13D9" w:rsidRPr="00E031B5" w:rsidRDefault="009E71EC" w:rsidP="00CE4EFE">
            <w:pPr>
              <w:jc w:val="center"/>
              <w:rPr>
                <w:sz w:val="16"/>
                <w:szCs w:val="16"/>
              </w:rPr>
            </w:pPr>
            <w:r>
              <w:rPr>
                <w:noProof/>
                <w:szCs w:val="19"/>
                <w:lang w:val="en-US"/>
              </w:rPr>
              <w:drawing>
                <wp:anchor distT="0" distB="0" distL="114300" distR="114300" simplePos="0" relativeHeight="251685376" behindDoc="0" locked="0" layoutInCell="1" allowOverlap="1" wp14:anchorId="0B98FF69" wp14:editId="078B1A1E">
                  <wp:simplePos x="0" y="0"/>
                  <wp:positionH relativeFrom="column">
                    <wp:posOffset>1031240</wp:posOffset>
                  </wp:positionH>
                  <wp:positionV relativeFrom="paragraph">
                    <wp:posOffset>5715</wp:posOffset>
                  </wp:positionV>
                  <wp:extent cx="400050" cy="21082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0050" cy="21082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Multi Unity Instances</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5638C5" w:rsidRDefault="005638C5" w:rsidP="005638C5">
            <w:pPr>
              <w:jc w:val="center"/>
              <w:rPr>
                <w:szCs w:val="19"/>
                <w:lang w:val="en-US"/>
              </w:rPr>
            </w:pPr>
            <w:r>
              <w:rPr>
                <w:szCs w:val="19"/>
                <w:lang w:val="en-US"/>
              </w:rPr>
              <w:t>(Nvidia Mosaic)</w:t>
            </w:r>
          </w:p>
        </w:tc>
        <w:tc>
          <w:tcPr>
            <w:tcW w:w="3543" w:type="dxa"/>
            <w:tcBorders>
              <w:bottom w:val="single" w:sz="8" w:space="0" w:color="FFFFFF"/>
              <w:right w:val="single" w:sz="4" w:space="0" w:color="FFFFFF" w:themeColor="background1"/>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5638C5">
            <w:pPr>
              <w:rPr>
                <w:szCs w:val="19"/>
              </w:rPr>
            </w:pPr>
          </w:p>
        </w:tc>
        <w:tc>
          <w:tcPr>
            <w:tcW w:w="3686" w:type="dxa"/>
            <w:tcBorders>
              <w:top w:val="single" w:sz="4" w:space="0" w:color="FFFFFF" w:themeColor="background1"/>
              <w:left w:val="single" w:sz="4" w:space="0" w:color="FFFFFF" w:themeColor="background1"/>
              <w:bottom w:val="single" w:sz="4" w:space="0" w:color="FFFFFF" w:themeColor="background1"/>
            </w:tcBorders>
          </w:tcPr>
          <w:p w:rsidR="005638C5" w:rsidRDefault="005638C5" w:rsidP="005638C5">
            <w:pPr>
              <w:jc w:val="center"/>
              <w:rPr>
                <w:szCs w:val="19"/>
                <w:lang w:val="en-US"/>
              </w:rPr>
            </w:pPr>
            <w:r w:rsidRPr="005638C5">
              <w:rPr>
                <w:szCs w:val="19"/>
                <w:lang w:val="en-US"/>
              </w:rPr>
              <w:t xml:space="preserve">Multi Host – Multi </w:t>
            </w:r>
            <w:r>
              <w:rPr>
                <w:szCs w:val="19"/>
                <w:lang w:val="en-US"/>
              </w:rPr>
              <w:t>GPU</w:t>
            </w:r>
          </w:p>
          <w:p w:rsidR="00BE13D9" w:rsidRPr="00E031B5" w:rsidRDefault="00BE13D9" w:rsidP="005638C5">
            <w:pPr>
              <w:jc w:val="center"/>
              <w:rPr>
                <w:szCs w:val="19"/>
              </w:rPr>
            </w:pPr>
          </w:p>
        </w:tc>
        <w:tc>
          <w:tcPr>
            <w:tcW w:w="3827" w:type="dxa"/>
            <w:tcBorders>
              <w:top w:val="nil"/>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714BE9">
            <w:pPr>
              <w:jc w:val="center"/>
              <w:rPr>
                <w:sz w:val="16"/>
                <w:szCs w:val="16"/>
              </w:rPr>
            </w:pPr>
          </w:p>
        </w:tc>
      </w:tr>
      <w:tr w:rsidR="00714BE9" w:rsidRPr="00E031B5" w:rsidTr="008202DC">
        <w:trPr>
          <w:cantSplit/>
          <w:trHeight w:val="1263"/>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E75A27F" wp14:editId="01E7EBC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AD715D">
            <w:pPr>
              <w:pStyle w:val="Listenabsatz"/>
              <w:numPr>
                <w:ilvl w:val="0"/>
                <w:numId w:val="36"/>
              </w:numPr>
              <w:jc w:val="both"/>
              <w:rPr>
                <w:sz w:val="14"/>
                <w:szCs w:val="14"/>
              </w:rPr>
            </w:pPr>
            <w:r w:rsidRPr="00B13EDA">
              <w:rPr>
                <w:sz w:val="14"/>
                <w:szCs w:val="14"/>
              </w:rPr>
              <w:t>Keine Synchronisierung nötig</w:t>
            </w:r>
          </w:p>
          <w:p w:rsidR="00B13EDA" w:rsidRPr="00B13EDA" w:rsidRDefault="00B13EDA" w:rsidP="00AD715D">
            <w:pPr>
              <w:pStyle w:val="Listenabsatz"/>
              <w:numPr>
                <w:ilvl w:val="0"/>
                <w:numId w:val="36"/>
              </w:numPr>
              <w:jc w:val="both"/>
              <w:rPr>
                <w:sz w:val="14"/>
                <w:szCs w:val="14"/>
              </w:rPr>
            </w:pPr>
            <w:r w:rsidRPr="00B13EDA">
              <w:rPr>
                <w:sz w:val="14"/>
                <w:szCs w:val="14"/>
              </w:rPr>
              <w:t>Einfache Kamera-Einstellungen</w:t>
            </w:r>
          </w:p>
          <w:p w:rsidR="00B13EDA" w:rsidRPr="00B13EDA" w:rsidRDefault="00B13EDA" w:rsidP="00AD715D">
            <w:pPr>
              <w:pStyle w:val="Listenabsatz"/>
              <w:numPr>
                <w:ilvl w:val="0"/>
                <w:numId w:val="36"/>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AD715D">
            <w:pPr>
              <w:pStyle w:val="Listenabsatz"/>
              <w:numPr>
                <w:ilvl w:val="0"/>
                <w:numId w:val="35"/>
              </w:numPr>
              <w:jc w:val="both"/>
              <w:rPr>
                <w:sz w:val="14"/>
                <w:szCs w:val="14"/>
              </w:rPr>
            </w:pPr>
            <w:r w:rsidRPr="00B13EDA">
              <w:rPr>
                <w:sz w:val="14"/>
                <w:szCs w:val="14"/>
              </w:rPr>
              <w:t xml:space="preserve">Keine Synchronisierung nötig </w:t>
            </w:r>
          </w:p>
          <w:p w:rsidR="00B13EDA" w:rsidRPr="00B13EDA" w:rsidRDefault="00B13EDA" w:rsidP="00AD715D">
            <w:pPr>
              <w:pStyle w:val="Listenabsatz"/>
              <w:numPr>
                <w:ilvl w:val="0"/>
                <w:numId w:val="35"/>
              </w:numPr>
              <w:jc w:val="both"/>
              <w:rPr>
                <w:sz w:val="14"/>
                <w:szCs w:val="14"/>
              </w:rPr>
            </w:pPr>
            <w:r w:rsidRPr="00B13EDA">
              <w:rPr>
                <w:sz w:val="14"/>
                <w:szCs w:val="14"/>
              </w:rPr>
              <w:t>Einfache Kamera-Einstellungen</w:t>
            </w:r>
          </w:p>
          <w:p w:rsidR="00B13EDA" w:rsidRPr="00606661" w:rsidRDefault="0074731C" w:rsidP="00AD715D">
            <w:pPr>
              <w:pStyle w:val="Listenabsatz"/>
              <w:numPr>
                <w:ilvl w:val="0"/>
                <w:numId w:val="35"/>
              </w:numPr>
              <w:jc w:val="both"/>
              <w:rPr>
                <w:sz w:val="14"/>
                <w:szCs w:val="14"/>
              </w:rPr>
            </w:pPr>
            <w:r w:rsidRPr="00B13EDA">
              <w:rPr>
                <w:sz w:val="14"/>
                <w:szCs w:val="14"/>
              </w:rPr>
              <w:t>Setting mit g</w:t>
            </w:r>
            <w:r w:rsidR="00B13EDA">
              <w:rPr>
                <w:sz w:val="14"/>
                <w:szCs w:val="14"/>
              </w:rPr>
              <w:t>ünstigen</w:t>
            </w:r>
            <w:r w:rsidR="001E6609">
              <w:rPr>
                <w:sz w:val="14"/>
                <w:szCs w:val="14"/>
              </w:rPr>
              <w:t>, gängigen Nicht-Quadro-</w:t>
            </w:r>
            <w:r w:rsidRPr="00B13EDA">
              <w:rPr>
                <w:sz w:val="14"/>
                <w:szCs w:val="14"/>
              </w:rPr>
              <w:t>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AD715D">
            <w:pPr>
              <w:pStyle w:val="Listenabsatz"/>
              <w:numPr>
                <w:ilvl w:val="0"/>
                <w:numId w:val="35"/>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AD715D">
            <w:pPr>
              <w:pStyle w:val="Listenabsatz"/>
              <w:numPr>
                <w:ilvl w:val="0"/>
                <w:numId w:val="35"/>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AD715D">
            <w:pPr>
              <w:pStyle w:val="Listenabsatz"/>
              <w:numPr>
                <w:ilvl w:val="0"/>
                <w:numId w:val="35"/>
              </w:numPr>
              <w:jc w:val="both"/>
              <w:rPr>
                <w:sz w:val="14"/>
                <w:szCs w:val="14"/>
              </w:rPr>
            </w:pPr>
            <w:r w:rsidRPr="00B13EDA">
              <w:rPr>
                <w:sz w:val="14"/>
                <w:szCs w:val="14"/>
              </w:rPr>
              <w:t>Zentrale Steuerung aller Clients</w:t>
            </w:r>
          </w:p>
          <w:p w:rsidR="00973EE0" w:rsidRPr="00973EE0" w:rsidRDefault="00973EE0" w:rsidP="00AD715D">
            <w:pPr>
              <w:pStyle w:val="Listenabsatz"/>
              <w:numPr>
                <w:ilvl w:val="0"/>
                <w:numId w:val="35"/>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AD715D">
            <w:pPr>
              <w:pStyle w:val="Listenabsatz"/>
              <w:numPr>
                <w:ilvl w:val="0"/>
                <w:numId w:val="35"/>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AD715D">
            <w:pPr>
              <w:pStyle w:val="Listenabsatz"/>
              <w:numPr>
                <w:ilvl w:val="0"/>
                <w:numId w:val="35"/>
              </w:numPr>
              <w:jc w:val="both"/>
              <w:rPr>
                <w:sz w:val="14"/>
                <w:szCs w:val="14"/>
              </w:rPr>
            </w:pPr>
            <w:r w:rsidRPr="00B13EDA">
              <w:rPr>
                <w:sz w:val="14"/>
                <w:szCs w:val="14"/>
              </w:rPr>
              <w:t>Einfache Kamera-Einstellungen</w:t>
            </w:r>
          </w:p>
          <w:p w:rsidR="00606661" w:rsidRDefault="00606661" w:rsidP="00AD715D">
            <w:pPr>
              <w:pStyle w:val="Listenabsatz"/>
              <w:numPr>
                <w:ilvl w:val="0"/>
                <w:numId w:val="35"/>
              </w:numPr>
              <w:jc w:val="both"/>
              <w:rPr>
                <w:sz w:val="14"/>
                <w:szCs w:val="14"/>
              </w:rPr>
            </w:pPr>
            <w:r w:rsidRPr="00B13EDA">
              <w:rPr>
                <w:sz w:val="14"/>
                <w:szCs w:val="14"/>
              </w:rPr>
              <w:t>Zentrale Steuerung aller Clients</w:t>
            </w:r>
          </w:p>
          <w:p w:rsidR="003C234C" w:rsidRPr="00B13EDA" w:rsidRDefault="003C234C" w:rsidP="00AD715D">
            <w:pPr>
              <w:pStyle w:val="Listenabsatz"/>
              <w:numPr>
                <w:ilvl w:val="0"/>
                <w:numId w:val="35"/>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394D250F" wp14:editId="5F937C47">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E63514" w:rsidRDefault="00B13EDA" w:rsidP="00AD715D">
            <w:pPr>
              <w:pStyle w:val="Listenabsatz"/>
              <w:numPr>
                <w:ilvl w:val="0"/>
                <w:numId w:val="38"/>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E63514"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p w:rsidR="008202DC" w:rsidRPr="00E63514" w:rsidRDefault="008202DC" w:rsidP="00AD715D">
            <w:pPr>
              <w:pStyle w:val="Listenabsatz"/>
              <w:numPr>
                <w:ilvl w:val="0"/>
                <w:numId w:val="34"/>
              </w:numPr>
              <w:jc w:val="both"/>
              <w:rPr>
                <w:sz w:val="14"/>
                <w:szCs w:val="14"/>
              </w:rPr>
            </w:pPr>
            <w:r>
              <w:rPr>
                <w:sz w:val="14"/>
                <w:szCs w:val="14"/>
              </w:rPr>
              <w:t>Möglicher CPU Flaschenhals</w:t>
            </w:r>
          </w:p>
        </w:tc>
        <w:tc>
          <w:tcPr>
            <w:tcW w:w="3543" w:type="dxa"/>
            <w:tcBorders>
              <w:bottom w:val="single" w:sz="4" w:space="0" w:color="auto"/>
              <w:right w:val="single" w:sz="4" w:space="0" w:color="FFFFFF" w:themeColor="background1"/>
            </w:tcBorders>
          </w:tcPr>
          <w:p w:rsidR="00714BE9" w:rsidRPr="00B13EDA" w:rsidRDefault="00D2728B" w:rsidP="00AD715D">
            <w:pPr>
              <w:pStyle w:val="Listenabsatz"/>
              <w:numPr>
                <w:ilvl w:val="0"/>
                <w:numId w:val="34"/>
              </w:numPr>
              <w:jc w:val="both"/>
              <w:rPr>
                <w:sz w:val="14"/>
                <w:szCs w:val="14"/>
              </w:rPr>
            </w:pPr>
            <w:r w:rsidRPr="00B13EDA">
              <w:rPr>
                <w:sz w:val="14"/>
                <w:szCs w:val="14"/>
              </w:rPr>
              <w:t>R</w:t>
            </w:r>
            <w:r w:rsidR="008202DC">
              <w:rPr>
                <w:sz w:val="14"/>
                <w:szCs w:val="14"/>
              </w:rPr>
              <w:t>endering nur auf einer</w:t>
            </w:r>
            <w:r w:rsidRPr="00B13EDA">
              <w:rPr>
                <w:sz w:val="14"/>
                <w:szCs w:val="14"/>
              </w:rPr>
              <w:t xml:space="preserve"> GPU</w:t>
            </w:r>
          </w:p>
          <w:p w:rsidR="00D2728B" w:rsidRPr="00B13EDA" w:rsidRDefault="00D2728B" w:rsidP="00AD715D">
            <w:pPr>
              <w:pStyle w:val="Listenabsatz"/>
              <w:numPr>
                <w:ilvl w:val="0"/>
                <w:numId w:val="34"/>
              </w:numPr>
              <w:jc w:val="both"/>
              <w:rPr>
                <w:sz w:val="14"/>
                <w:szCs w:val="14"/>
              </w:rPr>
            </w:pPr>
            <w:r w:rsidRPr="00B13EDA">
              <w:rPr>
                <w:sz w:val="14"/>
                <w:szCs w:val="14"/>
              </w:rPr>
              <w:t>Restliche GPUs nur für Anzeige</w:t>
            </w:r>
          </w:p>
          <w:p w:rsidR="00663D7D" w:rsidRPr="00B13EDA" w:rsidRDefault="00663D7D" w:rsidP="00AD715D">
            <w:pPr>
              <w:pStyle w:val="Listenabsatz"/>
              <w:numPr>
                <w:ilvl w:val="0"/>
                <w:numId w:val="34"/>
              </w:numPr>
              <w:jc w:val="both"/>
              <w:rPr>
                <w:sz w:val="14"/>
                <w:szCs w:val="14"/>
              </w:rPr>
            </w:pPr>
            <w:r w:rsidRPr="00B13EDA">
              <w:rPr>
                <w:sz w:val="14"/>
                <w:szCs w:val="14"/>
              </w:rPr>
              <w:t>Last wird dementsprechend nicht verteilt</w:t>
            </w:r>
          </w:p>
          <w:p w:rsidR="0074731C" w:rsidRPr="00B13EDA" w:rsidRDefault="0074731C" w:rsidP="00AD715D">
            <w:pPr>
              <w:pStyle w:val="Listenabsatz"/>
              <w:numPr>
                <w:ilvl w:val="0"/>
                <w:numId w:val="34"/>
              </w:numPr>
              <w:jc w:val="both"/>
              <w:rPr>
                <w:sz w:val="14"/>
                <w:szCs w:val="14"/>
              </w:rPr>
            </w:pPr>
            <w:r w:rsidRPr="00B13EDA">
              <w:rPr>
                <w:sz w:val="14"/>
                <w:szCs w:val="14"/>
              </w:rPr>
              <w:t>Keine Native-Fullscreen-Funktionalität, muss mittels Popuwindow erzwungen werden</w:t>
            </w:r>
          </w:p>
          <w:p w:rsidR="009D4391" w:rsidRPr="00B13EDA" w:rsidRDefault="009D4391" w:rsidP="00AD715D">
            <w:pPr>
              <w:pStyle w:val="Listenabsatz"/>
              <w:numPr>
                <w:ilvl w:val="0"/>
                <w:numId w:val="34"/>
              </w:numPr>
              <w:jc w:val="both"/>
              <w:rPr>
                <w:sz w:val="14"/>
                <w:szCs w:val="14"/>
              </w:rPr>
            </w:pPr>
            <w:r w:rsidRPr="00B13EDA">
              <w:rPr>
                <w:sz w:val="14"/>
                <w:szCs w:val="14"/>
              </w:rPr>
              <w:t>Max. Anzahl Screens auf physische Outputs beschränkt</w:t>
            </w:r>
          </w:p>
          <w:p w:rsidR="00E63514"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p w:rsidR="008202DC" w:rsidRPr="00973EE0" w:rsidRDefault="008202DC" w:rsidP="00AD715D">
            <w:pPr>
              <w:pStyle w:val="Listenabsatz"/>
              <w:numPr>
                <w:ilvl w:val="0"/>
                <w:numId w:val="34"/>
              </w:numPr>
              <w:jc w:val="both"/>
              <w:rPr>
                <w:sz w:val="14"/>
                <w:szCs w:val="14"/>
              </w:rPr>
            </w:pPr>
            <w:r>
              <w:rPr>
                <w:sz w:val="14"/>
                <w:szCs w:val="14"/>
              </w:rPr>
              <w:t>Möglicher CPU Flaschenhals</w:t>
            </w:r>
          </w:p>
        </w:tc>
        <w:tc>
          <w:tcPr>
            <w:tcW w:w="3686" w:type="dxa"/>
            <w:tcBorders>
              <w:left w:val="single" w:sz="4" w:space="0" w:color="FFFFFF" w:themeColor="background1"/>
              <w:bottom w:val="single" w:sz="4" w:space="0" w:color="auto"/>
            </w:tcBorders>
          </w:tcPr>
          <w:p w:rsidR="0074731C" w:rsidRPr="00B13EDA" w:rsidRDefault="0074731C" w:rsidP="00AD715D">
            <w:pPr>
              <w:pStyle w:val="Listenabsatz"/>
              <w:numPr>
                <w:ilvl w:val="0"/>
                <w:numId w:val="34"/>
              </w:numPr>
              <w:jc w:val="both"/>
              <w:rPr>
                <w:sz w:val="14"/>
                <w:szCs w:val="14"/>
              </w:rPr>
            </w:pPr>
            <w:r w:rsidRPr="00B13EDA">
              <w:rPr>
                <w:sz w:val="14"/>
                <w:szCs w:val="14"/>
              </w:rPr>
              <w:t>Nur Position der Objekte / Kamera wird synchronisiert</w:t>
            </w:r>
          </w:p>
          <w:p w:rsidR="0074731C" w:rsidRPr="00B13EDA" w:rsidRDefault="0074731C" w:rsidP="00AD715D">
            <w:pPr>
              <w:pStyle w:val="Listenabsatz"/>
              <w:numPr>
                <w:ilvl w:val="0"/>
                <w:numId w:val="34"/>
              </w:numPr>
              <w:jc w:val="both"/>
              <w:rPr>
                <w:sz w:val="14"/>
                <w:szCs w:val="14"/>
              </w:rPr>
            </w:pPr>
            <w:r w:rsidRPr="00B13EDA">
              <w:rPr>
                <w:sz w:val="14"/>
                <w:szCs w:val="14"/>
              </w:rPr>
              <w:t>Probleme bei Shadern / Model- und Materialänderungen</w:t>
            </w:r>
          </w:p>
          <w:p w:rsidR="00B13EDA" w:rsidRPr="00B13EDA" w:rsidRDefault="00B13EDA" w:rsidP="00AD715D">
            <w:pPr>
              <w:pStyle w:val="Listenabsatz"/>
              <w:numPr>
                <w:ilvl w:val="0"/>
                <w:numId w:val="34"/>
              </w:numPr>
              <w:jc w:val="both"/>
              <w:rPr>
                <w:sz w:val="14"/>
                <w:szCs w:val="14"/>
              </w:rPr>
            </w:pPr>
            <w:r w:rsidRPr="00B13EDA">
              <w:rPr>
                <w:sz w:val="14"/>
                <w:szCs w:val="14"/>
              </w:rPr>
              <w:t>Spezifische Kamera-Scripts verursachen Probleme</w:t>
            </w:r>
          </w:p>
          <w:p w:rsidR="00973EE0" w:rsidRPr="00B13EDA" w:rsidRDefault="00E63514" w:rsidP="00AD715D">
            <w:pPr>
              <w:pStyle w:val="Listenabsatz"/>
              <w:numPr>
                <w:ilvl w:val="0"/>
                <w:numId w:val="34"/>
              </w:numPr>
              <w:jc w:val="both"/>
              <w:rPr>
                <w:sz w:val="14"/>
                <w:szCs w:val="14"/>
              </w:rPr>
            </w:pPr>
            <w:r>
              <w:rPr>
                <w:sz w:val="14"/>
                <w:szCs w:val="14"/>
              </w:rPr>
              <w:t>Lizenzierungskosten</w:t>
            </w:r>
          </w:p>
        </w:tc>
        <w:tc>
          <w:tcPr>
            <w:tcW w:w="3827" w:type="dxa"/>
            <w:tcBorders>
              <w:bottom w:val="single" w:sz="4" w:space="0" w:color="auto"/>
            </w:tcBorders>
          </w:tcPr>
          <w:p w:rsidR="009D4391" w:rsidRPr="00B13EDA" w:rsidRDefault="009D4391" w:rsidP="00AD715D">
            <w:pPr>
              <w:pStyle w:val="Listenabsatz"/>
              <w:numPr>
                <w:ilvl w:val="0"/>
                <w:numId w:val="34"/>
              </w:numPr>
              <w:jc w:val="both"/>
              <w:rPr>
                <w:sz w:val="14"/>
                <w:szCs w:val="14"/>
              </w:rPr>
            </w:pPr>
            <w:r w:rsidRPr="00B13EDA">
              <w:rPr>
                <w:sz w:val="14"/>
                <w:szCs w:val="14"/>
              </w:rPr>
              <w:t>Max. Anzahl Screens auf physische Outputs beschränkt</w:t>
            </w:r>
          </w:p>
          <w:p w:rsidR="008A2AE2" w:rsidRDefault="008A2AE2" w:rsidP="00AD715D">
            <w:pPr>
              <w:pStyle w:val="Listenabsatz"/>
              <w:numPr>
                <w:ilvl w:val="0"/>
                <w:numId w:val="34"/>
              </w:numPr>
              <w:jc w:val="both"/>
              <w:rPr>
                <w:sz w:val="14"/>
                <w:szCs w:val="14"/>
              </w:rPr>
            </w:pPr>
            <w:r>
              <w:rPr>
                <w:sz w:val="14"/>
                <w:szCs w:val="14"/>
              </w:rPr>
              <w:t>Möglicher CPU Flaschenhals</w:t>
            </w:r>
          </w:p>
          <w:p w:rsidR="00334391" w:rsidRPr="00B13EDA" w:rsidRDefault="00334391" w:rsidP="00AD715D">
            <w:pPr>
              <w:pStyle w:val="Listenabsatz"/>
              <w:numPr>
                <w:ilvl w:val="0"/>
                <w:numId w:val="34"/>
              </w:numPr>
              <w:jc w:val="both"/>
              <w:rPr>
                <w:sz w:val="14"/>
                <w:szCs w:val="14"/>
              </w:rPr>
            </w:pPr>
            <w:r w:rsidRPr="00B13EDA">
              <w:rPr>
                <w:sz w:val="14"/>
                <w:szCs w:val="14"/>
              </w:rPr>
              <w:t>Nur Position der Objekte / Kamera wird synchronisiert</w:t>
            </w:r>
          </w:p>
          <w:p w:rsidR="009D4391" w:rsidRPr="00B13EDA" w:rsidRDefault="00334391" w:rsidP="00AD715D">
            <w:pPr>
              <w:pStyle w:val="Listenabsatz"/>
              <w:numPr>
                <w:ilvl w:val="0"/>
                <w:numId w:val="34"/>
              </w:numPr>
              <w:jc w:val="both"/>
              <w:rPr>
                <w:sz w:val="14"/>
                <w:szCs w:val="14"/>
              </w:rPr>
            </w:pPr>
            <w:r w:rsidRPr="00B13EDA">
              <w:rPr>
                <w:sz w:val="14"/>
                <w:szCs w:val="14"/>
              </w:rPr>
              <w:t>Probleme bei Shadern / Model- und Materialänderungen</w:t>
            </w:r>
          </w:p>
          <w:p w:rsidR="00B13EDA" w:rsidRPr="00B13EDA" w:rsidRDefault="00B13EDA" w:rsidP="00AD715D">
            <w:pPr>
              <w:pStyle w:val="Listenabsatz"/>
              <w:numPr>
                <w:ilvl w:val="0"/>
                <w:numId w:val="34"/>
              </w:numPr>
              <w:jc w:val="both"/>
              <w:rPr>
                <w:sz w:val="14"/>
                <w:szCs w:val="14"/>
              </w:rPr>
            </w:pPr>
            <w:r w:rsidRPr="00B13EDA">
              <w:rPr>
                <w:sz w:val="14"/>
                <w:szCs w:val="14"/>
              </w:rPr>
              <w:t>Spezifische Kamera-Scripts verursachen Probleme</w:t>
            </w:r>
          </w:p>
          <w:p w:rsidR="008202DC" w:rsidRPr="00B13EDA" w:rsidRDefault="00E63514" w:rsidP="00AD715D">
            <w:pPr>
              <w:pStyle w:val="Listenabsatz"/>
              <w:numPr>
                <w:ilvl w:val="0"/>
                <w:numId w:val="34"/>
              </w:numPr>
              <w:jc w:val="both"/>
              <w:rPr>
                <w:sz w:val="14"/>
                <w:szCs w:val="14"/>
              </w:rPr>
            </w:pPr>
            <w:r>
              <w:rPr>
                <w:sz w:val="14"/>
                <w:szCs w:val="14"/>
              </w:rPr>
              <w:t xml:space="preserve">Hardware- und </w:t>
            </w:r>
            <w:r w:rsidRPr="00E63514">
              <w:rPr>
                <w:sz w:val="14"/>
                <w:szCs w:val="14"/>
              </w:rPr>
              <w:t>Lizenzierungskosten</w:t>
            </w:r>
          </w:p>
        </w:tc>
      </w:tr>
      <w:tr w:rsidR="00714BE9" w:rsidRPr="00E031B5" w:rsidTr="00394601">
        <w:trPr>
          <w:cantSplit/>
          <w:trHeight w:val="1375"/>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381399BE" wp14:editId="62FDE1B7">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AD715D">
            <w:pPr>
              <w:pStyle w:val="Listenabsatz"/>
              <w:numPr>
                <w:ilvl w:val="0"/>
                <w:numId w:val="37"/>
              </w:numPr>
              <w:jc w:val="both"/>
              <w:rPr>
                <w:sz w:val="14"/>
                <w:szCs w:val="14"/>
              </w:rPr>
            </w:pPr>
            <w:r>
              <w:rPr>
                <w:sz w:val="14"/>
                <w:szCs w:val="14"/>
              </w:rPr>
              <w:t>Hohe Flexibilität</w:t>
            </w:r>
          </w:p>
          <w:p w:rsidR="009639BE" w:rsidRPr="00B13EDA" w:rsidRDefault="00394601" w:rsidP="00AD715D">
            <w:pPr>
              <w:pStyle w:val="Listenabsatz"/>
              <w:numPr>
                <w:ilvl w:val="0"/>
                <w:numId w:val="37"/>
              </w:numPr>
              <w:jc w:val="both"/>
              <w:rPr>
                <w:sz w:val="14"/>
                <w:szCs w:val="14"/>
              </w:rPr>
            </w:pPr>
            <w:r>
              <w:rPr>
                <w:noProof/>
                <w:sz w:val="14"/>
                <w:szCs w:val="14"/>
                <w:lang w:val="en-US"/>
              </w:rPr>
              <w:drawing>
                <wp:anchor distT="0" distB="0" distL="114300" distR="114300" simplePos="0" relativeHeight="251629056" behindDoc="0" locked="0" layoutInCell="1" allowOverlap="1" wp14:anchorId="40C92590" wp14:editId="7FB2D75B">
                  <wp:simplePos x="0" y="0"/>
                  <wp:positionH relativeFrom="column">
                    <wp:posOffset>1369695</wp:posOffset>
                  </wp:positionH>
                  <wp:positionV relativeFrom="paragraph">
                    <wp:posOffset>116205</wp:posOffset>
                  </wp:positionV>
                  <wp:extent cx="777875" cy="593090"/>
                  <wp:effectExtent l="0" t="19050" r="22225" b="3556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9" cstate="print">
                            <a:extLst>
                              <a:ext uri="{28A0092B-C50C-407E-A947-70E740481C1C}">
                                <a14:useLocalDpi xmlns:a14="http://schemas.microsoft.com/office/drawing/2010/main" val="0"/>
                              </a:ext>
                            </a:extLst>
                          </a:blip>
                          <a:stretch>
                            <a:fillRect/>
                          </a:stretch>
                        </pic:blipFill>
                        <pic:spPr>
                          <a:xfrm rot="20687045">
                            <a:off x="0" y="0"/>
                            <a:ext cx="777875" cy="593090"/>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Keine Synchronisierung nötig</w:t>
            </w:r>
          </w:p>
          <w:p w:rsidR="009639BE" w:rsidRPr="009639BE" w:rsidRDefault="009639BE" w:rsidP="00AD715D">
            <w:pPr>
              <w:pStyle w:val="Listenabsatz"/>
              <w:numPr>
                <w:ilvl w:val="0"/>
                <w:numId w:val="37"/>
              </w:numPr>
              <w:rPr>
                <w:sz w:val="14"/>
                <w:szCs w:val="14"/>
              </w:rPr>
            </w:pPr>
            <w:r w:rsidRPr="00B13EDA">
              <w:rPr>
                <w:sz w:val="14"/>
                <w:szCs w:val="14"/>
              </w:rPr>
              <w:t>Treiber verteilt Rendering</w:t>
            </w:r>
            <w:r w:rsidR="00394601">
              <w:rPr>
                <w:sz w:val="14"/>
                <w:szCs w:val="14"/>
              </w:rPr>
              <w:br/>
            </w:r>
            <w:r w:rsidRPr="00B13EDA">
              <w:rPr>
                <w:sz w:val="14"/>
                <w:szCs w:val="14"/>
              </w:rPr>
              <w:t>auf alle GPUs</w:t>
            </w:r>
          </w:p>
        </w:tc>
        <w:tc>
          <w:tcPr>
            <w:tcW w:w="3543" w:type="dxa"/>
            <w:tcBorders>
              <w:top w:val="single" w:sz="4" w:space="0" w:color="auto"/>
              <w:right w:val="single" w:sz="4" w:space="0" w:color="FFFFFF" w:themeColor="background1"/>
            </w:tcBorders>
          </w:tcPr>
          <w:p w:rsidR="00D3031A" w:rsidRDefault="00D3031A" w:rsidP="00AD715D">
            <w:pPr>
              <w:pStyle w:val="Listenabsatz"/>
              <w:numPr>
                <w:ilvl w:val="0"/>
                <w:numId w:val="37"/>
              </w:numPr>
              <w:jc w:val="both"/>
              <w:rPr>
                <w:sz w:val="14"/>
                <w:szCs w:val="14"/>
              </w:rPr>
            </w:pPr>
            <w:r>
              <w:rPr>
                <w:sz w:val="14"/>
                <w:szCs w:val="14"/>
              </w:rPr>
              <w:t>Hohe Flexibilität</w:t>
            </w:r>
          </w:p>
          <w:p w:rsidR="00714BE9" w:rsidRPr="00D3031A" w:rsidRDefault="00D3031A" w:rsidP="00AD715D">
            <w:pPr>
              <w:pStyle w:val="Listenabsatz"/>
              <w:numPr>
                <w:ilvl w:val="0"/>
                <w:numId w:val="37"/>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AD715D">
            <w:pPr>
              <w:pStyle w:val="Listenabsatz"/>
              <w:numPr>
                <w:ilvl w:val="0"/>
                <w:numId w:val="37"/>
              </w:numPr>
              <w:jc w:val="both"/>
              <w:rPr>
                <w:sz w:val="14"/>
                <w:szCs w:val="14"/>
              </w:rPr>
            </w:pPr>
            <w:r>
              <w:rPr>
                <w:sz w:val="14"/>
                <w:szCs w:val="14"/>
              </w:rPr>
              <w:t>Hohe Flexibilität</w:t>
            </w:r>
          </w:p>
          <w:p w:rsidR="000A1782" w:rsidRPr="00B13EDA" w:rsidRDefault="003B16EE" w:rsidP="00AD715D">
            <w:pPr>
              <w:pStyle w:val="Listenabsatz"/>
              <w:numPr>
                <w:ilvl w:val="0"/>
                <w:numId w:val="37"/>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AD715D">
            <w:pPr>
              <w:pStyle w:val="Listenabsatz"/>
              <w:numPr>
                <w:ilvl w:val="0"/>
                <w:numId w:val="37"/>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AD715D">
            <w:pPr>
              <w:pStyle w:val="Listenabsatz"/>
              <w:numPr>
                <w:ilvl w:val="0"/>
                <w:numId w:val="35"/>
              </w:numPr>
              <w:jc w:val="both"/>
              <w:rPr>
                <w:sz w:val="14"/>
                <w:szCs w:val="14"/>
              </w:rPr>
            </w:pPr>
            <w:r>
              <w:rPr>
                <w:sz w:val="14"/>
                <w:szCs w:val="14"/>
              </w:rPr>
              <w:t>Hohe Flexibilität</w:t>
            </w:r>
          </w:p>
          <w:p w:rsidR="000A1782" w:rsidRDefault="003B16EE" w:rsidP="00AD715D">
            <w:pPr>
              <w:pStyle w:val="Listenabsatz"/>
              <w:numPr>
                <w:ilvl w:val="0"/>
                <w:numId w:val="35"/>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AD715D">
            <w:pPr>
              <w:pStyle w:val="Listenabsatz"/>
              <w:numPr>
                <w:ilvl w:val="0"/>
                <w:numId w:val="35"/>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AFCBA4B" wp14:editId="1C838905">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AD715D">
            <w:pPr>
              <w:pStyle w:val="Listenabsatz"/>
              <w:numPr>
                <w:ilvl w:val="0"/>
                <w:numId w:val="38"/>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Default="000A1782" w:rsidP="00AD715D">
            <w:pPr>
              <w:pStyle w:val="Listenabsatz"/>
              <w:numPr>
                <w:ilvl w:val="0"/>
                <w:numId w:val="38"/>
              </w:numPr>
              <w:jc w:val="both"/>
              <w:rPr>
                <w:sz w:val="14"/>
                <w:szCs w:val="14"/>
              </w:rPr>
            </w:pPr>
            <w:r>
              <w:rPr>
                <w:sz w:val="14"/>
                <w:szCs w:val="14"/>
              </w:rPr>
              <w:t>Aufwand eigene Implementierung</w:t>
            </w:r>
          </w:p>
          <w:p w:rsidR="00E63514" w:rsidRDefault="00E63514" w:rsidP="00AD715D">
            <w:pPr>
              <w:pStyle w:val="Listenabsatz"/>
              <w:numPr>
                <w:ilvl w:val="0"/>
                <w:numId w:val="38"/>
              </w:numPr>
              <w:jc w:val="both"/>
              <w:rPr>
                <w:sz w:val="14"/>
                <w:szCs w:val="14"/>
              </w:rPr>
            </w:pPr>
            <w:r>
              <w:rPr>
                <w:sz w:val="14"/>
                <w:szCs w:val="14"/>
              </w:rPr>
              <w:t>Hardwarekosten</w:t>
            </w:r>
          </w:p>
          <w:p w:rsidR="008202DC" w:rsidRPr="00B13EDA" w:rsidRDefault="008202DC" w:rsidP="00AD715D">
            <w:pPr>
              <w:pStyle w:val="Listenabsatz"/>
              <w:numPr>
                <w:ilvl w:val="0"/>
                <w:numId w:val="38"/>
              </w:numPr>
              <w:jc w:val="both"/>
              <w:rPr>
                <w:sz w:val="14"/>
                <w:szCs w:val="14"/>
              </w:rPr>
            </w:pPr>
            <w:r>
              <w:rPr>
                <w:sz w:val="14"/>
                <w:szCs w:val="14"/>
              </w:rPr>
              <w:t>Möglicher CPU Flaschenhals</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AD715D">
            <w:pPr>
              <w:pStyle w:val="Listenabsatz"/>
              <w:numPr>
                <w:ilvl w:val="0"/>
                <w:numId w:val="34"/>
              </w:numPr>
              <w:jc w:val="both"/>
              <w:rPr>
                <w:sz w:val="14"/>
                <w:szCs w:val="14"/>
              </w:rPr>
            </w:pPr>
            <w:r w:rsidRPr="00B13EDA">
              <w:rPr>
                <w:sz w:val="14"/>
                <w:szCs w:val="14"/>
              </w:rPr>
              <w:t>Rendering nur auf einem GPU</w:t>
            </w:r>
          </w:p>
          <w:p w:rsidR="000A1782" w:rsidRPr="00B13EDA" w:rsidRDefault="000A1782" w:rsidP="00AD715D">
            <w:pPr>
              <w:pStyle w:val="Listenabsatz"/>
              <w:numPr>
                <w:ilvl w:val="0"/>
                <w:numId w:val="34"/>
              </w:numPr>
              <w:jc w:val="both"/>
              <w:rPr>
                <w:sz w:val="14"/>
                <w:szCs w:val="14"/>
              </w:rPr>
            </w:pPr>
            <w:r w:rsidRPr="00B13EDA">
              <w:rPr>
                <w:sz w:val="14"/>
                <w:szCs w:val="14"/>
              </w:rPr>
              <w:t>Restliche GPUs nur für Anzeige</w:t>
            </w:r>
          </w:p>
          <w:p w:rsidR="000A1782" w:rsidRPr="00B13EDA" w:rsidRDefault="000A1782" w:rsidP="00AD715D">
            <w:pPr>
              <w:pStyle w:val="Listenabsatz"/>
              <w:numPr>
                <w:ilvl w:val="0"/>
                <w:numId w:val="34"/>
              </w:numPr>
              <w:jc w:val="both"/>
              <w:rPr>
                <w:sz w:val="14"/>
                <w:szCs w:val="14"/>
              </w:rPr>
            </w:pPr>
            <w:r w:rsidRPr="00B13EDA">
              <w:rPr>
                <w:sz w:val="14"/>
                <w:szCs w:val="14"/>
              </w:rPr>
              <w:t>Last wird dementsprechend nicht verteilt</w:t>
            </w:r>
          </w:p>
          <w:p w:rsidR="000A1782" w:rsidRPr="00B13EDA" w:rsidRDefault="000A1782" w:rsidP="00AD715D">
            <w:pPr>
              <w:pStyle w:val="Listenabsatz"/>
              <w:numPr>
                <w:ilvl w:val="0"/>
                <w:numId w:val="34"/>
              </w:numPr>
              <w:jc w:val="both"/>
              <w:rPr>
                <w:sz w:val="14"/>
                <w:szCs w:val="14"/>
              </w:rPr>
            </w:pPr>
            <w:r w:rsidRPr="00B13EDA">
              <w:rPr>
                <w:sz w:val="14"/>
                <w:szCs w:val="14"/>
              </w:rPr>
              <w:t>Keine Native-Fullscreen-Funktionalität, muss mittels Popuwindow erzwungen werden</w:t>
            </w:r>
          </w:p>
          <w:p w:rsidR="000A1782" w:rsidRDefault="000A1782" w:rsidP="00AD715D">
            <w:pPr>
              <w:pStyle w:val="Listenabsatz"/>
              <w:numPr>
                <w:ilvl w:val="0"/>
                <w:numId w:val="34"/>
              </w:numPr>
              <w:jc w:val="both"/>
              <w:rPr>
                <w:sz w:val="14"/>
                <w:szCs w:val="14"/>
              </w:rPr>
            </w:pPr>
            <w:r w:rsidRPr="00B13EDA">
              <w:rPr>
                <w:sz w:val="14"/>
                <w:szCs w:val="14"/>
              </w:rPr>
              <w:t>Max. Anzahl Screens auf physische Outputs beschränkt</w:t>
            </w:r>
          </w:p>
          <w:p w:rsidR="00714BE9" w:rsidRDefault="000A1782" w:rsidP="00AD715D">
            <w:pPr>
              <w:pStyle w:val="Listenabsatz"/>
              <w:numPr>
                <w:ilvl w:val="0"/>
                <w:numId w:val="34"/>
              </w:numPr>
              <w:jc w:val="both"/>
              <w:rPr>
                <w:sz w:val="14"/>
                <w:szCs w:val="14"/>
              </w:rPr>
            </w:pPr>
            <w:r>
              <w:rPr>
                <w:sz w:val="14"/>
                <w:szCs w:val="14"/>
              </w:rPr>
              <w:t>Aufwand eigene Implementierung</w:t>
            </w:r>
          </w:p>
          <w:p w:rsidR="00E63514" w:rsidRDefault="00E63514" w:rsidP="00AD715D">
            <w:pPr>
              <w:pStyle w:val="Listenabsatz"/>
              <w:numPr>
                <w:ilvl w:val="0"/>
                <w:numId w:val="34"/>
              </w:numPr>
              <w:jc w:val="both"/>
              <w:rPr>
                <w:sz w:val="14"/>
                <w:szCs w:val="14"/>
              </w:rPr>
            </w:pPr>
            <w:r>
              <w:rPr>
                <w:sz w:val="14"/>
                <w:szCs w:val="14"/>
              </w:rPr>
              <w:t>Hardwarekosten</w:t>
            </w:r>
          </w:p>
          <w:p w:rsidR="008202DC" w:rsidRPr="002E5211" w:rsidRDefault="008202DC" w:rsidP="00AD715D">
            <w:pPr>
              <w:pStyle w:val="Listenabsatz"/>
              <w:numPr>
                <w:ilvl w:val="0"/>
                <w:numId w:val="34"/>
              </w:numPr>
              <w:jc w:val="both"/>
              <w:rPr>
                <w:sz w:val="14"/>
                <w:szCs w:val="14"/>
              </w:rPr>
            </w:pPr>
            <w:r>
              <w:rPr>
                <w:sz w:val="14"/>
                <w:szCs w:val="14"/>
              </w:rPr>
              <w:t>Möglicher CPU Flaschenhals</w:t>
            </w:r>
          </w:p>
        </w:tc>
        <w:tc>
          <w:tcPr>
            <w:tcW w:w="3686" w:type="dxa"/>
            <w:tcBorders>
              <w:left w:val="single" w:sz="4" w:space="0" w:color="FFFFFF" w:themeColor="background1"/>
            </w:tcBorders>
          </w:tcPr>
          <w:p w:rsidR="000A1782" w:rsidRDefault="000A1782" w:rsidP="00AD715D">
            <w:pPr>
              <w:pStyle w:val="Listenabsatz"/>
              <w:numPr>
                <w:ilvl w:val="0"/>
                <w:numId w:val="38"/>
              </w:numPr>
              <w:jc w:val="both"/>
              <w:rPr>
                <w:sz w:val="14"/>
                <w:szCs w:val="14"/>
              </w:rPr>
            </w:pPr>
            <w:r>
              <w:rPr>
                <w:sz w:val="14"/>
                <w:szCs w:val="14"/>
              </w:rPr>
              <w:t>Aufwand eigene Implementierung</w:t>
            </w:r>
          </w:p>
          <w:p w:rsidR="000A1782" w:rsidRPr="00B13EDA" w:rsidRDefault="000A1782" w:rsidP="00AD715D">
            <w:pPr>
              <w:pStyle w:val="Listenabsatz"/>
              <w:numPr>
                <w:ilvl w:val="0"/>
                <w:numId w:val="38"/>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AD715D">
            <w:pPr>
              <w:pStyle w:val="Listenabsatz"/>
              <w:numPr>
                <w:ilvl w:val="0"/>
                <w:numId w:val="38"/>
              </w:numPr>
              <w:jc w:val="both"/>
              <w:rPr>
                <w:sz w:val="14"/>
                <w:szCs w:val="14"/>
              </w:rPr>
            </w:pPr>
            <w:r>
              <w:rPr>
                <w:sz w:val="14"/>
                <w:szCs w:val="14"/>
              </w:rPr>
              <w:t>Aufwand eigene Implementierung</w:t>
            </w:r>
          </w:p>
          <w:p w:rsidR="00714BE9" w:rsidRDefault="000A1782" w:rsidP="00AD715D">
            <w:pPr>
              <w:pStyle w:val="Listenabsatz"/>
              <w:numPr>
                <w:ilvl w:val="0"/>
                <w:numId w:val="38"/>
              </w:numPr>
              <w:jc w:val="both"/>
              <w:rPr>
                <w:sz w:val="14"/>
                <w:szCs w:val="14"/>
              </w:rPr>
            </w:pPr>
            <w:r>
              <w:rPr>
                <w:sz w:val="14"/>
                <w:szCs w:val="14"/>
              </w:rPr>
              <w:t>Implementierung GPU-Synchronisierung</w:t>
            </w:r>
          </w:p>
          <w:p w:rsidR="000A1782" w:rsidRPr="00B13EDA" w:rsidRDefault="000A1782" w:rsidP="00AD715D">
            <w:pPr>
              <w:pStyle w:val="Listenabsatz"/>
              <w:numPr>
                <w:ilvl w:val="0"/>
                <w:numId w:val="38"/>
              </w:numPr>
              <w:jc w:val="both"/>
              <w:rPr>
                <w:sz w:val="14"/>
                <w:szCs w:val="14"/>
              </w:rPr>
            </w:pPr>
            <w:r w:rsidRPr="00B13EDA">
              <w:rPr>
                <w:sz w:val="14"/>
                <w:szCs w:val="14"/>
              </w:rPr>
              <w:t>Max. Anzahl Screens auf physische Outputs beschränkt</w:t>
            </w:r>
          </w:p>
          <w:p w:rsidR="008202DC" w:rsidRDefault="008202DC" w:rsidP="00AD715D">
            <w:pPr>
              <w:pStyle w:val="Listenabsatz"/>
              <w:keepNext/>
              <w:numPr>
                <w:ilvl w:val="0"/>
                <w:numId w:val="38"/>
              </w:numPr>
              <w:jc w:val="both"/>
              <w:rPr>
                <w:sz w:val="14"/>
                <w:szCs w:val="14"/>
              </w:rPr>
            </w:pPr>
            <w:r>
              <w:rPr>
                <w:sz w:val="14"/>
                <w:szCs w:val="14"/>
              </w:rPr>
              <w:t>Möglicher CPU Flaschenhals</w:t>
            </w:r>
          </w:p>
          <w:p w:rsidR="008202DC" w:rsidRPr="000A1782" w:rsidRDefault="00E63514" w:rsidP="00AD715D">
            <w:pPr>
              <w:pStyle w:val="Listenabsatz"/>
              <w:keepNext/>
              <w:numPr>
                <w:ilvl w:val="0"/>
                <w:numId w:val="38"/>
              </w:numPr>
              <w:jc w:val="both"/>
              <w:rPr>
                <w:sz w:val="14"/>
                <w:szCs w:val="14"/>
              </w:rPr>
            </w:pPr>
            <w:r>
              <w:rPr>
                <w:sz w:val="14"/>
                <w:szCs w:val="14"/>
              </w:rPr>
              <w:t>Hardwarekosten</w:t>
            </w:r>
          </w:p>
        </w:tc>
      </w:tr>
    </w:tbl>
    <w:p w:rsidR="00F0128E" w:rsidRDefault="00C31DAF" w:rsidP="002E5211">
      <w:pPr>
        <w:pStyle w:val="Beschriftung"/>
      </w:pPr>
      <w:bookmarkStart w:id="149" w:name="_Toc421874342"/>
      <w:r>
        <w:t xml:space="preserve">Tabelle </w:t>
      </w:r>
      <w:r>
        <w:fldChar w:fldCharType="begin"/>
      </w:r>
      <w:r>
        <w:instrText xml:space="preserve"> SEQ Tabelle \* ARABIC </w:instrText>
      </w:r>
      <w:r>
        <w:fldChar w:fldCharType="separate"/>
      </w:r>
      <w:r w:rsidR="007B29B5">
        <w:rPr>
          <w:noProof/>
        </w:rPr>
        <w:t>10</w:t>
      </w:r>
      <w:r>
        <w:fldChar w:fldCharType="end"/>
      </w:r>
      <w:r>
        <w:t>: Finale Gegenüberstellung</w:t>
      </w:r>
      <w:bookmarkEnd w:id="149"/>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50" w:name="_Toc421874450"/>
      <w:r>
        <w:lastRenderedPageBreak/>
        <w:t>Auswertung</w:t>
      </w:r>
      <w:bookmarkEnd w:id="150"/>
    </w:p>
    <w:p w:rsidR="008E6BA2" w:rsidRDefault="008E6BA2" w:rsidP="008E6BA2">
      <w:pPr>
        <w:jc w:val="both"/>
      </w:pPr>
      <w:r>
        <w:t>Die Prototypen wurden in einem ersten Anlauf allesamt mit MiddleVR integriert. Weil die Ansätze „</w:t>
      </w:r>
      <w:r w:rsidR="003B025A" w:rsidRPr="003B025A">
        <w:t>Multi Host – Multi GPU</w:t>
      </w:r>
      <w:r>
        <w:t>“ und „</w:t>
      </w:r>
      <w:r w:rsidR="003B025A" w:rsidRPr="003B025A">
        <w:t>Single Host – Multi GPU</w:t>
      </w:r>
      <w:r>
        <w:t xml:space="preserve">“ </w:t>
      </w:r>
      <w:r w:rsidR="003B025A">
        <w:t xml:space="preserve">mit mehreren Unity Instanzen </w:t>
      </w:r>
      <w:r>
        <w:t>sehr grosse Ähnlichkeiten aufweisen</w:t>
      </w:r>
      <w:r w:rsidR="003B025A">
        <w:t>,</w:t>
      </w:r>
      <w:r>
        <w:t xml:space="preserve"> bilden diese zusammen</w:t>
      </w:r>
      <w:r w:rsidR="00145E20">
        <w:t xml:space="preserve"> eine Auswertungskategorie und </w:t>
      </w:r>
      <w:r w:rsidR="003B025A">
        <w:t>die restlichen zwei, diejenigen mit jeweils nur einer Unity Instanz,</w:t>
      </w:r>
      <w:r>
        <w:t xml:space="preserve"> eine Zweite.</w:t>
      </w:r>
    </w:p>
    <w:p w:rsidR="008E6BA2" w:rsidRDefault="008E6BA2" w:rsidP="008E6BA2"/>
    <w:p w:rsidR="008E6BA2" w:rsidRPr="007323E9" w:rsidRDefault="008E6BA2" w:rsidP="00AD715D">
      <w:pPr>
        <w:pStyle w:val="Listenabsatz"/>
        <w:numPr>
          <w:ilvl w:val="0"/>
          <w:numId w:val="32"/>
        </w:numPr>
        <w:rPr>
          <w:b/>
        </w:rPr>
      </w:pPr>
      <w:r w:rsidRPr="007323E9">
        <w:rPr>
          <w:b/>
        </w:rPr>
        <w:t xml:space="preserve">Typ </w:t>
      </w:r>
      <w:r>
        <w:rPr>
          <w:b/>
        </w:rPr>
        <w:t>„</w:t>
      </w:r>
      <w:r w:rsidR="00441848">
        <w:rPr>
          <w:b/>
        </w:rPr>
        <w:t>Single Unity Instance</w:t>
      </w:r>
      <w:r>
        <w:rPr>
          <w:b/>
        </w:rPr>
        <w:t>“</w:t>
      </w:r>
      <w:r w:rsidR="00A932CF">
        <w:rPr>
          <w:b/>
        </w:rPr>
        <w:br/>
      </w:r>
      <w:r w:rsidR="00A932CF">
        <w:rPr>
          <w:b/>
        </w:rPr>
        <w:br/>
      </w:r>
      <w:r w:rsidR="00A932CF">
        <w:rPr>
          <w:b/>
          <w:noProof/>
          <w:lang w:val="en-US"/>
        </w:rPr>
        <w:drawing>
          <wp:inline distT="0" distB="0" distL="0" distR="0" wp14:anchorId="7D2C3A03" wp14:editId="24BA83F2">
            <wp:extent cx="482506" cy="49531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70">
                      <a:extLst>
                        <a:ext uri="{28A0092B-C50C-407E-A947-70E740481C1C}">
                          <a14:useLocalDpi xmlns:a14="http://schemas.microsoft.com/office/drawing/2010/main" val="0"/>
                        </a:ext>
                      </a:extLst>
                    </a:blip>
                    <a:stretch>
                      <a:fillRect/>
                    </a:stretch>
                  </pic:blipFill>
                  <pic:spPr>
                    <a:xfrm>
                      <a:off x="0" y="0"/>
                      <a:ext cx="482506" cy="495316"/>
                    </a:xfrm>
                    <a:prstGeom prst="rect">
                      <a:avLst/>
                    </a:prstGeom>
                  </pic:spPr>
                </pic:pic>
              </a:graphicData>
            </a:graphic>
          </wp:inline>
        </w:drawing>
      </w:r>
      <w:r w:rsidR="00A932CF">
        <w:rPr>
          <w:b/>
        </w:rPr>
        <w:br/>
      </w:r>
    </w:p>
    <w:p w:rsidR="008E6BA2" w:rsidRDefault="008E6BA2" w:rsidP="008E6BA2">
      <w:pPr>
        <w:ind w:left="360"/>
        <w:jc w:val="both"/>
      </w:pPr>
      <w:r>
        <w:t>Die Hauptproblematik liegt wie befürchtet bei der Synchronisierung der verschiedenen Instanzen. Das Vertrauen in MiddleVR war gross und es wurde angenommen, dass die kompletten States</w:t>
      </w:r>
      <w:r w:rsidR="00783A9E">
        <w:t xml:space="preserve"> der unabhängig laufenden Unity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xml:space="preserve">. Konkret bei den eingesetzten Prototypen sind das die zufälligen Farben der Kugeln (Basic Extended) und das Vernichten eines Gegners (AngryBots).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AD715D">
      <w:pPr>
        <w:pStyle w:val="Listenabsatz"/>
        <w:numPr>
          <w:ilvl w:val="0"/>
          <w:numId w:val="32"/>
        </w:numPr>
        <w:rPr>
          <w:b/>
        </w:rPr>
      </w:pPr>
      <w:r w:rsidRPr="007323E9">
        <w:rPr>
          <w:b/>
        </w:rPr>
        <w:t xml:space="preserve">Typ </w:t>
      </w:r>
      <w:r>
        <w:rPr>
          <w:b/>
        </w:rPr>
        <w:t>„</w:t>
      </w:r>
      <w:r w:rsidR="00441848">
        <w:rPr>
          <w:b/>
        </w:rPr>
        <w:t>Multi Unity Instances</w:t>
      </w:r>
      <w:r>
        <w:rPr>
          <w:b/>
        </w:rPr>
        <w:t>“</w:t>
      </w:r>
      <w:r w:rsidR="00A932CF">
        <w:rPr>
          <w:b/>
        </w:rPr>
        <w:br/>
      </w:r>
      <w:r w:rsidR="00A932CF">
        <w:rPr>
          <w:b/>
        </w:rPr>
        <w:br/>
      </w:r>
      <w:r w:rsidR="00A932CF">
        <w:rPr>
          <w:b/>
          <w:noProof/>
          <w:lang w:val="en-US"/>
        </w:rPr>
        <w:drawing>
          <wp:inline distT="0" distB="0" distL="0" distR="0" wp14:anchorId="2264A253" wp14:editId="09B4019A">
            <wp:extent cx="923925" cy="487160"/>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71">
                      <a:extLst>
                        <a:ext uri="{28A0092B-C50C-407E-A947-70E740481C1C}">
                          <a14:useLocalDpi xmlns:a14="http://schemas.microsoft.com/office/drawing/2010/main" val="0"/>
                        </a:ext>
                      </a:extLst>
                    </a:blip>
                    <a:stretch>
                      <a:fillRect/>
                    </a:stretch>
                  </pic:blipFill>
                  <pic:spPr>
                    <a:xfrm>
                      <a:off x="0" y="0"/>
                      <a:ext cx="939393" cy="495316"/>
                    </a:xfrm>
                    <a:prstGeom prst="rect">
                      <a:avLst/>
                    </a:prstGeom>
                  </pic:spPr>
                </pic:pic>
              </a:graphicData>
            </a:graphic>
          </wp:inline>
        </w:drawing>
      </w:r>
      <w:r w:rsidR="00A932CF">
        <w:rPr>
          <w:b/>
        </w:rPr>
        <w:br/>
      </w:r>
    </w:p>
    <w:p w:rsidR="008E6BA2" w:rsidRDefault="008E6BA2" w:rsidP="008E6BA2">
      <w:pPr>
        <w:ind w:left="360"/>
        <w:jc w:val="both"/>
      </w:pPr>
      <w:r>
        <w:t>Die Hauptbefürchtung, dass die</w:t>
      </w:r>
      <w:r w:rsidR="004A648B">
        <w:t xml:space="preserve"> CPU</w:t>
      </w:r>
      <w:r>
        <w:t xml:space="preserv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BD4398" w:rsidRDefault="00BD4398" w:rsidP="00BD4398">
      <w:pPr>
        <w:pStyle w:val="berschrift2"/>
      </w:pPr>
      <w:bookmarkStart w:id="151" w:name="_Toc421874451"/>
      <w:r>
        <w:lastRenderedPageBreak/>
        <w:t>GPU Performance</w:t>
      </w:r>
      <w:bookmarkEnd w:id="151"/>
    </w:p>
    <w:p w:rsidR="00BD4398" w:rsidRDefault="00A768CD" w:rsidP="00441848">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w:t>
      </w:r>
      <w:r w:rsidR="00441848">
        <w:t>Single Host – Multi GPU (Nvidia Mosaic)</w:t>
      </w:r>
      <w:r w:rsidR="009C04FB">
        <w:t>“ und „</w:t>
      </w:r>
      <w:r w:rsidR="00441848">
        <w:t>Single Host – Multi GPU</w:t>
      </w:r>
      <w:r w:rsidR="009C04FB">
        <w:t>“ wurden mit dem Monitoring Tool „TechPowerUp GPU-Z“</w:t>
      </w:r>
      <w:r w:rsidR="009C04FB">
        <w:rPr>
          <w:rStyle w:val="Funotenzeichen"/>
        </w:rPr>
        <w:footnoteReference w:id="14"/>
      </w:r>
      <w:r w:rsidR="009C04FB">
        <w:t xml:space="preserve"> </w:t>
      </w:r>
      <w:r w:rsidR="00350507">
        <w:t>überprüft und ausgewertet.</w:t>
      </w:r>
    </w:p>
    <w:p w:rsidR="00A768CD" w:rsidRDefault="00A768CD" w:rsidP="00BD4398"/>
    <w:p w:rsidR="00B324E8" w:rsidRDefault="00B324E8" w:rsidP="00BD4398"/>
    <w:p w:rsidR="00641499" w:rsidRPr="00641499" w:rsidRDefault="00641499" w:rsidP="00AD715D">
      <w:pPr>
        <w:pStyle w:val="Listenabsatz"/>
        <w:numPr>
          <w:ilvl w:val="0"/>
          <w:numId w:val="32"/>
        </w:numPr>
        <w:jc w:val="both"/>
        <w:rPr>
          <w:b/>
          <w:lang w:val="en-US"/>
        </w:rPr>
      </w:pPr>
      <w:r w:rsidRPr="00641499">
        <w:rPr>
          <w:b/>
          <w:lang w:val="en-US"/>
        </w:rPr>
        <w:t>Single Host – Multi GPU – Single Unity Instance</w:t>
      </w:r>
    </w:p>
    <w:p w:rsidR="00641499" w:rsidRPr="00641499" w:rsidRDefault="00641499" w:rsidP="00641499">
      <w:pPr>
        <w:jc w:val="both"/>
        <w:rPr>
          <w:b/>
          <w:lang w:val="en-US"/>
        </w:rPr>
      </w:pPr>
    </w:p>
    <w:p w:rsidR="00641499" w:rsidRDefault="00641499" w:rsidP="00641499">
      <w:pPr>
        <w:ind w:left="360"/>
        <w:jc w:val="both"/>
        <w:rPr>
          <w:b/>
        </w:rPr>
      </w:pPr>
      <w:r>
        <w:rPr>
          <w:b/>
          <w:noProof/>
          <w:lang w:val="en-US"/>
        </w:rPr>
        <w:drawing>
          <wp:inline distT="0" distB="0" distL="0" distR="0" wp14:anchorId="59AE344E" wp14:editId="0B19797E">
            <wp:extent cx="2047875" cy="506216"/>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rPr>
      </w:pP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FF4458">
      <w:pPr>
        <w:keepNext/>
        <w:ind w:left="360"/>
        <w:jc w:val="center"/>
      </w:pPr>
      <w:r>
        <w:rPr>
          <w:noProof/>
          <w:lang w:val="en-US"/>
        </w:rPr>
        <w:drawing>
          <wp:inline distT="0" distB="0" distL="0" distR="0" wp14:anchorId="6B56927D" wp14:editId="733EBCB1">
            <wp:extent cx="5040000" cy="2793967"/>
            <wp:effectExtent l="0" t="0" r="8255" b="698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2793967"/>
                    </a:xfrm>
                    <a:prstGeom prst="rect">
                      <a:avLst/>
                    </a:prstGeom>
                  </pic:spPr>
                </pic:pic>
              </a:graphicData>
            </a:graphic>
          </wp:inline>
        </w:drawing>
      </w:r>
    </w:p>
    <w:p w:rsidR="00350507" w:rsidRDefault="003D3672" w:rsidP="00350507">
      <w:pPr>
        <w:pStyle w:val="Beschriftung"/>
      </w:pPr>
      <w:bookmarkStart w:id="152" w:name="_Toc421874395"/>
      <w:r>
        <w:t xml:space="preserve">Abbildung </w:t>
      </w:r>
      <w:r>
        <w:fldChar w:fldCharType="begin"/>
      </w:r>
      <w:r>
        <w:instrText xml:space="preserve"> SEQ Abbildung \* ARABIC </w:instrText>
      </w:r>
      <w:r>
        <w:fldChar w:fldCharType="separate"/>
      </w:r>
      <w:r w:rsidR="007B29B5">
        <w:rPr>
          <w:noProof/>
        </w:rPr>
        <w:t>20</w:t>
      </w:r>
      <w:r>
        <w:fldChar w:fldCharType="end"/>
      </w:r>
      <w:r>
        <w:t>: Auslastung GPUs</w:t>
      </w:r>
      <w:bookmarkEnd w:id="152"/>
    </w:p>
    <w:p w:rsidR="00350507" w:rsidRDefault="00350507" w:rsidP="00350507">
      <w:pPr>
        <w:rPr>
          <w:lang w:val="fr-FR"/>
        </w:rPr>
      </w:pPr>
    </w:p>
    <w:p w:rsidR="00641499" w:rsidRDefault="00641499" w:rsidP="00AD715D">
      <w:pPr>
        <w:pStyle w:val="Listenabsatz"/>
        <w:numPr>
          <w:ilvl w:val="0"/>
          <w:numId w:val="32"/>
        </w:numPr>
        <w:jc w:val="both"/>
        <w:rPr>
          <w:b/>
          <w:lang w:val="en-US"/>
        </w:rPr>
      </w:pPr>
      <w:r w:rsidRPr="00641499">
        <w:rPr>
          <w:b/>
          <w:lang w:val="en-US"/>
        </w:rPr>
        <w:t>Single Host – Multi GPU – Single Unity Instance</w:t>
      </w:r>
      <w:r>
        <w:rPr>
          <w:b/>
          <w:lang w:val="en-US"/>
        </w:rPr>
        <w:t xml:space="preserve"> (Nvidia Mosaic)</w:t>
      </w:r>
    </w:p>
    <w:p w:rsidR="00641499" w:rsidRDefault="00641499" w:rsidP="00641499">
      <w:pPr>
        <w:jc w:val="both"/>
        <w:rPr>
          <w:b/>
          <w:lang w:val="en-US"/>
        </w:rPr>
      </w:pPr>
    </w:p>
    <w:p w:rsidR="00641499" w:rsidRDefault="00641499" w:rsidP="00641499">
      <w:pPr>
        <w:ind w:left="360"/>
        <w:jc w:val="both"/>
        <w:rPr>
          <w:b/>
          <w:lang w:val="en-US"/>
        </w:rPr>
      </w:pPr>
      <w:r>
        <w:rPr>
          <w:b/>
          <w:noProof/>
          <w:lang w:val="en-US"/>
        </w:rPr>
        <w:drawing>
          <wp:inline distT="0" distB="0" distL="0" distR="0" wp14:anchorId="48D9D919" wp14:editId="686A653A">
            <wp:extent cx="2047875" cy="506216"/>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lang w:val="en-US"/>
        </w:rPr>
      </w:pPr>
    </w:p>
    <w:p w:rsidR="00350507" w:rsidRPr="00844B18" w:rsidRDefault="00350507" w:rsidP="00350507">
      <w:pPr>
        <w:pStyle w:val="Listenabsatz"/>
        <w:ind w:left="360"/>
        <w:jc w:val="both"/>
      </w:pPr>
      <w:r w:rsidRPr="00844B18">
        <w:t>Diese Variante scheint tatsächlich die vorhandene Hardware zu nutzen und verteilt die Rechenaufgaben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FF4458">
      <w:pPr>
        <w:keepNext/>
        <w:ind w:left="360"/>
        <w:jc w:val="center"/>
      </w:pPr>
      <w:r>
        <w:rPr>
          <w:noProof/>
          <w:lang w:val="en-US"/>
        </w:rPr>
        <w:lastRenderedPageBreak/>
        <w:drawing>
          <wp:inline distT="0" distB="0" distL="0" distR="0" wp14:anchorId="54BA5768" wp14:editId="0BB81BDB">
            <wp:extent cx="5040000" cy="3109788"/>
            <wp:effectExtent l="0" t="0" r="825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74">
                      <a:extLst>
                        <a:ext uri="{28A0092B-C50C-407E-A947-70E740481C1C}">
                          <a14:useLocalDpi xmlns:a14="http://schemas.microsoft.com/office/drawing/2010/main" val="0"/>
                        </a:ext>
                      </a:extLst>
                    </a:blip>
                    <a:stretch>
                      <a:fillRect/>
                    </a:stretch>
                  </pic:blipFill>
                  <pic:spPr>
                    <a:xfrm>
                      <a:off x="0" y="0"/>
                      <a:ext cx="5040000" cy="3109788"/>
                    </a:xfrm>
                    <a:prstGeom prst="rect">
                      <a:avLst/>
                    </a:prstGeom>
                  </pic:spPr>
                </pic:pic>
              </a:graphicData>
            </a:graphic>
          </wp:inline>
        </w:drawing>
      </w:r>
    </w:p>
    <w:p w:rsidR="00C503A5" w:rsidRPr="00D7305C" w:rsidRDefault="003D3672" w:rsidP="00D7305C">
      <w:pPr>
        <w:pStyle w:val="Beschriftung"/>
        <w:rPr>
          <w:lang w:val="de-CH"/>
        </w:rPr>
      </w:pPr>
      <w:bookmarkStart w:id="153" w:name="_Toc421874396"/>
      <w:r w:rsidRPr="00F3331B">
        <w:rPr>
          <w:lang w:val="de-CH"/>
        </w:rPr>
        <w:t xml:space="preserve">Abbildung </w:t>
      </w:r>
      <w:r>
        <w:fldChar w:fldCharType="begin"/>
      </w:r>
      <w:r w:rsidRPr="00F3331B">
        <w:rPr>
          <w:lang w:val="de-CH"/>
        </w:rPr>
        <w:instrText xml:space="preserve"> SEQ Abbildung \* ARABIC </w:instrText>
      </w:r>
      <w:r>
        <w:fldChar w:fldCharType="separate"/>
      </w:r>
      <w:r w:rsidR="007B29B5">
        <w:rPr>
          <w:noProof/>
          <w:lang w:val="de-CH"/>
        </w:rPr>
        <w:t>21</w:t>
      </w:r>
      <w:r>
        <w:fldChar w:fldCharType="end"/>
      </w:r>
      <w:r w:rsidRPr="00F3331B">
        <w:rPr>
          <w:lang w:val="de-CH"/>
        </w:rPr>
        <w:t xml:space="preserve">: Auslastung GPUs </w:t>
      </w:r>
      <w:r w:rsidR="00AC12DD" w:rsidRPr="00F3331B">
        <w:rPr>
          <w:lang w:val="de-CH"/>
        </w:rPr>
        <w:t xml:space="preserve">mit Nvidia </w:t>
      </w:r>
      <w:r w:rsidRPr="00F3331B">
        <w:rPr>
          <w:lang w:val="de-CH"/>
        </w:rPr>
        <w:t>Mosaic</w:t>
      </w:r>
      <w:bookmarkEnd w:id="153"/>
    </w:p>
    <w:p w:rsidR="004A648B" w:rsidRDefault="004A648B" w:rsidP="004A648B">
      <w:pPr>
        <w:pStyle w:val="berschrift2"/>
      </w:pPr>
      <w:bookmarkStart w:id="154" w:name="_Toc421874452"/>
      <w:r>
        <w:t>Offene Punkte</w:t>
      </w:r>
      <w:bookmarkEnd w:id="154"/>
    </w:p>
    <w:p w:rsidR="004A648B" w:rsidRDefault="004A648B" w:rsidP="004A648B">
      <w:pPr>
        <w:pStyle w:val="berschrift3"/>
      </w:pPr>
      <w:bookmarkStart w:id="155" w:name="_Toc421874453"/>
      <w:r>
        <w:t>Mehrere Kameras</w:t>
      </w:r>
      <w:bookmarkEnd w:id="155"/>
    </w:p>
    <w:p w:rsidR="004A648B" w:rsidRDefault="004A648B" w:rsidP="004A648B"/>
    <w:p w:rsidR="004A648B" w:rsidRDefault="004A648B" w:rsidP="004A648B">
      <w:pPr>
        <w:jc w:val="both"/>
      </w:pPr>
      <w:r>
        <w:t>Je nach Spiel, Applikation kann es vorkommen, dass neben einer Hauptkamera (deren Viewport an die Wände des CAVEs projiziert werden), noch mehrere sekundäre Kameras vorhanden sind. Dies können eine Minimap, ein Querschnitt eines Körpers, eine Aussenkammer oder auch nur Rückspiegel bei einem Fahrzeug sein.</w:t>
      </w:r>
    </w:p>
    <w:p w:rsidR="004A648B" w:rsidRDefault="004A648B" w:rsidP="004A648B">
      <w:pPr>
        <w:jc w:val="both"/>
      </w:pPr>
    </w:p>
    <w:p w:rsidR="00BD4398" w:rsidRPr="00BD4398" w:rsidRDefault="004A648B" w:rsidP="004A648B">
      <w:pPr>
        <w:jc w:val="both"/>
      </w:pPr>
      <w:r>
        <w:t>Mittels folgendem Ansatz könnte diesem Problem entgegengewirkt werden: Dem Benutzer ist es frei zu wählen, wo seine sekundären Kameras platziert werden. An einer Seite des CAVE’s, an der Frontseite, etc.</w:t>
      </w:r>
    </w:p>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6" w:name="_Toc421874454"/>
      <w:r w:rsidR="004400E0">
        <w:t>Finaler Entscheid</w:t>
      </w:r>
      <w:bookmarkEnd w:id="156"/>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AB463F" w:rsidRDefault="001D6632" w:rsidP="00D9629E">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D9629E" w:rsidRDefault="00D9629E">
      <w:pPr>
        <w:spacing w:line="240" w:lineRule="auto"/>
        <w:rPr>
          <w:rFonts w:eastAsia="Times New Roman"/>
          <w:bCs/>
          <w:sz w:val="28"/>
          <w:szCs w:val="28"/>
        </w:rPr>
      </w:pPr>
      <w:r>
        <w:br w:type="page"/>
      </w:r>
    </w:p>
    <w:p w:rsidR="00AD2E6E" w:rsidRDefault="00D9629E" w:rsidP="00AD2E6E">
      <w:pPr>
        <w:pStyle w:val="berschrift1"/>
      </w:pPr>
      <w:r>
        <w:lastRenderedPageBreak/>
        <w:t xml:space="preserve"> </w:t>
      </w:r>
      <w:bookmarkStart w:id="157" w:name="_Toc421874455"/>
      <w:r>
        <w:t>Projektmanagement</w:t>
      </w:r>
      <w:bookmarkEnd w:id="157"/>
    </w:p>
    <w:p w:rsidR="004D1AC1" w:rsidRDefault="004D1AC1" w:rsidP="004D1AC1">
      <w:pPr>
        <w:pStyle w:val="berschrift2"/>
      </w:pPr>
      <w:bookmarkStart w:id="158" w:name="_Toc421874456"/>
      <w:r>
        <w:t>Aufgabenstellung</w:t>
      </w:r>
      <w:bookmarkEnd w:id="158"/>
    </w:p>
    <w:p w:rsidR="004D1AC1" w:rsidRDefault="004D1AC1" w:rsidP="004D1AC1">
      <w:r>
        <w:t xml:space="preserve">Die Aufgabenstellung lautet, </w:t>
      </w:r>
      <w:r w:rsidR="00817640">
        <w:t xml:space="preserve">Unity im CAVE der BFH mit </w:t>
      </w:r>
      <w:r w:rsidR="00AF6162">
        <w:t>stereoskopischer Projektion</w:t>
      </w:r>
      <w:r w:rsidR="00817640">
        <w:t xml:space="preserve"> zu installieren. Dazu müssen folgende Unterthemen bearbeitet werden:</w:t>
      </w:r>
    </w:p>
    <w:p w:rsidR="00386306" w:rsidRDefault="00386306" w:rsidP="004D1AC1"/>
    <w:p w:rsidR="00817640" w:rsidRDefault="00AF6162" w:rsidP="00386306">
      <w:pPr>
        <w:pStyle w:val="Listenabsatz"/>
        <w:numPr>
          <w:ilvl w:val="0"/>
          <w:numId w:val="47"/>
        </w:numPr>
      </w:pPr>
      <w:r>
        <w:t>Möglichkeiten der a</w:t>
      </w:r>
      <w:r w:rsidR="00817640">
        <w:t>ktuelle</w:t>
      </w:r>
      <w:r>
        <w:t>n</w:t>
      </w:r>
      <w:r w:rsidR="00817640">
        <w:t xml:space="preserve"> und zukünftig</w:t>
      </w:r>
      <w:r>
        <w:t>en</w:t>
      </w:r>
      <w:r w:rsidR="00817640">
        <w:t xml:space="preserve"> Hardware-Architektur im CAVE</w:t>
      </w:r>
      <w:r>
        <w:t xml:space="preserve"> abklären</w:t>
      </w:r>
    </w:p>
    <w:p w:rsidR="00817640" w:rsidRDefault="00AF6162" w:rsidP="00386306">
      <w:pPr>
        <w:pStyle w:val="Listenabsatz"/>
        <w:numPr>
          <w:ilvl w:val="0"/>
          <w:numId w:val="47"/>
        </w:numPr>
      </w:pPr>
      <w:r>
        <w:t xml:space="preserve">Prüfen der </w:t>
      </w:r>
      <w:r w:rsidR="00817640">
        <w:t xml:space="preserve">Verwendung </w:t>
      </w:r>
      <w:r>
        <w:t>der</w:t>
      </w:r>
      <w:r w:rsidR="00817640">
        <w:t xml:space="preserve"> aktuellen oder neuen Frameworks</w:t>
      </w:r>
    </w:p>
    <w:p w:rsidR="00817640" w:rsidRDefault="00817640" w:rsidP="00386306">
      <w:pPr>
        <w:pStyle w:val="Listenabsatz"/>
        <w:numPr>
          <w:ilvl w:val="0"/>
          <w:numId w:val="47"/>
        </w:numPr>
      </w:pPr>
      <w:r>
        <w:t xml:space="preserve">Möglichkeiten der Unity-Engine kennen </w:t>
      </w:r>
    </w:p>
    <w:p w:rsidR="00817640" w:rsidRDefault="00AF6162" w:rsidP="00386306">
      <w:pPr>
        <w:pStyle w:val="Listenabsatz"/>
        <w:numPr>
          <w:ilvl w:val="0"/>
          <w:numId w:val="47"/>
        </w:numPr>
      </w:pPr>
      <w:r>
        <w:t>Stereoskopische Projektion</w:t>
      </w:r>
      <w:r w:rsidR="00817640">
        <w:t xml:space="preserve"> im CAVE </w:t>
      </w:r>
    </w:p>
    <w:p w:rsidR="00817640" w:rsidRDefault="00817640" w:rsidP="00817640"/>
    <w:p w:rsidR="00817640" w:rsidRPr="004D1AC1" w:rsidRDefault="00817640" w:rsidP="00817640">
      <w:r>
        <w:t>Die gesamte Aufgabenstellung sowie die Unterthemen sollen theoretisch erarbeitet und falls nötig abgeklärt, sowie falls möglich mit Prototypen validiert werden</w:t>
      </w:r>
      <w:r w:rsidR="000817B0">
        <w:t>.</w:t>
      </w:r>
    </w:p>
    <w:p w:rsidR="00AD2E6E" w:rsidRDefault="00AD2E6E" w:rsidP="00AD2E6E">
      <w:pPr>
        <w:pStyle w:val="berschrift2"/>
      </w:pPr>
      <w:bookmarkStart w:id="159" w:name="_Toc421874457"/>
      <w:r>
        <w:t>Zieldefinitionen</w:t>
      </w:r>
      <w:bookmarkEnd w:id="159"/>
    </w:p>
    <w:p w:rsidR="00AD2E6E" w:rsidRDefault="007B16FA" w:rsidP="00AD2E6E">
      <w:r>
        <w:t xml:space="preserve">Durch die Ist-Soll Analyse werden die Ziele </w:t>
      </w:r>
      <w:r w:rsidR="00250CEF">
        <w:t xml:space="preserve">definiert. </w:t>
      </w:r>
    </w:p>
    <w:p w:rsidR="004D1AC1" w:rsidRDefault="004D1AC1" w:rsidP="004D1AC1"/>
    <w:tbl>
      <w:tblPr>
        <w:tblStyle w:val="Gitternetztabelle4Akzent3"/>
        <w:tblW w:w="0" w:type="auto"/>
        <w:tblLook w:val="04A0" w:firstRow="1" w:lastRow="0" w:firstColumn="1" w:lastColumn="0" w:noHBand="0" w:noVBand="1"/>
      </w:tblPr>
      <w:tblGrid>
        <w:gridCol w:w="2364"/>
        <w:gridCol w:w="3694"/>
        <w:gridCol w:w="3399"/>
      </w:tblGrid>
      <w:tr w:rsidR="00250CEF" w:rsidRPr="00250CEF" w:rsidTr="00FF44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rsidR="00250CEF" w:rsidRPr="00250CEF" w:rsidRDefault="00250CEF" w:rsidP="004D1AC1">
            <w:pPr>
              <w:rPr>
                <w:color w:val="auto"/>
              </w:rPr>
            </w:pPr>
            <w:r w:rsidRPr="00250CEF">
              <w:rPr>
                <w:color w:val="auto"/>
              </w:rPr>
              <w:t>Beschrieb</w:t>
            </w:r>
          </w:p>
        </w:tc>
        <w:tc>
          <w:tcPr>
            <w:tcW w:w="3696" w:type="dxa"/>
          </w:tcPr>
          <w:p w:rsidR="00250CEF" w:rsidRPr="00250CEF" w:rsidRDefault="00250CEF" w:rsidP="004D1AC1">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Ist</w:t>
            </w:r>
          </w:p>
        </w:tc>
        <w:tc>
          <w:tcPr>
            <w:tcW w:w="3402" w:type="dxa"/>
          </w:tcPr>
          <w:p w:rsidR="00250CEF" w:rsidRPr="00250CEF" w:rsidRDefault="00250CEF" w:rsidP="004D1AC1">
            <w:pPr>
              <w:cnfStyle w:val="100000000000" w:firstRow="1" w:lastRow="0" w:firstColumn="0" w:lastColumn="0" w:oddVBand="0" w:evenVBand="0" w:oddHBand="0" w:evenHBand="0" w:firstRowFirstColumn="0" w:firstRowLastColumn="0" w:lastRowFirstColumn="0" w:lastRowLastColumn="0"/>
              <w:rPr>
                <w:color w:val="auto"/>
              </w:rPr>
            </w:pPr>
            <w:r w:rsidRPr="00250CEF">
              <w:rPr>
                <w:color w:val="auto"/>
              </w:rPr>
              <w:t>Soll</w:t>
            </w:r>
          </w:p>
        </w:tc>
      </w:tr>
      <w:tr w:rsidR="00250CEF" w:rsidTr="00FF4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rsidR="00250CEF" w:rsidRDefault="00250CEF" w:rsidP="004D1AC1">
            <w:r>
              <w:t>Cluster-Architektur</w:t>
            </w:r>
          </w:p>
        </w:tc>
        <w:tc>
          <w:tcPr>
            <w:tcW w:w="3696" w:type="dxa"/>
          </w:tcPr>
          <w:p w:rsidR="00250CEF" w:rsidRDefault="00250CEF" w:rsidP="00A66DE0">
            <w:pPr>
              <w:cnfStyle w:val="000000100000" w:firstRow="0" w:lastRow="0" w:firstColumn="0" w:lastColumn="0" w:oddVBand="0" w:evenVBand="0" w:oddHBand="1" w:evenHBand="0" w:firstRowFirstColumn="0" w:firstRowLastColumn="0" w:lastRowFirstColumn="0" w:lastRowLastColumn="0"/>
            </w:pPr>
            <w:r>
              <w:t xml:space="preserve">Aktuell werden acht Rendering-Stations (RS) verwendet. Jede ist für ein Bild (L/R) einer </w:t>
            </w:r>
            <w:r w:rsidR="00A66DE0">
              <w:t>Leinwand</w:t>
            </w:r>
            <w:r>
              <w:t xml:space="preserve"> zuständig.</w:t>
            </w:r>
          </w:p>
        </w:tc>
        <w:tc>
          <w:tcPr>
            <w:tcW w:w="3402" w:type="dxa"/>
          </w:tcPr>
          <w:p w:rsidR="00250CEF" w:rsidRDefault="00250CEF" w:rsidP="004D1AC1">
            <w:pPr>
              <w:cnfStyle w:val="000000100000" w:firstRow="0" w:lastRow="0" w:firstColumn="0" w:lastColumn="0" w:oddVBand="0" w:evenVBand="0" w:oddHBand="1" w:evenHBand="0" w:firstRowFirstColumn="0" w:firstRowLastColumn="0" w:lastRowFirstColumn="0" w:lastRowLastColumn="0"/>
            </w:pPr>
            <w:r>
              <w:t>Architek</w:t>
            </w:r>
            <w:r w:rsidR="00A66DE0">
              <w:t>tur kann weiterverwendet werden</w:t>
            </w:r>
            <w:r>
              <w:t xml:space="preserve"> oder es kann auf ein Clustering verzichtet werden, falls sich andere Lösungen anbieten. </w:t>
            </w:r>
          </w:p>
        </w:tc>
      </w:tr>
      <w:tr w:rsidR="00250CEF" w:rsidTr="00FF4458">
        <w:tc>
          <w:tcPr>
            <w:cnfStyle w:val="001000000000" w:firstRow="0" w:lastRow="0" w:firstColumn="1" w:lastColumn="0" w:oddVBand="0" w:evenVBand="0" w:oddHBand="0" w:evenHBand="0" w:firstRowFirstColumn="0" w:firstRowLastColumn="0" w:lastRowFirstColumn="0" w:lastRowLastColumn="0"/>
            <w:tcW w:w="2366" w:type="dxa"/>
          </w:tcPr>
          <w:p w:rsidR="00250CEF" w:rsidRDefault="00677395" w:rsidP="004D1AC1">
            <w:r>
              <w:t>Stereoskopie im CAVE</w:t>
            </w:r>
          </w:p>
        </w:tc>
        <w:tc>
          <w:tcPr>
            <w:tcW w:w="3696" w:type="dxa"/>
          </w:tcPr>
          <w:p w:rsidR="00250CEF" w:rsidRDefault="00677395" w:rsidP="00677395">
            <w:pPr>
              <w:cnfStyle w:val="000000000000" w:firstRow="0" w:lastRow="0" w:firstColumn="0" w:lastColumn="0" w:oddVBand="0" w:evenVBand="0" w:oddHBand="0" w:evenHBand="0" w:firstRowFirstColumn="0" w:firstRowLastColumn="0" w:lastRowFirstColumn="0" w:lastRowLastColumn="0"/>
            </w:pPr>
            <w:r>
              <w:t>Passive Stereoskopie wird verwendet, welche mit polarisierten Filtern arbeitet. (Somit zwei Projektoren pro Seite)</w:t>
            </w:r>
          </w:p>
        </w:tc>
        <w:tc>
          <w:tcPr>
            <w:tcW w:w="3402" w:type="dxa"/>
          </w:tcPr>
          <w:p w:rsidR="00250CEF" w:rsidRDefault="00677395" w:rsidP="004D1AC1">
            <w:pPr>
              <w:cnfStyle w:val="000000000000" w:firstRow="0" w:lastRow="0" w:firstColumn="0" w:lastColumn="0" w:oddVBand="0" w:evenVBand="0" w:oddHBand="0" w:evenHBand="0" w:firstRowFirstColumn="0" w:firstRowLastColumn="0" w:lastRowFirstColumn="0" w:lastRowLastColumn="0"/>
            </w:pPr>
            <w:r>
              <w:t xml:space="preserve">Die vorhandenen Projektoren sollen weiterverwendet werden. </w:t>
            </w:r>
          </w:p>
        </w:tc>
      </w:tr>
      <w:tr w:rsidR="00677395" w:rsidTr="00FF4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rsidR="00677395" w:rsidRDefault="00677395" w:rsidP="004D1AC1">
            <w:r>
              <w:t>Unity Verwendung</w:t>
            </w:r>
          </w:p>
        </w:tc>
        <w:tc>
          <w:tcPr>
            <w:tcW w:w="3696" w:type="dxa"/>
          </w:tcPr>
          <w:p w:rsidR="00677395" w:rsidRDefault="00677395" w:rsidP="00677395">
            <w:pPr>
              <w:cnfStyle w:val="000000100000" w:firstRow="0" w:lastRow="0" w:firstColumn="0" w:lastColumn="0" w:oddVBand="0" w:evenVBand="0" w:oddHBand="1" w:evenHBand="0" w:firstRowFirstColumn="0" w:firstRowLastColumn="0" w:lastRowFirstColumn="0" w:lastRowLastColumn="0"/>
            </w:pPr>
            <w:r>
              <w:t>Die Unity Engine wird aktuell nicht verwendet im CAVE.</w:t>
            </w:r>
          </w:p>
        </w:tc>
        <w:tc>
          <w:tcPr>
            <w:tcW w:w="3402" w:type="dxa"/>
          </w:tcPr>
          <w:p w:rsidR="00677395" w:rsidRDefault="00677395" w:rsidP="004D1AC1">
            <w:pPr>
              <w:cnfStyle w:val="000000100000" w:firstRow="0" w:lastRow="0" w:firstColumn="0" w:lastColumn="0" w:oddVBand="0" w:evenVBand="0" w:oddHBand="1" w:evenHBand="0" w:firstRowFirstColumn="0" w:firstRowLastColumn="0" w:lastRowFirstColumn="0" w:lastRowLastColumn="0"/>
            </w:pPr>
            <w:r>
              <w:t>Die Unity Engine muss zwingend verwendet werden.</w:t>
            </w:r>
          </w:p>
        </w:tc>
      </w:tr>
      <w:tr w:rsidR="00677395" w:rsidTr="00FF4458">
        <w:tc>
          <w:tcPr>
            <w:cnfStyle w:val="001000000000" w:firstRow="0" w:lastRow="0" w:firstColumn="1" w:lastColumn="0" w:oddVBand="0" w:evenVBand="0" w:oddHBand="0" w:evenHBand="0" w:firstRowFirstColumn="0" w:firstRowLastColumn="0" w:lastRowFirstColumn="0" w:lastRowLastColumn="0"/>
            <w:tcW w:w="2366" w:type="dxa"/>
          </w:tcPr>
          <w:p w:rsidR="00677395" w:rsidRDefault="00677395" w:rsidP="004D1AC1">
            <w:r>
              <w:t>Entwicklungszyklen</w:t>
            </w:r>
          </w:p>
        </w:tc>
        <w:tc>
          <w:tcPr>
            <w:tcW w:w="3696" w:type="dxa"/>
          </w:tcPr>
          <w:p w:rsidR="00677395" w:rsidRDefault="00677395" w:rsidP="00677395">
            <w:pPr>
              <w:cnfStyle w:val="000000000000" w:firstRow="0" w:lastRow="0" w:firstColumn="0" w:lastColumn="0" w:oddVBand="0" w:evenVBand="0" w:oddHBand="0" w:evenHBand="0" w:firstRowFirstColumn="0" w:firstRowLastColumn="0" w:lastRowFirstColumn="0" w:lastRowLastColumn="0"/>
            </w:pPr>
            <w:r>
              <w:t>Durch Verwendung von OpenGL und OpenSceneGraph sind die Entwicklungszyklen aufwendig und zeitraubend.</w:t>
            </w:r>
          </w:p>
        </w:tc>
        <w:tc>
          <w:tcPr>
            <w:tcW w:w="3402" w:type="dxa"/>
          </w:tcPr>
          <w:p w:rsidR="00677395" w:rsidRDefault="00677395" w:rsidP="004D1AC1">
            <w:pPr>
              <w:cnfStyle w:val="000000000000" w:firstRow="0" w:lastRow="0" w:firstColumn="0" w:lastColumn="0" w:oddVBand="0" w:evenVBand="0" w:oddHBand="0" w:evenHBand="0" w:firstRowFirstColumn="0" w:firstRowLastColumn="0" w:lastRowFirstColumn="0" w:lastRowLastColumn="0"/>
            </w:pPr>
            <w:r>
              <w:t>Sollen vereinfacht und verkürzt werden.</w:t>
            </w:r>
          </w:p>
        </w:tc>
      </w:tr>
      <w:tr w:rsidR="00677395" w:rsidTr="00FF4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6" w:type="dxa"/>
          </w:tcPr>
          <w:p w:rsidR="00677395" w:rsidRDefault="00677395" w:rsidP="004D1AC1">
            <w:r>
              <w:t>Usability</w:t>
            </w:r>
          </w:p>
        </w:tc>
        <w:tc>
          <w:tcPr>
            <w:tcW w:w="3696" w:type="dxa"/>
          </w:tcPr>
          <w:p w:rsidR="00677395" w:rsidRDefault="007B16FA" w:rsidP="007B16FA">
            <w:pPr>
              <w:cnfStyle w:val="000000100000" w:firstRow="0" w:lastRow="0" w:firstColumn="0" w:lastColumn="0" w:oddVBand="0" w:evenVBand="0" w:oddHBand="1" w:evenHBand="0" w:firstRowFirstColumn="0" w:firstRowLastColumn="0" w:lastRowFirstColumn="0" w:lastRowLastColumn="0"/>
            </w:pPr>
            <w:r>
              <w:t>Je nach Anwendung kompliziert mit DVI-Switchbox Einstellungen, Konsolen und Frameworks.</w:t>
            </w:r>
          </w:p>
        </w:tc>
        <w:tc>
          <w:tcPr>
            <w:tcW w:w="3402" w:type="dxa"/>
          </w:tcPr>
          <w:p w:rsidR="00677395" w:rsidRDefault="007B16FA" w:rsidP="00D7305C">
            <w:pPr>
              <w:keepNext/>
              <w:cnfStyle w:val="000000100000" w:firstRow="0" w:lastRow="0" w:firstColumn="0" w:lastColumn="0" w:oddVBand="0" w:evenVBand="0" w:oddHBand="1" w:evenHBand="0" w:firstRowFirstColumn="0" w:firstRowLastColumn="0" w:lastRowFirstColumn="0" w:lastRowLastColumn="0"/>
            </w:pPr>
            <w:r>
              <w:t>Vereinfacht über Unity Plugin anbieten, „Single-Point of Settings“.</w:t>
            </w:r>
          </w:p>
        </w:tc>
      </w:tr>
    </w:tbl>
    <w:p w:rsidR="004D1AC1" w:rsidRDefault="00D7305C" w:rsidP="00D7305C">
      <w:pPr>
        <w:pStyle w:val="Beschriftung"/>
      </w:pPr>
      <w:bookmarkStart w:id="160" w:name="_Toc421874343"/>
      <w:r>
        <w:t xml:space="preserve">Tabelle </w:t>
      </w:r>
      <w:r>
        <w:fldChar w:fldCharType="begin"/>
      </w:r>
      <w:r>
        <w:instrText xml:space="preserve"> SEQ Tabelle \* ARABIC </w:instrText>
      </w:r>
      <w:r>
        <w:fldChar w:fldCharType="separate"/>
      </w:r>
      <w:r w:rsidR="007B29B5">
        <w:rPr>
          <w:noProof/>
        </w:rPr>
        <w:t>11</w:t>
      </w:r>
      <w:r>
        <w:fldChar w:fldCharType="end"/>
      </w:r>
      <w:r>
        <w:t>: Ist-Soll Analyse</w:t>
      </w:r>
      <w:bookmarkEnd w:id="160"/>
    </w:p>
    <w:p w:rsidR="00D7305C" w:rsidRPr="00D7305C" w:rsidRDefault="00D7305C" w:rsidP="00D7305C">
      <w:pPr>
        <w:rPr>
          <w:lang w:val="fr-FR"/>
        </w:rPr>
      </w:pPr>
    </w:p>
    <w:p w:rsidR="000817B0" w:rsidRDefault="000817B0" w:rsidP="000817B0">
      <w:r>
        <w:t>Somit ergeben sich folgende primären Ziele</w:t>
      </w:r>
      <w:r w:rsidR="00C874EE">
        <w:t xml:space="preserve">, welche </w:t>
      </w:r>
      <w:r w:rsidR="00C874EE" w:rsidRPr="00C874EE">
        <w:rPr>
          <w:b/>
        </w:rPr>
        <w:t>im Rahmen des Projekts 2 erreicht wurden</w:t>
      </w:r>
      <w:r>
        <w:t>:</w:t>
      </w:r>
    </w:p>
    <w:p w:rsidR="00032812" w:rsidRDefault="00032812" w:rsidP="00032812"/>
    <w:p w:rsidR="00032812" w:rsidRDefault="00032812" w:rsidP="00032812">
      <w:pPr>
        <w:pStyle w:val="Listenabsatz"/>
        <w:numPr>
          <w:ilvl w:val="0"/>
          <w:numId w:val="45"/>
        </w:numPr>
      </w:pPr>
      <w:r>
        <w:t>Evaluation einer geeigneten Implementierung von Unity in den CAVE.</w:t>
      </w:r>
    </w:p>
    <w:p w:rsidR="00C874EE" w:rsidRDefault="00C874EE" w:rsidP="00032812">
      <w:pPr>
        <w:pStyle w:val="Listenabsatz"/>
        <w:numPr>
          <w:ilvl w:val="0"/>
          <w:numId w:val="45"/>
        </w:numPr>
      </w:pPr>
      <w:r>
        <w:t>Planung der möglich anfallenden Anpassungen der Infrastruktur.</w:t>
      </w:r>
    </w:p>
    <w:p w:rsidR="000817B0" w:rsidRDefault="005C06BB" w:rsidP="00AD715D">
      <w:pPr>
        <w:pStyle w:val="Listenabsatz"/>
        <w:numPr>
          <w:ilvl w:val="0"/>
          <w:numId w:val="45"/>
        </w:numPr>
      </w:pPr>
      <w:r>
        <w:t>Einarbeit in Unity</w:t>
      </w:r>
      <w:r w:rsidR="001037E4">
        <w:t>.</w:t>
      </w:r>
    </w:p>
    <w:p w:rsidR="000817B0" w:rsidRDefault="000817B0" w:rsidP="00AD715D">
      <w:pPr>
        <w:pStyle w:val="Listenabsatz"/>
        <w:numPr>
          <w:ilvl w:val="0"/>
          <w:numId w:val="45"/>
        </w:numPr>
      </w:pPr>
      <w:r>
        <w:t>Einarbeit in die Th</w:t>
      </w:r>
      <w:r w:rsidR="001037E4">
        <w:t xml:space="preserve">eorie der stereoskopischen </w:t>
      </w:r>
      <w:r>
        <w:t>Projektion.</w:t>
      </w:r>
    </w:p>
    <w:p w:rsidR="000817B0" w:rsidRDefault="000817B0" w:rsidP="00032812">
      <w:pPr>
        <w:pStyle w:val="Listenabsatz"/>
        <w:numPr>
          <w:ilvl w:val="0"/>
          <w:numId w:val="45"/>
        </w:numPr>
      </w:pPr>
      <w:r>
        <w:t>Entwicklung eines Demospiels für den cpvrLab CAVE mit Stereoprojektion.</w:t>
      </w:r>
      <w:r w:rsidR="00032812">
        <w:t xml:space="preserve"> </w:t>
      </w:r>
    </w:p>
    <w:p w:rsidR="00032812" w:rsidRDefault="00032812" w:rsidP="00032812">
      <w:pPr>
        <w:pStyle w:val="Listenabsatz"/>
        <w:ind w:left="360"/>
      </w:pPr>
    </w:p>
    <w:p w:rsidR="000817B0" w:rsidRDefault="000817B0" w:rsidP="000817B0">
      <w:r>
        <w:t>Weiter können sekundäre Ziele definiert werden</w:t>
      </w:r>
      <w:r w:rsidR="00C874EE">
        <w:t xml:space="preserve">, welche in einer </w:t>
      </w:r>
      <w:r w:rsidR="00C503A5">
        <w:t>späteren</w:t>
      </w:r>
      <w:r w:rsidR="00C874EE">
        <w:t xml:space="preserve"> Arbeit (Thesis) </w:t>
      </w:r>
      <w:r w:rsidR="00C503A5">
        <w:t>weiterverfolgt</w:t>
      </w:r>
      <w:r w:rsidR="00C874EE">
        <w:t xml:space="preserve"> werden:</w:t>
      </w:r>
    </w:p>
    <w:p w:rsidR="000817B0" w:rsidRDefault="000817B0" w:rsidP="000817B0"/>
    <w:p w:rsidR="000817B0" w:rsidRDefault="000817B0" w:rsidP="00AD715D">
      <w:pPr>
        <w:pStyle w:val="Listenabsatz"/>
        <w:numPr>
          <w:ilvl w:val="0"/>
          <w:numId w:val="46"/>
        </w:numPr>
      </w:pPr>
      <w:r>
        <w:t>Usability erhöhen durch Verwendung der aktuellen Unity Engine</w:t>
      </w:r>
      <w:r w:rsidR="001037E4">
        <w:t>.</w:t>
      </w:r>
    </w:p>
    <w:p w:rsidR="000817B0" w:rsidRDefault="000817B0" w:rsidP="00AD715D">
      <w:pPr>
        <w:pStyle w:val="Listenabsatz"/>
        <w:numPr>
          <w:ilvl w:val="0"/>
          <w:numId w:val="46"/>
        </w:numPr>
      </w:pPr>
      <w:r>
        <w:t>Hardware-Architektur soweit möglich wied</w:t>
      </w:r>
      <w:r w:rsidR="0071596C">
        <w:t>erverwenden (Beamer)</w:t>
      </w:r>
      <w:r>
        <w:t xml:space="preserve"> oder </w:t>
      </w:r>
      <w:r w:rsidR="00AA5E60">
        <w:t>Anpassungen durchführen</w:t>
      </w:r>
      <w:r w:rsidR="001037E4">
        <w:t>.</w:t>
      </w:r>
    </w:p>
    <w:p w:rsidR="00833B88" w:rsidRDefault="00833B88" w:rsidP="00833B88"/>
    <w:p w:rsidR="00D9629E" w:rsidRDefault="00D9629E"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61" w:name="_Toc421874458"/>
      <w:r w:rsidR="00511D21" w:rsidRPr="00E031B5">
        <w:t>Abbildungsverzeichnis</w:t>
      </w:r>
      <w:bookmarkEnd w:id="161"/>
    </w:p>
    <w:p w:rsidR="00F53D5C" w:rsidRPr="00F53D5C"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F53D5C" w:rsidRPr="00324241">
        <w:rPr>
          <w:noProof/>
        </w:rPr>
        <w:t xml:space="preserve">Abbildung 1: Ansicht der Leinwände in vier Himmelsrichtungen, Quelle: </w:t>
      </w:r>
      <w:r w:rsidR="00F53D5C" w:rsidRPr="00324241">
        <w:rPr>
          <w:noProof/>
          <w:color w:val="0000FF"/>
          <w:u w:val="single"/>
        </w:rPr>
        <w:t>http://chromium.sourceforge.net/presentations/SantaFe-BrianPaul/siframes.html</w:t>
      </w:r>
      <w:r w:rsidR="00F53D5C">
        <w:rPr>
          <w:noProof/>
        </w:rPr>
        <w:tab/>
      </w:r>
      <w:r w:rsidR="00F53D5C">
        <w:rPr>
          <w:noProof/>
        </w:rPr>
        <w:fldChar w:fldCharType="begin"/>
      </w:r>
      <w:r w:rsidR="00F53D5C">
        <w:rPr>
          <w:noProof/>
        </w:rPr>
        <w:instrText xml:space="preserve"> PAGEREF _Toc421874376 \h </w:instrText>
      </w:r>
      <w:r w:rsidR="00F53D5C">
        <w:rPr>
          <w:noProof/>
        </w:rPr>
      </w:r>
      <w:r w:rsidR="00F53D5C">
        <w:rPr>
          <w:noProof/>
        </w:rPr>
        <w:fldChar w:fldCharType="separate"/>
      </w:r>
      <w:r w:rsidR="007B29B5">
        <w:rPr>
          <w:noProof/>
        </w:rPr>
        <w:t>6</w:t>
      </w:r>
      <w:r w:rsidR="00F53D5C">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2: Implementation eigener Rendering Styles, Quelle: </w:t>
      </w:r>
      <w:r w:rsidRPr="00324241">
        <w:rPr>
          <w:noProof/>
          <w:color w:val="0000FF"/>
          <w:u w:val="single"/>
        </w:rPr>
        <w:t>http://chromium.sourceforge.net/doc/index.html</w:t>
      </w:r>
      <w:r>
        <w:rPr>
          <w:noProof/>
        </w:rPr>
        <w:tab/>
      </w:r>
      <w:r>
        <w:rPr>
          <w:noProof/>
        </w:rPr>
        <w:fldChar w:fldCharType="begin"/>
      </w:r>
      <w:r>
        <w:rPr>
          <w:noProof/>
        </w:rPr>
        <w:instrText xml:space="preserve"> PAGEREF _Toc421874377 \h </w:instrText>
      </w:r>
      <w:r>
        <w:rPr>
          <w:noProof/>
        </w:rPr>
      </w:r>
      <w:r>
        <w:rPr>
          <w:noProof/>
        </w:rPr>
        <w:fldChar w:fldCharType="separate"/>
      </w:r>
      <w:r w:rsidR="007B29B5">
        <w:rPr>
          <w:noProof/>
        </w:rPr>
        <w:t>7</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3: Equalizer Beispiel, Quelle: </w:t>
      </w:r>
      <w:r w:rsidRPr="00324241">
        <w:rPr>
          <w:noProof/>
          <w:color w:val="0000FF"/>
          <w:u w:val="single"/>
        </w:rPr>
        <w:t>http://www.equalizergraphics.com/documents/Developer/eqPly.pdf</w:t>
      </w:r>
      <w:r>
        <w:rPr>
          <w:noProof/>
        </w:rPr>
        <w:tab/>
      </w:r>
      <w:r>
        <w:rPr>
          <w:noProof/>
        </w:rPr>
        <w:fldChar w:fldCharType="begin"/>
      </w:r>
      <w:r>
        <w:rPr>
          <w:noProof/>
        </w:rPr>
        <w:instrText xml:space="preserve"> PAGEREF _Toc421874378 \h </w:instrText>
      </w:r>
      <w:r>
        <w:rPr>
          <w:noProof/>
        </w:rPr>
      </w:r>
      <w:r>
        <w:rPr>
          <w:noProof/>
        </w:rPr>
        <w:fldChar w:fldCharType="separate"/>
      </w:r>
      <w:r w:rsidR="007B29B5">
        <w:rPr>
          <w:noProof/>
        </w:rPr>
        <w:t>9</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4: Display Wall, Quelle: </w:t>
      </w:r>
      <w:r w:rsidRPr="00324241">
        <w:rPr>
          <w:noProof/>
          <w:color w:val="0000FF"/>
          <w:u w:val="single"/>
        </w:rPr>
        <w:t>http://www.equalizergraphics.com/useCases.html</w:t>
      </w:r>
      <w:r>
        <w:rPr>
          <w:noProof/>
        </w:rPr>
        <w:tab/>
      </w:r>
      <w:r>
        <w:rPr>
          <w:noProof/>
        </w:rPr>
        <w:fldChar w:fldCharType="begin"/>
      </w:r>
      <w:r>
        <w:rPr>
          <w:noProof/>
        </w:rPr>
        <w:instrText xml:space="preserve"> PAGEREF _Toc421874379 \h </w:instrText>
      </w:r>
      <w:r>
        <w:rPr>
          <w:noProof/>
        </w:rPr>
      </w:r>
      <w:r>
        <w:rPr>
          <w:noProof/>
        </w:rPr>
        <w:fldChar w:fldCharType="separate"/>
      </w:r>
      <w:r w:rsidR="007B29B5">
        <w:rPr>
          <w:noProof/>
        </w:rPr>
        <w:t>10</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5: Vierseiten VR Installation, Quelle: </w:t>
      </w:r>
      <w:r w:rsidRPr="00324241">
        <w:rPr>
          <w:noProof/>
          <w:color w:val="0000FF"/>
          <w:u w:val="single"/>
        </w:rPr>
        <w:t>http://www.equalizergraphics.com/useCases.html</w:t>
      </w:r>
      <w:r>
        <w:rPr>
          <w:noProof/>
        </w:rPr>
        <w:tab/>
      </w:r>
      <w:r>
        <w:rPr>
          <w:noProof/>
        </w:rPr>
        <w:fldChar w:fldCharType="begin"/>
      </w:r>
      <w:r>
        <w:rPr>
          <w:noProof/>
        </w:rPr>
        <w:instrText xml:space="preserve"> PAGEREF _Toc421874380 \h </w:instrText>
      </w:r>
      <w:r>
        <w:rPr>
          <w:noProof/>
        </w:rPr>
      </w:r>
      <w:r>
        <w:rPr>
          <w:noProof/>
        </w:rPr>
        <w:fldChar w:fldCharType="separate"/>
      </w:r>
      <w:r w:rsidR="007B29B5">
        <w:rPr>
          <w:noProof/>
        </w:rPr>
        <w:t>11</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6: Client-Server Architektur, Quelle: Eigendarstellung</w:t>
      </w:r>
      <w:r>
        <w:rPr>
          <w:noProof/>
        </w:rPr>
        <w:tab/>
      </w:r>
      <w:r>
        <w:rPr>
          <w:noProof/>
        </w:rPr>
        <w:fldChar w:fldCharType="begin"/>
      </w:r>
      <w:r>
        <w:rPr>
          <w:noProof/>
        </w:rPr>
        <w:instrText xml:space="preserve"> PAGEREF _Toc421874381 \h </w:instrText>
      </w:r>
      <w:r>
        <w:rPr>
          <w:noProof/>
        </w:rPr>
      </w:r>
      <w:r>
        <w:rPr>
          <w:noProof/>
        </w:rPr>
        <w:fldChar w:fldCharType="separate"/>
      </w:r>
      <w:r w:rsidR="007B29B5">
        <w:rPr>
          <w:noProof/>
        </w:rPr>
        <w:t>13</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7: MiddleVR Konfigurator</w:t>
      </w:r>
      <w:r>
        <w:rPr>
          <w:noProof/>
        </w:rPr>
        <w:tab/>
      </w:r>
      <w:r>
        <w:rPr>
          <w:noProof/>
        </w:rPr>
        <w:fldChar w:fldCharType="begin"/>
      </w:r>
      <w:r>
        <w:rPr>
          <w:noProof/>
        </w:rPr>
        <w:instrText xml:space="preserve"> PAGEREF _Toc421874382 \h </w:instrText>
      </w:r>
      <w:r>
        <w:rPr>
          <w:noProof/>
        </w:rPr>
      </w:r>
      <w:r>
        <w:rPr>
          <w:noProof/>
        </w:rPr>
        <w:fldChar w:fldCharType="separate"/>
      </w:r>
      <w:r w:rsidR="007B29B5">
        <w:rPr>
          <w:noProof/>
        </w:rPr>
        <w:t>18</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8: Basiskonzept MiddleVR</w:t>
      </w:r>
      <w:r>
        <w:rPr>
          <w:noProof/>
        </w:rPr>
        <w:tab/>
      </w:r>
      <w:r>
        <w:rPr>
          <w:noProof/>
        </w:rPr>
        <w:fldChar w:fldCharType="begin"/>
      </w:r>
      <w:r>
        <w:rPr>
          <w:noProof/>
        </w:rPr>
        <w:instrText xml:space="preserve"> PAGEREF _Toc421874383 \h </w:instrText>
      </w:r>
      <w:r>
        <w:rPr>
          <w:noProof/>
        </w:rPr>
      </w:r>
      <w:r>
        <w:rPr>
          <w:noProof/>
        </w:rPr>
        <w:fldChar w:fldCharType="separate"/>
      </w:r>
      <w:r w:rsidR="007B29B5">
        <w:rPr>
          <w:noProof/>
        </w:rPr>
        <w:t>19</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9: Beispielskonfiguration CAVE</w:t>
      </w:r>
      <w:r>
        <w:rPr>
          <w:noProof/>
        </w:rPr>
        <w:tab/>
      </w:r>
      <w:r>
        <w:rPr>
          <w:noProof/>
        </w:rPr>
        <w:fldChar w:fldCharType="begin"/>
      </w:r>
      <w:r>
        <w:rPr>
          <w:noProof/>
        </w:rPr>
        <w:instrText xml:space="preserve"> PAGEREF _Toc421874384 \h </w:instrText>
      </w:r>
      <w:r>
        <w:rPr>
          <w:noProof/>
        </w:rPr>
      </w:r>
      <w:r>
        <w:rPr>
          <w:noProof/>
        </w:rPr>
        <w:fldChar w:fldCharType="separate"/>
      </w:r>
      <w:r w:rsidR="007B29B5">
        <w:rPr>
          <w:noProof/>
        </w:rPr>
        <w:t>21</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_Toc421874385 \h </w:instrText>
      </w:r>
      <w:r>
        <w:rPr>
          <w:noProof/>
        </w:rPr>
      </w:r>
      <w:r>
        <w:rPr>
          <w:noProof/>
        </w:rPr>
        <w:fldChar w:fldCharType="separate"/>
      </w:r>
      <w:r w:rsidR="007B29B5">
        <w:rPr>
          <w:noProof/>
        </w:rPr>
        <w:t>23</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11: Evaluierung Varianten, Quelle: Eigendarstellung</w:t>
      </w:r>
      <w:r>
        <w:rPr>
          <w:noProof/>
        </w:rPr>
        <w:tab/>
      </w:r>
      <w:r>
        <w:rPr>
          <w:noProof/>
        </w:rPr>
        <w:fldChar w:fldCharType="begin"/>
      </w:r>
      <w:r>
        <w:rPr>
          <w:noProof/>
        </w:rPr>
        <w:instrText xml:space="preserve"> PAGEREF _Toc421874386 \h </w:instrText>
      </w:r>
      <w:r>
        <w:rPr>
          <w:noProof/>
        </w:rPr>
      </w:r>
      <w:r>
        <w:rPr>
          <w:noProof/>
        </w:rPr>
        <w:fldChar w:fldCharType="separate"/>
      </w:r>
      <w:r w:rsidR="007B29B5">
        <w:rPr>
          <w:noProof/>
        </w:rPr>
        <w:t>25</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12: Mosaic Einstellungen, Quelle: </w:t>
      </w:r>
      <w:r w:rsidRPr="00324241">
        <w:rPr>
          <w:noProof/>
          <w:color w:val="0000FF"/>
          <w:u w:val="single"/>
        </w:rPr>
        <w:t>http://nvidia.custhelp.com/rnt/rnw/img/enduser/3568-7.png</w:t>
      </w:r>
      <w:r>
        <w:rPr>
          <w:noProof/>
        </w:rPr>
        <w:tab/>
      </w:r>
      <w:r>
        <w:rPr>
          <w:noProof/>
        </w:rPr>
        <w:fldChar w:fldCharType="begin"/>
      </w:r>
      <w:r>
        <w:rPr>
          <w:noProof/>
        </w:rPr>
        <w:instrText xml:space="preserve"> PAGEREF _Toc421874387 \h </w:instrText>
      </w:r>
      <w:r>
        <w:rPr>
          <w:noProof/>
        </w:rPr>
      </w:r>
      <w:r>
        <w:rPr>
          <w:noProof/>
        </w:rPr>
        <w:fldChar w:fldCharType="separate"/>
      </w:r>
      <w:r w:rsidR="007B29B5">
        <w:rPr>
          <w:noProof/>
        </w:rPr>
        <w:t>29</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Pr>
          <w:noProof/>
        </w:rPr>
        <w:t>Abbildung 13: Windows Monitor Settings</w:t>
      </w:r>
      <w:r>
        <w:rPr>
          <w:noProof/>
        </w:rPr>
        <w:tab/>
      </w:r>
      <w:r>
        <w:rPr>
          <w:noProof/>
        </w:rPr>
        <w:fldChar w:fldCharType="begin"/>
      </w:r>
      <w:r>
        <w:rPr>
          <w:noProof/>
        </w:rPr>
        <w:instrText xml:space="preserve"> PAGEREF _Toc421874388 \h </w:instrText>
      </w:r>
      <w:r>
        <w:rPr>
          <w:noProof/>
        </w:rPr>
      </w:r>
      <w:r>
        <w:rPr>
          <w:noProof/>
        </w:rPr>
        <w:fldChar w:fldCharType="separate"/>
      </w:r>
      <w:r w:rsidR="007B29B5">
        <w:rPr>
          <w:noProof/>
        </w:rPr>
        <w:t>31</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Pr>
          <w:noProof/>
        </w:rPr>
        <w:t xml:space="preserve">Abbildung 14: SFR (Split Frame Rendering), Quelle: </w:t>
      </w:r>
      <w:r w:rsidRPr="00324241">
        <w:rPr>
          <w:noProof/>
          <w:color w:val="0000FF"/>
          <w:u w:val="single"/>
        </w:rPr>
        <w:t>http://docs.nvidia.com/gameworks/content/technologies/desktop/sli.htm</w:t>
      </w:r>
      <w:r>
        <w:rPr>
          <w:noProof/>
        </w:rPr>
        <w:tab/>
      </w:r>
      <w:r>
        <w:rPr>
          <w:noProof/>
        </w:rPr>
        <w:fldChar w:fldCharType="begin"/>
      </w:r>
      <w:r>
        <w:rPr>
          <w:noProof/>
        </w:rPr>
        <w:instrText xml:space="preserve"> PAGEREF _Toc421874389 \h </w:instrText>
      </w:r>
      <w:r>
        <w:rPr>
          <w:noProof/>
        </w:rPr>
      </w:r>
      <w:r>
        <w:rPr>
          <w:noProof/>
        </w:rPr>
        <w:fldChar w:fldCharType="separate"/>
      </w:r>
      <w:r w:rsidR="007B29B5">
        <w:rPr>
          <w:noProof/>
        </w:rPr>
        <w:t>32</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Pr>
          <w:noProof/>
        </w:rPr>
        <w:t xml:space="preserve">Abbildung 15: AFR (Alternate Frame Rendering), Quelle: </w:t>
      </w:r>
      <w:r w:rsidRPr="00324241">
        <w:rPr>
          <w:noProof/>
          <w:color w:val="0000FF"/>
          <w:u w:val="single"/>
        </w:rPr>
        <w:t>http://docs.nvidia.com/gameworks/content/technologies/desktop/sli.htm</w:t>
      </w:r>
      <w:r>
        <w:rPr>
          <w:noProof/>
        </w:rPr>
        <w:tab/>
      </w:r>
      <w:r>
        <w:rPr>
          <w:noProof/>
        </w:rPr>
        <w:fldChar w:fldCharType="begin"/>
      </w:r>
      <w:r>
        <w:rPr>
          <w:noProof/>
        </w:rPr>
        <w:instrText xml:space="preserve"> PAGEREF _Toc421874390 \h </w:instrText>
      </w:r>
      <w:r>
        <w:rPr>
          <w:noProof/>
        </w:rPr>
      </w:r>
      <w:r>
        <w:rPr>
          <w:noProof/>
        </w:rPr>
        <w:fldChar w:fldCharType="separate"/>
      </w:r>
      <w:r w:rsidR="007B29B5">
        <w:rPr>
          <w:noProof/>
        </w:rPr>
        <w:t>32</w:t>
      </w:r>
      <w:r>
        <w:rPr>
          <w:noProof/>
        </w:rPr>
        <w:fldChar w:fldCharType="end"/>
      </w:r>
    </w:p>
    <w:p w:rsidR="00F53D5C" w:rsidRDefault="00F53D5C">
      <w:pPr>
        <w:pStyle w:val="Abbildungsverzeichnis"/>
        <w:tabs>
          <w:tab w:val="right" w:pos="9457"/>
        </w:tabs>
        <w:rPr>
          <w:rFonts w:asciiTheme="minorHAnsi" w:eastAsiaTheme="minorEastAsia" w:hAnsiTheme="minorHAnsi" w:cstheme="minorBidi"/>
          <w:noProof/>
          <w:sz w:val="22"/>
          <w:szCs w:val="22"/>
          <w:lang w:val="en-US"/>
        </w:rPr>
      </w:pPr>
      <w:r w:rsidRPr="00F53D5C">
        <w:rPr>
          <w:noProof/>
          <w:lang w:val="en-US"/>
        </w:rPr>
        <w:t>Abbildung 16: Basic Prototyp</w:t>
      </w:r>
      <w:r w:rsidRPr="00F53D5C">
        <w:rPr>
          <w:noProof/>
          <w:lang w:val="en-US"/>
        </w:rPr>
        <w:tab/>
      </w:r>
      <w:r>
        <w:rPr>
          <w:noProof/>
        </w:rPr>
        <w:fldChar w:fldCharType="begin"/>
      </w:r>
      <w:r w:rsidRPr="00F53D5C">
        <w:rPr>
          <w:noProof/>
          <w:lang w:val="en-US"/>
        </w:rPr>
        <w:instrText xml:space="preserve"> PAGEREF _Toc421874391 \h </w:instrText>
      </w:r>
      <w:r>
        <w:rPr>
          <w:noProof/>
        </w:rPr>
      </w:r>
      <w:r>
        <w:rPr>
          <w:noProof/>
        </w:rPr>
        <w:fldChar w:fldCharType="separate"/>
      </w:r>
      <w:r w:rsidR="007B29B5">
        <w:rPr>
          <w:noProof/>
          <w:lang w:val="en-US"/>
        </w:rPr>
        <w:t>34</w:t>
      </w:r>
      <w:r>
        <w:rPr>
          <w:noProof/>
        </w:rPr>
        <w:fldChar w:fldCharType="end"/>
      </w:r>
    </w:p>
    <w:p w:rsidR="00F53D5C" w:rsidRDefault="00F53D5C">
      <w:pPr>
        <w:pStyle w:val="Abbildungsverzeichnis"/>
        <w:tabs>
          <w:tab w:val="right" w:pos="9457"/>
        </w:tabs>
        <w:rPr>
          <w:rFonts w:asciiTheme="minorHAnsi" w:eastAsiaTheme="minorEastAsia" w:hAnsiTheme="minorHAnsi" w:cstheme="minorBidi"/>
          <w:noProof/>
          <w:sz w:val="22"/>
          <w:szCs w:val="22"/>
          <w:lang w:val="en-US"/>
        </w:rPr>
      </w:pPr>
      <w:r w:rsidRPr="00F53D5C">
        <w:rPr>
          <w:noProof/>
          <w:lang w:val="en-US"/>
        </w:rPr>
        <w:t>Abbildung 17: Basic Extended Prototyp</w:t>
      </w:r>
      <w:r w:rsidRPr="00F53D5C">
        <w:rPr>
          <w:noProof/>
          <w:lang w:val="en-US"/>
        </w:rPr>
        <w:tab/>
      </w:r>
      <w:r>
        <w:rPr>
          <w:noProof/>
        </w:rPr>
        <w:fldChar w:fldCharType="begin"/>
      </w:r>
      <w:r w:rsidRPr="00F53D5C">
        <w:rPr>
          <w:noProof/>
          <w:lang w:val="en-US"/>
        </w:rPr>
        <w:instrText xml:space="preserve"> PAGEREF _Toc421874392 \h </w:instrText>
      </w:r>
      <w:r>
        <w:rPr>
          <w:noProof/>
        </w:rPr>
      </w:r>
      <w:r>
        <w:rPr>
          <w:noProof/>
        </w:rPr>
        <w:fldChar w:fldCharType="separate"/>
      </w:r>
      <w:r w:rsidR="007B29B5">
        <w:rPr>
          <w:noProof/>
          <w:lang w:val="en-US"/>
        </w:rPr>
        <w:t>35</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 xml:space="preserve">Abbildung 18: AngryBots, Quelle: </w:t>
      </w:r>
      <w:r w:rsidRPr="00324241">
        <w:rPr>
          <w:noProof/>
          <w:color w:val="0000FF"/>
          <w:u w:val="single"/>
        </w:rPr>
        <w:t>http://www.androidmag.de/</w:t>
      </w:r>
      <w:r>
        <w:rPr>
          <w:noProof/>
        </w:rPr>
        <w:tab/>
      </w:r>
      <w:r>
        <w:rPr>
          <w:noProof/>
        </w:rPr>
        <w:fldChar w:fldCharType="begin"/>
      </w:r>
      <w:r>
        <w:rPr>
          <w:noProof/>
        </w:rPr>
        <w:instrText xml:space="preserve"> PAGEREF _Toc421874393 \h </w:instrText>
      </w:r>
      <w:r>
        <w:rPr>
          <w:noProof/>
        </w:rPr>
      </w:r>
      <w:r>
        <w:rPr>
          <w:noProof/>
        </w:rPr>
        <w:fldChar w:fldCharType="separate"/>
      </w:r>
      <w:r w:rsidR="007B29B5">
        <w:rPr>
          <w:noProof/>
        </w:rPr>
        <w:t>36</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lang w:val="fr-CH"/>
        </w:rPr>
        <w:t xml:space="preserve">Abbildung 19: Car Tutorial, Quelle: </w:t>
      </w:r>
      <w:r w:rsidRPr="00324241">
        <w:rPr>
          <w:noProof/>
          <w:color w:val="0000FF"/>
          <w:u w:val="single"/>
          <w:lang w:val="fr-CH"/>
        </w:rPr>
        <w:t>http://blogs.unity3d.com/2010/04/24/car-tutorial/</w:t>
      </w:r>
      <w:r>
        <w:rPr>
          <w:noProof/>
        </w:rPr>
        <w:tab/>
      </w:r>
      <w:r>
        <w:rPr>
          <w:noProof/>
        </w:rPr>
        <w:fldChar w:fldCharType="begin"/>
      </w:r>
      <w:r>
        <w:rPr>
          <w:noProof/>
        </w:rPr>
        <w:instrText xml:space="preserve"> PAGEREF _Toc421874394 \h </w:instrText>
      </w:r>
      <w:r>
        <w:rPr>
          <w:noProof/>
        </w:rPr>
      </w:r>
      <w:r>
        <w:rPr>
          <w:noProof/>
        </w:rPr>
        <w:fldChar w:fldCharType="separate"/>
      </w:r>
      <w:r w:rsidR="007B29B5">
        <w:rPr>
          <w:noProof/>
        </w:rPr>
        <w:t>36</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Pr>
          <w:noProof/>
        </w:rPr>
        <w:t>Abbildung 20: Auslastung GPUs</w:t>
      </w:r>
      <w:r>
        <w:rPr>
          <w:noProof/>
        </w:rPr>
        <w:tab/>
      </w:r>
      <w:r>
        <w:rPr>
          <w:noProof/>
        </w:rPr>
        <w:fldChar w:fldCharType="begin"/>
      </w:r>
      <w:r>
        <w:rPr>
          <w:noProof/>
        </w:rPr>
        <w:instrText xml:space="preserve"> PAGEREF _Toc421874395 \h </w:instrText>
      </w:r>
      <w:r>
        <w:rPr>
          <w:noProof/>
        </w:rPr>
      </w:r>
      <w:r>
        <w:rPr>
          <w:noProof/>
        </w:rPr>
        <w:fldChar w:fldCharType="separate"/>
      </w:r>
      <w:r w:rsidR="007B29B5">
        <w:rPr>
          <w:noProof/>
        </w:rPr>
        <w:t>40</w:t>
      </w:r>
      <w:r>
        <w:rPr>
          <w:noProof/>
        </w:rPr>
        <w:fldChar w:fldCharType="end"/>
      </w:r>
    </w:p>
    <w:p w:rsidR="00F53D5C" w:rsidRPr="00F53D5C" w:rsidRDefault="00F53D5C">
      <w:pPr>
        <w:pStyle w:val="Abbildungsverzeichnis"/>
        <w:tabs>
          <w:tab w:val="right" w:pos="9457"/>
        </w:tabs>
        <w:rPr>
          <w:rFonts w:asciiTheme="minorHAnsi" w:eastAsiaTheme="minorEastAsia" w:hAnsiTheme="minorHAnsi" w:cstheme="minorBidi"/>
          <w:noProof/>
          <w:sz w:val="22"/>
          <w:szCs w:val="22"/>
        </w:rPr>
      </w:pPr>
      <w:r w:rsidRPr="00324241">
        <w:rPr>
          <w:noProof/>
        </w:rPr>
        <w:t>Abbildung 21: Auslastung GPUs mit Nvidia Mosaic</w:t>
      </w:r>
      <w:r>
        <w:rPr>
          <w:noProof/>
        </w:rPr>
        <w:tab/>
      </w:r>
      <w:r>
        <w:rPr>
          <w:noProof/>
        </w:rPr>
        <w:fldChar w:fldCharType="begin"/>
      </w:r>
      <w:r>
        <w:rPr>
          <w:noProof/>
        </w:rPr>
        <w:instrText xml:space="preserve"> PAGEREF _Toc421874396 \h </w:instrText>
      </w:r>
      <w:r>
        <w:rPr>
          <w:noProof/>
        </w:rPr>
      </w:r>
      <w:r>
        <w:rPr>
          <w:noProof/>
        </w:rPr>
        <w:fldChar w:fldCharType="separate"/>
      </w:r>
      <w:r w:rsidR="007B29B5">
        <w:rPr>
          <w:noProof/>
        </w:rPr>
        <w:t>41</w:t>
      </w:r>
      <w:r>
        <w:rPr>
          <w:noProof/>
        </w:rPr>
        <w:fldChar w:fldCharType="end"/>
      </w:r>
    </w:p>
    <w:p w:rsidR="00F53D5C" w:rsidRDefault="00F53D5C">
      <w:pPr>
        <w:pStyle w:val="Abbildungsverzeichnis"/>
        <w:tabs>
          <w:tab w:val="right" w:pos="9457"/>
        </w:tabs>
        <w:rPr>
          <w:rFonts w:asciiTheme="minorHAnsi" w:eastAsiaTheme="minorEastAsia" w:hAnsiTheme="minorHAnsi" w:cstheme="minorBidi"/>
          <w:noProof/>
          <w:sz w:val="22"/>
          <w:szCs w:val="22"/>
          <w:lang w:val="en-US"/>
        </w:rPr>
      </w:pPr>
      <w:r w:rsidRPr="00324241">
        <w:rPr>
          <w:noProof/>
        </w:rPr>
        <w:t>Abbildung 22: Gantt-Projektplan</w:t>
      </w:r>
      <w:r>
        <w:rPr>
          <w:noProof/>
        </w:rPr>
        <w:tab/>
      </w:r>
      <w:r>
        <w:rPr>
          <w:noProof/>
        </w:rPr>
        <w:fldChar w:fldCharType="begin"/>
      </w:r>
      <w:r>
        <w:rPr>
          <w:noProof/>
        </w:rPr>
        <w:instrText xml:space="preserve"> PAGEREF _Toc421874397 \h </w:instrText>
      </w:r>
      <w:r>
        <w:rPr>
          <w:noProof/>
        </w:rPr>
      </w:r>
      <w:r>
        <w:rPr>
          <w:noProof/>
        </w:rPr>
        <w:fldChar w:fldCharType="separate"/>
      </w:r>
      <w:r w:rsidR="007B29B5">
        <w:rPr>
          <w:noProof/>
        </w:rPr>
        <w:t>46</w:t>
      </w:r>
      <w:r>
        <w:rPr>
          <w:noProof/>
        </w:rPr>
        <w:fldChar w:fldCharType="end"/>
      </w:r>
    </w:p>
    <w:p w:rsidR="00511D21" w:rsidRPr="00E031B5" w:rsidRDefault="006F7567" w:rsidP="0034532C">
      <w:pPr>
        <w:jc w:val="both"/>
      </w:pPr>
      <w:r w:rsidRPr="00E031B5">
        <w:fldChar w:fldCharType="end"/>
      </w:r>
    </w:p>
    <w:p w:rsidR="00E804E8" w:rsidRDefault="00E804E8">
      <w:pPr>
        <w:spacing w:line="240" w:lineRule="auto"/>
        <w:rPr>
          <w:rFonts w:eastAsia="Times New Roman"/>
          <w:bCs/>
          <w:sz w:val="28"/>
          <w:szCs w:val="28"/>
        </w:rPr>
      </w:pPr>
      <w:r>
        <w:br w:type="page"/>
      </w:r>
    </w:p>
    <w:p w:rsidR="00511D21" w:rsidRPr="00E031B5" w:rsidRDefault="00CA5645" w:rsidP="0034532C">
      <w:pPr>
        <w:pStyle w:val="berschrift1"/>
        <w:jc w:val="both"/>
      </w:pPr>
      <w:r>
        <w:lastRenderedPageBreak/>
        <w:t xml:space="preserve"> </w:t>
      </w:r>
      <w:bookmarkStart w:id="162" w:name="_Toc421874459"/>
      <w:r w:rsidR="00511D21" w:rsidRPr="00E031B5">
        <w:t>Tabellenverzeichnis</w:t>
      </w:r>
      <w:bookmarkEnd w:id="162"/>
    </w:p>
    <w:p w:rsidR="00E804E8"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E804E8" w:rsidRPr="00B01119">
        <w:rPr>
          <w:noProof/>
        </w:rPr>
        <w:t>Tabelle 1: Wichtige Equalizer Klassen</w:t>
      </w:r>
      <w:r w:rsidR="00E804E8">
        <w:rPr>
          <w:noProof/>
        </w:rPr>
        <w:tab/>
      </w:r>
      <w:r w:rsidR="00E804E8">
        <w:rPr>
          <w:noProof/>
        </w:rPr>
        <w:fldChar w:fldCharType="begin"/>
      </w:r>
      <w:r w:rsidR="00E804E8">
        <w:rPr>
          <w:noProof/>
        </w:rPr>
        <w:instrText xml:space="preserve"> PAGEREF _Toc421874333 \h </w:instrText>
      </w:r>
      <w:r w:rsidR="00E804E8">
        <w:rPr>
          <w:noProof/>
        </w:rPr>
      </w:r>
      <w:r w:rsidR="00E804E8">
        <w:rPr>
          <w:noProof/>
        </w:rPr>
        <w:fldChar w:fldCharType="separate"/>
      </w:r>
      <w:r w:rsidR="007B29B5">
        <w:rPr>
          <w:noProof/>
        </w:rPr>
        <w:t>10</w:t>
      </w:r>
      <w:r w:rsidR="00E804E8">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sidRPr="00B01119">
        <w:rPr>
          <w:noProof/>
        </w:rPr>
        <w:t>Tabelle 2: Gegenüberstellung Pro und Kontra</w:t>
      </w:r>
      <w:r>
        <w:rPr>
          <w:noProof/>
        </w:rPr>
        <w:tab/>
      </w:r>
      <w:r>
        <w:rPr>
          <w:noProof/>
        </w:rPr>
        <w:fldChar w:fldCharType="begin"/>
      </w:r>
      <w:r>
        <w:rPr>
          <w:noProof/>
        </w:rPr>
        <w:instrText xml:space="preserve"> PAGEREF _Toc421874334 \h </w:instrText>
      </w:r>
      <w:r>
        <w:rPr>
          <w:noProof/>
        </w:rPr>
      </w:r>
      <w:r>
        <w:rPr>
          <w:noProof/>
        </w:rPr>
        <w:fldChar w:fldCharType="separate"/>
      </w:r>
      <w:r w:rsidR="007B29B5">
        <w:rPr>
          <w:noProof/>
        </w:rPr>
        <w:t>22</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sidRPr="00B01119">
        <w:rPr>
          <w:noProof/>
        </w:rPr>
        <w:t>Tabelle 3: Geschätzte Kosten MiddleVR Lizenzen Cluster 8 Clients</w:t>
      </w:r>
      <w:r>
        <w:rPr>
          <w:noProof/>
        </w:rPr>
        <w:tab/>
      </w:r>
      <w:r>
        <w:rPr>
          <w:noProof/>
        </w:rPr>
        <w:fldChar w:fldCharType="begin"/>
      </w:r>
      <w:r>
        <w:rPr>
          <w:noProof/>
        </w:rPr>
        <w:instrText xml:space="preserve"> PAGEREF _Toc421874335 \h </w:instrText>
      </w:r>
      <w:r>
        <w:rPr>
          <w:noProof/>
        </w:rPr>
      </w:r>
      <w:r>
        <w:rPr>
          <w:noProof/>
        </w:rPr>
        <w:fldChar w:fldCharType="separate"/>
      </w:r>
      <w:r w:rsidR="007B29B5">
        <w:rPr>
          <w:noProof/>
        </w:rPr>
        <w:t>26</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sidRPr="00B01119">
        <w:rPr>
          <w:noProof/>
        </w:rPr>
        <w:t>Tabelle 4: Geschätzte Kosten MiddleVR Lizenzen Cluster 4 Clients</w:t>
      </w:r>
      <w:r>
        <w:rPr>
          <w:noProof/>
        </w:rPr>
        <w:tab/>
      </w:r>
      <w:r>
        <w:rPr>
          <w:noProof/>
        </w:rPr>
        <w:fldChar w:fldCharType="begin"/>
      </w:r>
      <w:r>
        <w:rPr>
          <w:noProof/>
        </w:rPr>
        <w:instrText xml:space="preserve"> PAGEREF _Toc421874336 \h </w:instrText>
      </w:r>
      <w:r>
        <w:rPr>
          <w:noProof/>
        </w:rPr>
      </w:r>
      <w:r>
        <w:rPr>
          <w:noProof/>
        </w:rPr>
        <w:fldChar w:fldCharType="separate"/>
      </w:r>
      <w:r w:rsidR="007B29B5">
        <w:rPr>
          <w:noProof/>
        </w:rPr>
        <w:t>27</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sidRPr="00B01119">
        <w:rPr>
          <w:noProof/>
        </w:rPr>
        <w:t>Tabelle 5: Kosten MiddleVR Lizenzen Variante Single Host – Multi GPU – Multi Unity Instances</w:t>
      </w:r>
      <w:r>
        <w:rPr>
          <w:noProof/>
        </w:rPr>
        <w:tab/>
      </w:r>
      <w:r>
        <w:rPr>
          <w:noProof/>
        </w:rPr>
        <w:fldChar w:fldCharType="begin"/>
      </w:r>
      <w:r>
        <w:rPr>
          <w:noProof/>
        </w:rPr>
        <w:instrText xml:space="preserve"> PAGEREF _Toc421874337 \h </w:instrText>
      </w:r>
      <w:r>
        <w:rPr>
          <w:noProof/>
        </w:rPr>
      </w:r>
      <w:r>
        <w:rPr>
          <w:noProof/>
        </w:rPr>
        <w:fldChar w:fldCharType="separate"/>
      </w:r>
      <w:r w:rsidR="007B29B5">
        <w:rPr>
          <w:noProof/>
        </w:rPr>
        <w:t>28</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sidRPr="00B01119">
        <w:rPr>
          <w:noProof/>
        </w:rPr>
        <w:t xml:space="preserve">Tabelle 6: Geschätzte Kosten Infrastruktur Variante Single Host – Multi GPU – Multi Unity Instances, Quelle: </w:t>
      </w:r>
      <w:r w:rsidRPr="00B01119">
        <w:rPr>
          <w:noProof/>
          <w:color w:val="0000FF"/>
          <w:u w:val="single"/>
        </w:rPr>
        <w:t>http://digitec.ch</w:t>
      </w:r>
      <w:r w:rsidRPr="00B01119">
        <w:rPr>
          <w:noProof/>
        </w:rPr>
        <w:t xml:space="preserve"> (19.04.2015)</w:t>
      </w:r>
      <w:r>
        <w:rPr>
          <w:noProof/>
        </w:rPr>
        <w:tab/>
      </w:r>
      <w:r>
        <w:rPr>
          <w:noProof/>
        </w:rPr>
        <w:fldChar w:fldCharType="begin"/>
      </w:r>
      <w:r>
        <w:rPr>
          <w:noProof/>
        </w:rPr>
        <w:instrText xml:space="preserve"> PAGEREF _Toc421874338 \h </w:instrText>
      </w:r>
      <w:r>
        <w:rPr>
          <w:noProof/>
        </w:rPr>
      </w:r>
      <w:r>
        <w:rPr>
          <w:noProof/>
        </w:rPr>
        <w:fldChar w:fldCharType="separate"/>
      </w:r>
      <w:r w:rsidR="007B29B5">
        <w:rPr>
          <w:noProof/>
        </w:rPr>
        <w:t>28</w:t>
      </w:r>
      <w:r>
        <w:rPr>
          <w:noProof/>
        </w:rPr>
        <w:fldChar w:fldCharType="end"/>
      </w:r>
    </w:p>
    <w:p w:rsidR="00E804E8" w:rsidRDefault="00E804E8">
      <w:pPr>
        <w:pStyle w:val="Abbildungsverzeichnis"/>
        <w:tabs>
          <w:tab w:val="right" w:pos="9457"/>
        </w:tabs>
        <w:rPr>
          <w:rFonts w:asciiTheme="minorHAnsi" w:eastAsiaTheme="minorEastAsia" w:hAnsiTheme="minorHAnsi" w:cstheme="minorBidi"/>
          <w:noProof/>
          <w:sz w:val="22"/>
          <w:szCs w:val="22"/>
          <w:lang w:val="en-US"/>
        </w:rPr>
      </w:pPr>
      <w:r w:rsidRPr="00B01119">
        <w:rPr>
          <w:noProof/>
          <w:lang w:val="en-US"/>
        </w:rPr>
        <w:t>Tabelle 7: Kosten MiddleVR Lizenzen Variante Single Host – Multi GPU – Single Unity Instance (Nvidia Mosaic)</w:t>
      </w:r>
      <w:r w:rsidRPr="00E804E8">
        <w:rPr>
          <w:noProof/>
          <w:lang w:val="en-US"/>
        </w:rPr>
        <w:tab/>
      </w:r>
      <w:r>
        <w:rPr>
          <w:noProof/>
        </w:rPr>
        <w:fldChar w:fldCharType="begin"/>
      </w:r>
      <w:r w:rsidRPr="00E804E8">
        <w:rPr>
          <w:noProof/>
          <w:lang w:val="en-US"/>
        </w:rPr>
        <w:instrText xml:space="preserve"> PAGEREF _Toc421874339 \h </w:instrText>
      </w:r>
      <w:r>
        <w:rPr>
          <w:noProof/>
        </w:rPr>
      </w:r>
      <w:r>
        <w:rPr>
          <w:noProof/>
        </w:rPr>
        <w:fldChar w:fldCharType="separate"/>
      </w:r>
      <w:r w:rsidR="007B29B5">
        <w:rPr>
          <w:noProof/>
          <w:lang w:val="en-US"/>
        </w:rPr>
        <w:t>30</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Pr>
          <w:noProof/>
        </w:rPr>
        <w:t>Tabelle 8: Nvidia Quadro K5000 Beispielaufbau</w:t>
      </w:r>
      <w:r>
        <w:rPr>
          <w:noProof/>
        </w:rPr>
        <w:tab/>
      </w:r>
      <w:r>
        <w:rPr>
          <w:noProof/>
        </w:rPr>
        <w:fldChar w:fldCharType="begin"/>
      </w:r>
      <w:r>
        <w:rPr>
          <w:noProof/>
        </w:rPr>
        <w:instrText xml:space="preserve"> PAGEREF _Toc421874340 \h </w:instrText>
      </w:r>
      <w:r>
        <w:rPr>
          <w:noProof/>
        </w:rPr>
      </w:r>
      <w:r>
        <w:rPr>
          <w:noProof/>
        </w:rPr>
        <w:fldChar w:fldCharType="separate"/>
      </w:r>
      <w:r w:rsidR="007B29B5">
        <w:rPr>
          <w:noProof/>
        </w:rPr>
        <w:t>30</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Pr>
          <w:noProof/>
        </w:rPr>
        <w:t>Tabelle 9: Kosten MiddleVR Lizenzen Variante Single Host – Multi GPU – Single Unity Instance</w:t>
      </w:r>
      <w:r>
        <w:rPr>
          <w:noProof/>
        </w:rPr>
        <w:tab/>
      </w:r>
      <w:r>
        <w:rPr>
          <w:noProof/>
        </w:rPr>
        <w:fldChar w:fldCharType="begin"/>
      </w:r>
      <w:r>
        <w:rPr>
          <w:noProof/>
        </w:rPr>
        <w:instrText xml:space="preserve"> PAGEREF _Toc421874341 \h </w:instrText>
      </w:r>
      <w:r>
        <w:rPr>
          <w:noProof/>
        </w:rPr>
      </w:r>
      <w:r>
        <w:rPr>
          <w:noProof/>
        </w:rPr>
        <w:fldChar w:fldCharType="separate"/>
      </w:r>
      <w:r w:rsidR="007B29B5">
        <w:rPr>
          <w:noProof/>
        </w:rPr>
        <w:t>31</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Pr>
          <w:noProof/>
        </w:rPr>
        <w:t>Tabelle 10: Finale Gegenüberstellung</w:t>
      </w:r>
      <w:r>
        <w:rPr>
          <w:noProof/>
        </w:rPr>
        <w:tab/>
      </w:r>
      <w:r>
        <w:rPr>
          <w:noProof/>
        </w:rPr>
        <w:fldChar w:fldCharType="begin"/>
      </w:r>
      <w:r>
        <w:rPr>
          <w:noProof/>
        </w:rPr>
        <w:instrText xml:space="preserve"> PAGEREF _Toc421874342 \h </w:instrText>
      </w:r>
      <w:r>
        <w:rPr>
          <w:noProof/>
        </w:rPr>
      </w:r>
      <w:r>
        <w:rPr>
          <w:noProof/>
        </w:rPr>
        <w:fldChar w:fldCharType="separate"/>
      </w:r>
      <w:r w:rsidR="007B29B5">
        <w:rPr>
          <w:noProof/>
        </w:rPr>
        <w:t>38</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Pr>
          <w:noProof/>
        </w:rPr>
        <w:t>Tabelle 11: Ist-Soll Analyse</w:t>
      </w:r>
      <w:r>
        <w:rPr>
          <w:noProof/>
        </w:rPr>
        <w:tab/>
      </w:r>
      <w:r>
        <w:rPr>
          <w:noProof/>
        </w:rPr>
        <w:fldChar w:fldCharType="begin"/>
      </w:r>
      <w:r>
        <w:rPr>
          <w:noProof/>
        </w:rPr>
        <w:instrText xml:space="preserve"> PAGEREF _Toc421874343 \h </w:instrText>
      </w:r>
      <w:r>
        <w:rPr>
          <w:noProof/>
        </w:rPr>
      </w:r>
      <w:r>
        <w:rPr>
          <w:noProof/>
        </w:rPr>
        <w:fldChar w:fldCharType="separate"/>
      </w:r>
      <w:r w:rsidR="007B29B5">
        <w:rPr>
          <w:noProof/>
        </w:rPr>
        <w:t>43</w:t>
      </w:r>
      <w:r>
        <w:rPr>
          <w:noProof/>
        </w:rPr>
        <w:fldChar w:fldCharType="end"/>
      </w:r>
    </w:p>
    <w:p w:rsidR="00E804E8" w:rsidRPr="00E804E8" w:rsidRDefault="00E804E8">
      <w:pPr>
        <w:pStyle w:val="Abbildungsverzeichnis"/>
        <w:tabs>
          <w:tab w:val="right" w:pos="9457"/>
        </w:tabs>
        <w:rPr>
          <w:rFonts w:asciiTheme="minorHAnsi" w:eastAsiaTheme="minorEastAsia" w:hAnsiTheme="minorHAnsi" w:cstheme="minorBidi"/>
          <w:noProof/>
          <w:sz w:val="22"/>
          <w:szCs w:val="22"/>
        </w:rPr>
      </w:pPr>
      <w:r>
        <w:rPr>
          <w:noProof/>
        </w:rPr>
        <w:t>Tabelle 12: Meilensteine</w:t>
      </w:r>
      <w:r>
        <w:rPr>
          <w:noProof/>
        </w:rPr>
        <w:tab/>
      </w:r>
      <w:r>
        <w:rPr>
          <w:noProof/>
        </w:rPr>
        <w:fldChar w:fldCharType="begin"/>
      </w:r>
      <w:r>
        <w:rPr>
          <w:noProof/>
        </w:rPr>
        <w:instrText xml:space="preserve"> PAGEREF _Toc421874344 \h </w:instrText>
      </w:r>
      <w:r>
        <w:rPr>
          <w:noProof/>
        </w:rPr>
      </w:r>
      <w:r>
        <w:rPr>
          <w:noProof/>
        </w:rPr>
        <w:fldChar w:fldCharType="separate"/>
      </w:r>
      <w:r w:rsidR="007B29B5">
        <w:rPr>
          <w:noProof/>
        </w:rPr>
        <w:t>46</w:t>
      </w:r>
      <w:r>
        <w:rPr>
          <w:noProof/>
        </w:rPr>
        <w:fldChar w:fldCharType="end"/>
      </w:r>
    </w:p>
    <w:p w:rsidR="00E804E8" w:rsidRDefault="00E804E8">
      <w:pPr>
        <w:pStyle w:val="Abbildungsverzeichnis"/>
        <w:tabs>
          <w:tab w:val="right" w:pos="9457"/>
        </w:tabs>
        <w:rPr>
          <w:rFonts w:asciiTheme="minorHAnsi" w:eastAsiaTheme="minorEastAsia" w:hAnsiTheme="minorHAnsi" w:cstheme="minorBidi"/>
          <w:noProof/>
          <w:sz w:val="22"/>
          <w:szCs w:val="22"/>
          <w:lang w:val="en-US"/>
        </w:rPr>
      </w:pPr>
      <w:r>
        <w:rPr>
          <w:noProof/>
        </w:rPr>
        <w:t>Tabelle 13: Risikoanalyse</w:t>
      </w:r>
      <w:r>
        <w:rPr>
          <w:noProof/>
        </w:rPr>
        <w:tab/>
      </w:r>
      <w:r>
        <w:rPr>
          <w:noProof/>
        </w:rPr>
        <w:fldChar w:fldCharType="begin"/>
      </w:r>
      <w:r>
        <w:rPr>
          <w:noProof/>
        </w:rPr>
        <w:instrText xml:space="preserve"> PAGEREF _Toc421874345 \h </w:instrText>
      </w:r>
      <w:r>
        <w:rPr>
          <w:noProof/>
        </w:rPr>
      </w:r>
      <w:r>
        <w:rPr>
          <w:noProof/>
        </w:rPr>
        <w:fldChar w:fldCharType="separate"/>
      </w:r>
      <w:r w:rsidR="007B29B5">
        <w:rPr>
          <w:noProof/>
        </w:rPr>
        <w:t>47</w:t>
      </w:r>
      <w:r>
        <w:rPr>
          <w:noProof/>
        </w:rPr>
        <w:fldChar w:fldCharType="end"/>
      </w:r>
    </w:p>
    <w:p w:rsidR="00AD02E4" w:rsidRDefault="00CA7D54" w:rsidP="00E804E8">
      <w:pPr>
        <w:jc w:val="both"/>
      </w:pPr>
      <w:r w:rsidRPr="00E031B5">
        <w:rPr>
          <w:b/>
          <w:bCs/>
        </w:rPr>
        <w:fldChar w:fldCharType="end"/>
      </w:r>
    </w:p>
    <w:p w:rsidR="00CA5645" w:rsidRDefault="00CA5645" w:rsidP="00CA5645">
      <w:pPr>
        <w:pStyle w:val="berschrift1"/>
        <w:jc w:val="both"/>
      </w:pPr>
      <w:r>
        <w:t xml:space="preserve"> </w:t>
      </w:r>
      <w:bookmarkStart w:id="163" w:name="_Toc421874460"/>
      <w:r>
        <w:t>Anhang</w:t>
      </w:r>
      <w:bookmarkEnd w:id="163"/>
      <w:r>
        <w:t xml:space="preserve"> </w:t>
      </w:r>
    </w:p>
    <w:p w:rsidR="00CA5645" w:rsidRDefault="00CA5645" w:rsidP="00CA5645">
      <w:pPr>
        <w:pStyle w:val="berschrift2"/>
        <w:jc w:val="both"/>
      </w:pPr>
      <w:bookmarkStart w:id="164" w:name="_Toc421874461"/>
      <w:r>
        <w:t>Projektorganisation</w:t>
      </w:r>
      <w:bookmarkEnd w:id="164"/>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65" w:name="_Toc421874462"/>
      <w:r>
        <w:t>Projektteam</w:t>
      </w:r>
      <w:bookmarkEnd w:id="165"/>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75"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76"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66" w:name="_Toc421874463"/>
      <w:r>
        <w:t>Betreuer</w:t>
      </w:r>
      <w:bookmarkEnd w:id="166"/>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77"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7" w:name="_Toc421874464"/>
      <w:r>
        <w:t>Projektplanung, Meilensteine</w:t>
      </w:r>
      <w:bookmarkEnd w:id="167"/>
    </w:p>
    <w:p w:rsidR="00CA5645" w:rsidRDefault="00F31260" w:rsidP="00CA5645">
      <w:pPr>
        <w:jc w:val="both"/>
      </w:pPr>
      <w:r>
        <w:t>Der Gantt</w:t>
      </w:r>
      <w:r>
        <w:rPr>
          <w:rStyle w:val="Funotenzeichen"/>
        </w:rPr>
        <w:footnoteReference w:id="15"/>
      </w:r>
      <w:r>
        <w:t>-Projektplan ist unter</w:t>
      </w:r>
      <w:r w:rsidR="00913808">
        <w:t xml:space="preserve"> </w:t>
      </w:r>
      <w:hyperlink r:id="rId78"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lastRenderedPageBreak/>
        <w:drawing>
          <wp:inline distT="0" distB="0" distL="0" distR="0" wp14:anchorId="311169B1" wp14:editId="04106992">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1545" cy="2907665"/>
                    </a:xfrm>
                    <a:prstGeom prst="rect">
                      <a:avLst/>
                    </a:prstGeom>
                  </pic:spPr>
                </pic:pic>
              </a:graphicData>
            </a:graphic>
          </wp:inline>
        </w:drawing>
      </w:r>
    </w:p>
    <w:p w:rsidR="00F31260" w:rsidRDefault="00F31260" w:rsidP="00F31260">
      <w:pPr>
        <w:pStyle w:val="Beschriftung"/>
        <w:jc w:val="both"/>
        <w:rPr>
          <w:lang w:val="de-CH"/>
        </w:rPr>
      </w:pPr>
      <w:bookmarkStart w:id="168" w:name="_Toc421874397"/>
      <w:r w:rsidRPr="00EA2281">
        <w:rPr>
          <w:lang w:val="de-CH"/>
        </w:rPr>
        <w:t xml:space="preserve">Abbildung </w:t>
      </w:r>
      <w:r>
        <w:fldChar w:fldCharType="begin"/>
      </w:r>
      <w:r w:rsidRPr="00EA2281">
        <w:rPr>
          <w:lang w:val="de-CH"/>
        </w:rPr>
        <w:instrText xml:space="preserve"> SEQ Abbildung \* ARABIC </w:instrText>
      </w:r>
      <w:r>
        <w:fldChar w:fldCharType="separate"/>
      </w:r>
      <w:r w:rsidR="007B29B5">
        <w:rPr>
          <w:noProof/>
          <w:lang w:val="de-CH"/>
        </w:rPr>
        <w:t>22</w:t>
      </w:r>
      <w:r>
        <w:fldChar w:fldCharType="end"/>
      </w:r>
      <w:r w:rsidRPr="00EA2281">
        <w:rPr>
          <w:lang w:val="de-CH"/>
        </w:rPr>
        <w:t>: Gantt-Projektplan</w:t>
      </w:r>
      <w:bookmarkEnd w:id="168"/>
    </w:p>
    <w:p w:rsidR="00CB41C6" w:rsidRPr="00CB41C6" w:rsidRDefault="00CB41C6" w:rsidP="00CB41C6"/>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677"/>
        <w:gridCol w:w="4685"/>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9" w:name="_Toc421874344"/>
      <w:r>
        <w:t xml:space="preserve">Tabelle </w:t>
      </w:r>
      <w:r>
        <w:fldChar w:fldCharType="begin"/>
      </w:r>
      <w:r>
        <w:instrText xml:space="preserve"> SEQ Tabelle \* ARABIC </w:instrText>
      </w:r>
      <w:r>
        <w:fldChar w:fldCharType="separate"/>
      </w:r>
      <w:r w:rsidR="007B29B5">
        <w:rPr>
          <w:noProof/>
        </w:rPr>
        <w:t>12</w:t>
      </w:r>
      <w:r>
        <w:fldChar w:fldCharType="end"/>
      </w:r>
      <w:r>
        <w:t>: Meilensteine</w:t>
      </w:r>
      <w:bookmarkEnd w:id="169"/>
    </w:p>
    <w:p w:rsidR="00AF24B8" w:rsidRDefault="00AF24B8" w:rsidP="00AD715D">
      <w:pPr>
        <w:pStyle w:val="Listenabsatz"/>
        <w:numPr>
          <w:ilvl w:val="0"/>
          <w:numId w:val="32"/>
        </w:numPr>
      </w:pPr>
      <w:r w:rsidRPr="00747730">
        <w:rPr>
          <w:b/>
        </w:rPr>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AD715D">
      <w:pPr>
        <w:pStyle w:val="Listenabsatz"/>
        <w:numPr>
          <w:ilvl w:val="0"/>
          <w:numId w:val="32"/>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AD715D">
      <w:pPr>
        <w:pStyle w:val="Listenabsatz"/>
        <w:numPr>
          <w:ilvl w:val="0"/>
          <w:numId w:val="32"/>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70" w:name="_Toc421874465"/>
      <w:r>
        <w:t>Qualitätssicherung</w:t>
      </w:r>
      <w:bookmarkEnd w:id="170"/>
    </w:p>
    <w:p w:rsidR="00FF4458" w:rsidRDefault="00B43019" w:rsidP="00CA5645">
      <w:pPr>
        <w:jc w:val="both"/>
      </w:pPr>
      <w:r>
        <w:t xml:space="preserve">Als Qualitätssicherung soll regelmässig der aktuelle Ist-Zustand des Projektes mit dem Projektplan verglichen werden. Weiter finden alle zwei Wochen Projektmeetings mit dem Betreuer statt, </w:t>
      </w:r>
      <w:r w:rsidR="009B28DA">
        <w:t>bei denen</w:t>
      </w:r>
      <w:r>
        <w:t xml:space="preserve"> Fortschritte und Pro</w:t>
      </w:r>
      <w:r w:rsidR="000E7B95">
        <w:t>bleme diskutiert werden können.</w:t>
      </w:r>
    </w:p>
    <w:p w:rsidR="00FF4458" w:rsidRDefault="00FF4458" w:rsidP="00FF4458">
      <w:r>
        <w:br w:type="page"/>
      </w:r>
    </w:p>
    <w:p w:rsidR="00CA5645" w:rsidRDefault="00CA5645" w:rsidP="00CA5645">
      <w:pPr>
        <w:pStyle w:val="berschrift2"/>
        <w:jc w:val="both"/>
      </w:pPr>
      <w:bookmarkStart w:id="171" w:name="_Toc421874466"/>
      <w:r>
        <w:lastRenderedPageBreak/>
        <w:t>Risikoanalyse</w:t>
      </w:r>
      <w:bookmarkEnd w:id="171"/>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Mosaic)</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72" w:name="_Toc421874345"/>
      <w:r>
        <w:t xml:space="preserve">Tabelle </w:t>
      </w:r>
      <w:r>
        <w:fldChar w:fldCharType="begin"/>
      </w:r>
      <w:r>
        <w:instrText xml:space="preserve"> SEQ Tabelle \* ARABIC </w:instrText>
      </w:r>
      <w:r>
        <w:fldChar w:fldCharType="separate"/>
      </w:r>
      <w:r w:rsidR="007B29B5">
        <w:rPr>
          <w:noProof/>
        </w:rPr>
        <w:t>13</w:t>
      </w:r>
      <w:r>
        <w:fldChar w:fldCharType="end"/>
      </w:r>
      <w:r>
        <w:t>: Risikoanalyse</w:t>
      </w:r>
      <w:bookmarkEnd w:id="172"/>
    </w:p>
    <w:p w:rsidR="00FF4458" w:rsidRDefault="00FF4458">
      <w:pPr>
        <w:spacing w:line="240" w:lineRule="auto"/>
        <w:rPr>
          <w:rFonts w:eastAsia="Times New Roman"/>
          <w:bCs/>
          <w:sz w:val="28"/>
          <w:szCs w:val="28"/>
        </w:rPr>
      </w:pPr>
      <w:r>
        <w:br w:type="page"/>
      </w:r>
    </w:p>
    <w:p w:rsidR="006D6738" w:rsidRPr="00E031B5" w:rsidRDefault="00FC15A0" w:rsidP="0034532C">
      <w:pPr>
        <w:pStyle w:val="berschrift1"/>
        <w:jc w:val="both"/>
      </w:pPr>
      <w:r>
        <w:lastRenderedPageBreak/>
        <w:t xml:space="preserve"> </w:t>
      </w:r>
      <w:bookmarkStart w:id="173" w:name="_Toc421874467"/>
      <w:r w:rsidR="00511D21" w:rsidRPr="00E031B5">
        <w:t>Versionskontrolle</w:t>
      </w:r>
      <w:bookmarkEnd w:id="173"/>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 xml:space="preserve">ument reviewed, </w:t>
            </w:r>
            <w:r w:rsidR="00AB3584">
              <w:t>Smart Spider</w:t>
            </w:r>
            <w:r w:rsidR="006E5D3F">
              <w:t xml:space="preserve">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r w:rsidR="00FC15A0" w:rsidRPr="00E031B5" w:rsidTr="008D6972">
        <w:trPr>
          <w:trHeight w:val="113"/>
        </w:trPr>
        <w:tc>
          <w:tcPr>
            <w:tcW w:w="1219" w:type="dxa"/>
            <w:shd w:val="clear" w:color="auto" w:fill="E6E6E6"/>
          </w:tcPr>
          <w:p w:rsidR="00FC15A0" w:rsidRDefault="00FC15A0" w:rsidP="00CF7C6B">
            <w:pPr>
              <w:jc w:val="both"/>
            </w:pPr>
            <w:r>
              <w:t>3.60</w:t>
            </w:r>
          </w:p>
        </w:tc>
        <w:tc>
          <w:tcPr>
            <w:tcW w:w="1828" w:type="dxa"/>
            <w:shd w:val="clear" w:color="auto" w:fill="E6E6E6"/>
          </w:tcPr>
          <w:p w:rsidR="00FC15A0" w:rsidRDefault="00FC15A0" w:rsidP="0034532C">
            <w:pPr>
              <w:jc w:val="both"/>
            </w:pPr>
            <w:r>
              <w:t>11.06.2015</w:t>
            </w:r>
          </w:p>
        </w:tc>
        <w:tc>
          <w:tcPr>
            <w:tcW w:w="4055" w:type="dxa"/>
            <w:shd w:val="clear" w:color="auto" w:fill="E6E6E6"/>
          </w:tcPr>
          <w:p w:rsidR="00FC15A0" w:rsidRDefault="00FC15A0" w:rsidP="00FC15A0">
            <w:pPr>
              <w:jc w:val="both"/>
            </w:pPr>
            <w:r>
              <w:t>Ergänzungen laut Feedback</w:t>
            </w:r>
          </w:p>
        </w:tc>
        <w:tc>
          <w:tcPr>
            <w:tcW w:w="2367" w:type="dxa"/>
            <w:shd w:val="clear" w:color="auto" w:fill="E6E6E6"/>
          </w:tcPr>
          <w:p w:rsidR="00FC15A0" w:rsidRDefault="00FC15A0" w:rsidP="0034532C">
            <w:pPr>
              <w:jc w:val="both"/>
            </w:pPr>
            <w:r>
              <w:t>Julien Villiger</w:t>
            </w:r>
          </w:p>
        </w:tc>
      </w:tr>
      <w:tr w:rsidR="00F21BCB" w:rsidRPr="00E031B5" w:rsidTr="008D6972">
        <w:trPr>
          <w:trHeight w:val="113"/>
        </w:trPr>
        <w:tc>
          <w:tcPr>
            <w:tcW w:w="1219" w:type="dxa"/>
            <w:shd w:val="clear" w:color="auto" w:fill="E6E6E6"/>
          </w:tcPr>
          <w:p w:rsidR="00F21BCB" w:rsidRDefault="00F21BCB" w:rsidP="00CF7C6B">
            <w:pPr>
              <w:jc w:val="both"/>
            </w:pPr>
            <w:r>
              <w:t>3.70</w:t>
            </w:r>
          </w:p>
        </w:tc>
        <w:tc>
          <w:tcPr>
            <w:tcW w:w="1828" w:type="dxa"/>
            <w:shd w:val="clear" w:color="auto" w:fill="E6E6E6"/>
          </w:tcPr>
          <w:p w:rsidR="00F21BCB" w:rsidRDefault="00F21BCB" w:rsidP="0034532C">
            <w:pPr>
              <w:jc w:val="both"/>
            </w:pPr>
            <w:r>
              <w:t>11.06.2015</w:t>
            </w:r>
          </w:p>
        </w:tc>
        <w:tc>
          <w:tcPr>
            <w:tcW w:w="4055" w:type="dxa"/>
            <w:shd w:val="clear" w:color="auto" w:fill="E6E6E6"/>
          </w:tcPr>
          <w:p w:rsidR="00F21BCB" w:rsidRDefault="00F21BCB" w:rsidP="00FC15A0">
            <w:pPr>
              <w:jc w:val="both"/>
            </w:pPr>
            <w:r>
              <w:t>Weitere Ergänzungen</w:t>
            </w:r>
          </w:p>
        </w:tc>
        <w:tc>
          <w:tcPr>
            <w:tcW w:w="2367" w:type="dxa"/>
            <w:shd w:val="clear" w:color="auto" w:fill="E6E6E6"/>
          </w:tcPr>
          <w:p w:rsidR="00F21BCB" w:rsidRDefault="00F21BCB" w:rsidP="0034532C">
            <w:pPr>
              <w:jc w:val="both"/>
            </w:pPr>
            <w:r>
              <w:t>Daniel Inversini</w:t>
            </w:r>
          </w:p>
        </w:tc>
      </w:tr>
      <w:tr w:rsidR="00FF4458" w:rsidRPr="00E031B5" w:rsidTr="008D6972">
        <w:trPr>
          <w:trHeight w:val="113"/>
        </w:trPr>
        <w:tc>
          <w:tcPr>
            <w:tcW w:w="1219" w:type="dxa"/>
            <w:shd w:val="clear" w:color="auto" w:fill="E6E6E6"/>
          </w:tcPr>
          <w:p w:rsidR="00FF4458" w:rsidRDefault="00FF4458" w:rsidP="00CF7C6B">
            <w:pPr>
              <w:jc w:val="both"/>
            </w:pPr>
            <w:r>
              <w:t>3.80</w:t>
            </w:r>
          </w:p>
        </w:tc>
        <w:tc>
          <w:tcPr>
            <w:tcW w:w="1828" w:type="dxa"/>
            <w:shd w:val="clear" w:color="auto" w:fill="E6E6E6"/>
          </w:tcPr>
          <w:p w:rsidR="00FF4458" w:rsidRDefault="00FF4458" w:rsidP="0034532C">
            <w:pPr>
              <w:jc w:val="both"/>
            </w:pPr>
            <w:r>
              <w:t>12.06.2015</w:t>
            </w:r>
          </w:p>
        </w:tc>
        <w:tc>
          <w:tcPr>
            <w:tcW w:w="4055" w:type="dxa"/>
            <w:shd w:val="clear" w:color="auto" w:fill="E6E6E6"/>
          </w:tcPr>
          <w:p w:rsidR="00FF4458" w:rsidRDefault="00FF4458" w:rsidP="00FC15A0">
            <w:pPr>
              <w:jc w:val="both"/>
            </w:pPr>
            <w:r>
              <w:t>Überarbeitung Bilder und Projektmanagement</w:t>
            </w:r>
          </w:p>
        </w:tc>
        <w:tc>
          <w:tcPr>
            <w:tcW w:w="2367" w:type="dxa"/>
            <w:shd w:val="clear" w:color="auto" w:fill="E6E6E6"/>
          </w:tcPr>
          <w:p w:rsidR="00FF4458" w:rsidRDefault="00FF4458" w:rsidP="0034532C">
            <w:pPr>
              <w:jc w:val="both"/>
            </w:pPr>
            <w:r>
              <w:t>Daniel Inversini</w:t>
            </w:r>
          </w:p>
        </w:tc>
      </w:tr>
      <w:tr w:rsidR="003635C6" w:rsidRPr="00E031B5" w:rsidTr="008D6972">
        <w:trPr>
          <w:trHeight w:val="113"/>
        </w:trPr>
        <w:tc>
          <w:tcPr>
            <w:tcW w:w="1219" w:type="dxa"/>
            <w:shd w:val="clear" w:color="auto" w:fill="E6E6E6"/>
          </w:tcPr>
          <w:p w:rsidR="003635C6" w:rsidRDefault="003635C6" w:rsidP="00CF7C6B">
            <w:pPr>
              <w:jc w:val="both"/>
            </w:pPr>
            <w:r>
              <w:t>3.90</w:t>
            </w:r>
          </w:p>
        </w:tc>
        <w:tc>
          <w:tcPr>
            <w:tcW w:w="1828" w:type="dxa"/>
            <w:shd w:val="clear" w:color="auto" w:fill="E6E6E6"/>
          </w:tcPr>
          <w:p w:rsidR="003635C6" w:rsidRDefault="003635C6" w:rsidP="0034532C">
            <w:pPr>
              <w:jc w:val="both"/>
            </w:pPr>
            <w:r>
              <w:t>12.06.2015</w:t>
            </w:r>
          </w:p>
        </w:tc>
        <w:tc>
          <w:tcPr>
            <w:tcW w:w="4055" w:type="dxa"/>
            <w:shd w:val="clear" w:color="auto" w:fill="E6E6E6"/>
          </w:tcPr>
          <w:p w:rsidR="003635C6" w:rsidRDefault="003635C6" w:rsidP="00FC15A0">
            <w:pPr>
              <w:jc w:val="both"/>
            </w:pPr>
            <w:r>
              <w:t>Finalisierung</w:t>
            </w:r>
          </w:p>
        </w:tc>
        <w:tc>
          <w:tcPr>
            <w:tcW w:w="2367" w:type="dxa"/>
            <w:shd w:val="clear" w:color="auto" w:fill="E6E6E6"/>
          </w:tcPr>
          <w:p w:rsidR="003635C6" w:rsidRDefault="003635C6" w:rsidP="0034532C">
            <w:pPr>
              <w:jc w:val="both"/>
            </w:pPr>
            <w:r>
              <w:t>Julien Villiger, Daniel Inversini</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6DC2" w:rsidRDefault="003E6DC2" w:rsidP="006312E0">
      <w:pPr>
        <w:spacing w:line="240" w:lineRule="auto"/>
      </w:pPr>
      <w:r>
        <w:separator/>
      </w:r>
    </w:p>
  </w:endnote>
  <w:endnote w:type="continuationSeparator" w:id="0">
    <w:p w:rsidR="003E6DC2" w:rsidRDefault="003E6DC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EBC" w:rsidRPr="007A3F60" w:rsidRDefault="00E56EBC"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56EBC" w:rsidRPr="003B1648" w:rsidRDefault="00E56EB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B29B5">
                            <w:rPr>
                              <w:noProof/>
                              <w:sz w:val="16"/>
                              <w:szCs w:val="16"/>
                            </w:rPr>
                            <w:t>29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E56EBC" w:rsidRPr="003B1648" w:rsidRDefault="00E56EBC"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7B29B5">
                      <w:rPr>
                        <w:noProof/>
                        <w:sz w:val="16"/>
                        <w:szCs w:val="16"/>
                      </w:rPr>
                      <w:t>29</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6DC2" w:rsidRDefault="003E6DC2" w:rsidP="006312E0">
      <w:pPr>
        <w:spacing w:line="240" w:lineRule="auto"/>
      </w:pPr>
    </w:p>
  </w:footnote>
  <w:footnote w:type="continuationSeparator" w:id="0">
    <w:p w:rsidR="003E6DC2" w:rsidRDefault="003E6DC2" w:rsidP="006312E0">
      <w:pPr>
        <w:spacing w:line="240" w:lineRule="auto"/>
      </w:pPr>
      <w:r>
        <w:continuationSeparator/>
      </w:r>
    </w:p>
  </w:footnote>
  <w:footnote w:id="1">
    <w:p w:rsidR="00E56EBC" w:rsidRPr="00EA2281" w:rsidRDefault="00E56EBC">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E56EBC" w:rsidRPr="00EA2281" w:rsidRDefault="00E56EBC">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E56EBC" w:rsidRPr="00AE4141" w:rsidRDefault="00E56EBC">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E56EBC" w:rsidRPr="00AE4141" w:rsidRDefault="00E56EBC">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E56EBC" w:rsidRPr="00EA2281" w:rsidRDefault="00E56EBC">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E56EBC" w:rsidRPr="00AE4141" w:rsidRDefault="00E56EBC">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E56EBC" w:rsidRPr="000448EB" w:rsidRDefault="00E56EBC">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E56EBC" w:rsidRPr="00AE4141" w:rsidRDefault="00E56EBC">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E56EBC" w:rsidRPr="00AE4141" w:rsidRDefault="00E56EBC">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E56EBC" w:rsidRPr="00B4476D" w:rsidRDefault="00E56EBC">
      <w:pPr>
        <w:pStyle w:val="Funotentext"/>
        <w:rPr>
          <w:lang w:val="en-US"/>
        </w:rPr>
      </w:pPr>
      <w:r>
        <w:rPr>
          <w:rStyle w:val="Funotenzeichen"/>
        </w:rPr>
        <w:footnoteRef/>
      </w:r>
      <w:r w:rsidRPr="00B4476D">
        <w:rPr>
          <w:lang w:val="en-US"/>
        </w:rPr>
        <w:t xml:space="preserve"> </w:t>
      </w:r>
      <w:hyperlink r:id="rId10" w:history="1">
        <w:r w:rsidRPr="00B4476D">
          <w:rPr>
            <w:rStyle w:val="Hyperlink"/>
            <w:lang w:val="en-US"/>
          </w:rPr>
          <w:t>http://en.wikipedia.org/wiki/Random_seed</w:t>
        </w:r>
      </w:hyperlink>
      <w:r w:rsidRPr="00B4476D">
        <w:rPr>
          <w:lang w:val="en-US"/>
        </w:rPr>
        <w:t xml:space="preserve"> Seed</w:t>
      </w:r>
    </w:p>
  </w:footnote>
  <w:footnote w:id="11">
    <w:p w:rsidR="00E56EBC" w:rsidRPr="00EA2281" w:rsidRDefault="00E56EBC">
      <w:pPr>
        <w:pStyle w:val="Funotentext"/>
        <w:rPr>
          <w:lang w:val="fr-CH"/>
        </w:rPr>
      </w:pPr>
      <w:r>
        <w:rPr>
          <w:rStyle w:val="Funotenzeichen"/>
        </w:rPr>
        <w:footnoteRef/>
      </w:r>
      <w:r w:rsidRPr="00EA2281">
        <w:rPr>
          <w:lang w:val="fr-CH"/>
        </w:rPr>
        <w:t xml:space="preserve"> </w:t>
      </w:r>
      <w:hyperlink r:id="rId11"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2">
    <w:p w:rsidR="00E56EBC" w:rsidRPr="00AE4141" w:rsidRDefault="00E56EBC">
      <w:pPr>
        <w:pStyle w:val="Funotentext"/>
        <w:rPr>
          <w:lang w:val="en-US"/>
        </w:rPr>
      </w:pPr>
      <w:r>
        <w:rPr>
          <w:rStyle w:val="Funotenzeichen"/>
        </w:rPr>
        <w:footnoteRef/>
      </w:r>
      <w:r w:rsidRPr="00AE4141">
        <w:rPr>
          <w:lang w:val="en-US"/>
        </w:rPr>
        <w:t xml:space="preserve"> </w:t>
      </w:r>
      <w:hyperlink r:id="rId12" w:history="1">
        <w:r w:rsidRPr="00AE4141">
          <w:rPr>
            <w:rStyle w:val="Hyperlink"/>
            <w:lang w:val="en-US"/>
          </w:rPr>
          <w:t>http://www.middlevr.com/</w:t>
        </w:r>
      </w:hyperlink>
      <w:r>
        <w:rPr>
          <w:lang w:val="en-US"/>
        </w:rPr>
        <w:t xml:space="preserve"> M</w:t>
      </w:r>
      <w:r w:rsidRPr="00AE4141">
        <w:rPr>
          <w:lang w:val="en-US"/>
        </w:rPr>
        <w:t>iddleVR</w:t>
      </w:r>
    </w:p>
  </w:footnote>
  <w:footnote w:id="13">
    <w:p w:rsidR="00E56EBC" w:rsidRPr="00B4476D" w:rsidRDefault="00E56EBC">
      <w:pPr>
        <w:pStyle w:val="Funotentext"/>
        <w:rPr>
          <w:lang w:val="en-US"/>
        </w:rPr>
      </w:pPr>
      <w:r>
        <w:rPr>
          <w:rStyle w:val="Funotenzeichen"/>
        </w:rPr>
        <w:footnoteRef/>
      </w:r>
      <w:r w:rsidRPr="00B4476D">
        <w:rPr>
          <w:lang w:val="en-US"/>
        </w:rPr>
        <w:t xml:space="preserve"> </w:t>
      </w:r>
      <w:hyperlink r:id="rId13" w:history="1">
        <w:r w:rsidRPr="00B4476D">
          <w:rPr>
            <w:rStyle w:val="Hyperlink"/>
            <w:lang w:val="en-US"/>
          </w:rPr>
          <w:t>http://www.nvidia.de/object/sli-technology-overview-de.html</w:t>
        </w:r>
      </w:hyperlink>
      <w:r w:rsidRPr="00B4476D">
        <w:rPr>
          <w:lang w:val="en-US"/>
        </w:rPr>
        <w:t xml:space="preserve"> SLI</w:t>
      </w:r>
    </w:p>
  </w:footnote>
  <w:footnote w:id="14">
    <w:p w:rsidR="00E56EBC" w:rsidRPr="00EA2281" w:rsidRDefault="00E56EBC" w:rsidP="009C04FB">
      <w:pPr>
        <w:pStyle w:val="Funotentext"/>
        <w:rPr>
          <w:lang w:val="fr-CH"/>
        </w:rPr>
      </w:pPr>
      <w:r>
        <w:rPr>
          <w:rStyle w:val="Funotenzeichen"/>
        </w:rPr>
        <w:footnoteRef/>
      </w:r>
      <w:r w:rsidRPr="00EA2281">
        <w:rPr>
          <w:lang w:val="fr-CH"/>
        </w:rPr>
        <w:t xml:space="preserve"> </w:t>
      </w:r>
      <w:hyperlink r:id="rId14"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5">
    <w:p w:rsidR="00E56EBC" w:rsidRPr="009C04FB" w:rsidRDefault="00E56EBC">
      <w:pPr>
        <w:pStyle w:val="Funotentext"/>
      </w:pPr>
      <w:r>
        <w:rPr>
          <w:rStyle w:val="Funotenzeichen"/>
        </w:rPr>
        <w:footnoteRef/>
      </w:r>
      <w:r w:rsidRPr="009C04FB">
        <w:t xml:space="preserve"> </w:t>
      </w:r>
      <w:hyperlink r:id="rId15"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EBC" w:rsidRPr="001F1B9C" w:rsidRDefault="00E56EBC"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EBC" w:rsidRDefault="00E56EBC"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1E784E"/>
    <w:multiLevelType w:val="hybridMultilevel"/>
    <w:tmpl w:val="4A143D3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0">
    <w:nsid w:val="1462170A"/>
    <w:multiLevelType w:val="hybridMultilevel"/>
    <w:tmpl w:val="2C54F00A"/>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0611E3"/>
    <w:multiLevelType w:val="hybridMultilevel"/>
    <w:tmpl w:val="4BE0353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9">
    <w:nsid w:val="25433896"/>
    <w:multiLevelType w:val="hybridMultilevel"/>
    <w:tmpl w:val="3312B45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6">
    <w:nsid w:val="3D2D14F4"/>
    <w:multiLevelType w:val="hybridMultilevel"/>
    <w:tmpl w:val="0AA81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74041C5"/>
    <w:multiLevelType w:val="hybridMultilevel"/>
    <w:tmpl w:val="A8D09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324753D"/>
    <w:multiLevelType w:val="hybridMultilevel"/>
    <w:tmpl w:val="C9E6F0E8"/>
    <w:lvl w:ilvl="0" w:tplc="0409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5">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6">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7">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5"/>
  </w:num>
  <w:num w:numId="8">
    <w:abstractNumId w:val="23"/>
  </w:num>
  <w:num w:numId="9">
    <w:abstractNumId w:val="22"/>
  </w:num>
  <w:num w:numId="10">
    <w:abstractNumId w:val="45"/>
  </w:num>
  <w:num w:numId="11">
    <w:abstractNumId w:val="11"/>
  </w:num>
  <w:num w:numId="12">
    <w:abstractNumId w:val="32"/>
  </w:num>
  <w:num w:numId="13">
    <w:abstractNumId w:val="46"/>
  </w:num>
  <w:num w:numId="14">
    <w:abstractNumId w:val="40"/>
  </w:num>
  <w:num w:numId="15">
    <w:abstractNumId w:val="33"/>
  </w:num>
  <w:num w:numId="16">
    <w:abstractNumId w:val="6"/>
  </w:num>
  <w:num w:numId="17">
    <w:abstractNumId w:val="15"/>
  </w:num>
  <w:num w:numId="18">
    <w:abstractNumId w:val="24"/>
  </w:num>
  <w:num w:numId="19">
    <w:abstractNumId w:val="31"/>
  </w:num>
  <w:num w:numId="20">
    <w:abstractNumId w:val="39"/>
  </w:num>
  <w:num w:numId="21">
    <w:abstractNumId w:val="28"/>
  </w:num>
  <w:num w:numId="22">
    <w:abstractNumId w:val="12"/>
  </w:num>
  <w:num w:numId="23">
    <w:abstractNumId w:val="34"/>
  </w:num>
  <w:num w:numId="24">
    <w:abstractNumId w:val="17"/>
  </w:num>
  <w:num w:numId="25">
    <w:abstractNumId w:val="10"/>
  </w:num>
  <w:num w:numId="26">
    <w:abstractNumId w:val="36"/>
  </w:num>
  <w:num w:numId="27">
    <w:abstractNumId w:val="16"/>
  </w:num>
  <w:num w:numId="28">
    <w:abstractNumId w:val="14"/>
  </w:num>
  <w:num w:numId="29">
    <w:abstractNumId w:val="43"/>
  </w:num>
  <w:num w:numId="30">
    <w:abstractNumId w:val="29"/>
  </w:num>
  <w:num w:numId="31">
    <w:abstractNumId w:val="47"/>
  </w:num>
  <w:num w:numId="32">
    <w:abstractNumId w:val="42"/>
  </w:num>
  <w:num w:numId="33">
    <w:abstractNumId w:val="21"/>
  </w:num>
  <w:num w:numId="34">
    <w:abstractNumId w:val="13"/>
  </w:num>
  <w:num w:numId="35">
    <w:abstractNumId w:val="27"/>
  </w:num>
  <w:num w:numId="36">
    <w:abstractNumId w:val="41"/>
  </w:num>
  <w:num w:numId="37">
    <w:abstractNumId w:val="37"/>
  </w:num>
  <w:num w:numId="38">
    <w:abstractNumId w:val="7"/>
  </w:num>
  <w:num w:numId="39">
    <w:abstractNumId w:val="5"/>
  </w:num>
  <w:num w:numId="40">
    <w:abstractNumId w:val="35"/>
  </w:num>
  <w:num w:numId="41">
    <w:abstractNumId w:val="8"/>
  </w:num>
  <w:num w:numId="42">
    <w:abstractNumId w:val="38"/>
  </w:num>
  <w:num w:numId="43">
    <w:abstractNumId w:val="30"/>
  </w:num>
  <w:num w:numId="44">
    <w:abstractNumId w:val="18"/>
  </w:num>
  <w:num w:numId="45">
    <w:abstractNumId w:val="9"/>
  </w:num>
  <w:num w:numId="46">
    <w:abstractNumId w:val="19"/>
  </w:num>
  <w:num w:numId="47">
    <w:abstractNumId w:val="26"/>
  </w:num>
  <w:num w:numId="48">
    <w:abstractNumId w:val="4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BF5"/>
    <w:rsid w:val="00003C23"/>
    <w:rsid w:val="00003CF0"/>
    <w:rsid w:val="0000456D"/>
    <w:rsid w:val="00006EC2"/>
    <w:rsid w:val="000075CB"/>
    <w:rsid w:val="000078EF"/>
    <w:rsid w:val="00010F1D"/>
    <w:rsid w:val="0001562B"/>
    <w:rsid w:val="00016497"/>
    <w:rsid w:val="00020820"/>
    <w:rsid w:val="00021749"/>
    <w:rsid w:val="00021972"/>
    <w:rsid w:val="00022CF3"/>
    <w:rsid w:val="00024957"/>
    <w:rsid w:val="00027C1B"/>
    <w:rsid w:val="000317C6"/>
    <w:rsid w:val="00032812"/>
    <w:rsid w:val="00034288"/>
    <w:rsid w:val="00035727"/>
    <w:rsid w:val="00035A93"/>
    <w:rsid w:val="000448EB"/>
    <w:rsid w:val="00045DE0"/>
    <w:rsid w:val="00050B70"/>
    <w:rsid w:val="0005449C"/>
    <w:rsid w:val="00054A0D"/>
    <w:rsid w:val="000602F4"/>
    <w:rsid w:val="00072225"/>
    <w:rsid w:val="0007280A"/>
    <w:rsid w:val="00073BBF"/>
    <w:rsid w:val="00076185"/>
    <w:rsid w:val="000817B0"/>
    <w:rsid w:val="00081ECB"/>
    <w:rsid w:val="0008260D"/>
    <w:rsid w:val="00087C85"/>
    <w:rsid w:val="00092E75"/>
    <w:rsid w:val="00095C44"/>
    <w:rsid w:val="0009742B"/>
    <w:rsid w:val="000A0411"/>
    <w:rsid w:val="000A0836"/>
    <w:rsid w:val="000A1782"/>
    <w:rsid w:val="000B5FAD"/>
    <w:rsid w:val="000B7203"/>
    <w:rsid w:val="000C0D98"/>
    <w:rsid w:val="000C2B07"/>
    <w:rsid w:val="000C607E"/>
    <w:rsid w:val="000D3DD0"/>
    <w:rsid w:val="000D42EC"/>
    <w:rsid w:val="000D4A3C"/>
    <w:rsid w:val="000E22F9"/>
    <w:rsid w:val="000E2475"/>
    <w:rsid w:val="000E29F5"/>
    <w:rsid w:val="000E7B95"/>
    <w:rsid w:val="000F013A"/>
    <w:rsid w:val="000F3789"/>
    <w:rsid w:val="000F3822"/>
    <w:rsid w:val="000F6947"/>
    <w:rsid w:val="000F69C0"/>
    <w:rsid w:val="001037E4"/>
    <w:rsid w:val="00106219"/>
    <w:rsid w:val="00107A2A"/>
    <w:rsid w:val="00112357"/>
    <w:rsid w:val="00114524"/>
    <w:rsid w:val="001149E4"/>
    <w:rsid w:val="00115302"/>
    <w:rsid w:val="00115DB5"/>
    <w:rsid w:val="001215C7"/>
    <w:rsid w:val="001219C1"/>
    <w:rsid w:val="001229FB"/>
    <w:rsid w:val="001304AB"/>
    <w:rsid w:val="00145E20"/>
    <w:rsid w:val="00146D38"/>
    <w:rsid w:val="0015023D"/>
    <w:rsid w:val="00170D9E"/>
    <w:rsid w:val="00176DF1"/>
    <w:rsid w:val="00184456"/>
    <w:rsid w:val="00185296"/>
    <w:rsid w:val="0018567F"/>
    <w:rsid w:val="00192732"/>
    <w:rsid w:val="00195C8F"/>
    <w:rsid w:val="00196CCD"/>
    <w:rsid w:val="001B0F1A"/>
    <w:rsid w:val="001B3F3F"/>
    <w:rsid w:val="001B4C51"/>
    <w:rsid w:val="001B6595"/>
    <w:rsid w:val="001C4B4E"/>
    <w:rsid w:val="001C512F"/>
    <w:rsid w:val="001C7E1B"/>
    <w:rsid w:val="001D3031"/>
    <w:rsid w:val="001D6632"/>
    <w:rsid w:val="001E0286"/>
    <w:rsid w:val="001E17D1"/>
    <w:rsid w:val="001E48BB"/>
    <w:rsid w:val="001E6609"/>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3121"/>
    <w:rsid w:val="00245A3D"/>
    <w:rsid w:val="002502B0"/>
    <w:rsid w:val="00250CEF"/>
    <w:rsid w:val="002510FD"/>
    <w:rsid w:val="0025341B"/>
    <w:rsid w:val="00253973"/>
    <w:rsid w:val="00255066"/>
    <w:rsid w:val="00264485"/>
    <w:rsid w:val="002647AC"/>
    <w:rsid w:val="0027095D"/>
    <w:rsid w:val="00271A65"/>
    <w:rsid w:val="00272FC3"/>
    <w:rsid w:val="0028116A"/>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3A78"/>
    <w:rsid w:val="003145E3"/>
    <w:rsid w:val="00314D27"/>
    <w:rsid w:val="00320EE7"/>
    <w:rsid w:val="00320F99"/>
    <w:rsid w:val="003222A1"/>
    <w:rsid w:val="00325595"/>
    <w:rsid w:val="0033009B"/>
    <w:rsid w:val="00333165"/>
    <w:rsid w:val="00334391"/>
    <w:rsid w:val="00335536"/>
    <w:rsid w:val="00337999"/>
    <w:rsid w:val="00340F1E"/>
    <w:rsid w:val="00344D79"/>
    <w:rsid w:val="00344FC6"/>
    <w:rsid w:val="0034532C"/>
    <w:rsid w:val="00345E14"/>
    <w:rsid w:val="00350507"/>
    <w:rsid w:val="00350D1F"/>
    <w:rsid w:val="00353796"/>
    <w:rsid w:val="00353D01"/>
    <w:rsid w:val="003608F6"/>
    <w:rsid w:val="003635C6"/>
    <w:rsid w:val="003653F6"/>
    <w:rsid w:val="00366BC9"/>
    <w:rsid w:val="003723C8"/>
    <w:rsid w:val="00372506"/>
    <w:rsid w:val="003779D0"/>
    <w:rsid w:val="003809DD"/>
    <w:rsid w:val="003813AF"/>
    <w:rsid w:val="003838FC"/>
    <w:rsid w:val="003840E0"/>
    <w:rsid w:val="00386306"/>
    <w:rsid w:val="00386319"/>
    <w:rsid w:val="00391612"/>
    <w:rsid w:val="00394601"/>
    <w:rsid w:val="003B025A"/>
    <w:rsid w:val="003B1648"/>
    <w:rsid w:val="003B16EE"/>
    <w:rsid w:val="003B66F4"/>
    <w:rsid w:val="003C234C"/>
    <w:rsid w:val="003C3F0C"/>
    <w:rsid w:val="003C778D"/>
    <w:rsid w:val="003C7BD0"/>
    <w:rsid w:val="003D3672"/>
    <w:rsid w:val="003D4590"/>
    <w:rsid w:val="003D4775"/>
    <w:rsid w:val="003D4EBF"/>
    <w:rsid w:val="003D5EFA"/>
    <w:rsid w:val="003D7B55"/>
    <w:rsid w:val="003E00E5"/>
    <w:rsid w:val="003E0DD7"/>
    <w:rsid w:val="003E0E75"/>
    <w:rsid w:val="003E0FBB"/>
    <w:rsid w:val="003E14BF"/>
    <w:rsid w:val="003E2B64"/>
    <w:rsid w:val="003E6D26"/>
    <w:rsid w:val="003E6DC2"/>
    <w:rsid w:val="003F1F87"/>
    <w:rsid w:val="003F31C9"/>
    <w:rsid w:val="003F3BC7"/>
    <w:rsid w:val="003F4684"/>
    <w:rsid w:val="003F59AA"/>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37494"/>
    <w:rsid w:val="004400E0"/>
    <w:rsid w:val="00441848"/>
    <w:rsid w:val="00445B2C"/>
    <w:rsid w:val="0045158D"/>
    <w:rsid w:val="00452FBB"/>
    <w:rsid w:val="00454CB5"/>
    <w:rsid w:val="00457AA9"/>
    <w:rsid w:val="00462CB2"/>
    <w:rsid w:val="004727D9"/>
    <w:rsid w:val="00472EF3"/>
    <w:rsid w:val="00473B6E"/>
    <w:rsid w:val="004777F0"/>
    <w:rsid w:val="00485004"/>
    <w:rsid w:val="00487466"/>
    <w:rsid w:val="00494490"/>
    <w:rsid w:val="004A28AA"/>
    <w:rsid w:val="004A2939"/>
    <w:rsid w:val="004A648B"/>
    <w:rsid w:val="004B1116"/>
    <w:rsid w:val="004B3062"/>
    <w:rsid w:val="004B4C43"/>
    <w:rsid w:val="004B5CEC"/>
    <w:rsid w:val="004B647F"/>
    <w:rsid w:val="004C3AE7"/>
    <w:rsid w:val="004D0217"/>
    <w:rsid w:val="004D1AC1"/>
    <w:rsid w:val="004D7D20"/>
    <w:rsid w:val="004E1E94"/>
    <w:rsid w:val="004E6DD0"/>
    <w:rsid w:val="004F015E"/>
    <w:rsid w:val="004F3555"/>
    <w:rsid w:val="004F7B96"/>
    <w:rsid w:val="005010D0"/>
    <w:rsid w:val="00502CEA"/>
    <w:rsid w:val="005045A9"/>
    <w:rsid w:val="00507441"/>
    <w:rsid w:val="005113B8"/>
    <w:rsid w:val="00511D21"/>
    <w:rsid w:val="00516218"/>
    <w:rsid w:val="00521987"/>
    <w:rsid w:val="00522143"/>
    <w:rsid w:val="005225B7"/>
    <w:rsid w:val="005234BD"/>
    <w:rsid w:val="00523FE1"/>
    <w:rsid w:val="00525207"/>
    <w:rsid w:val="005275FA"/>
    <w:rsid w:val="00530949"/>
    <w:rsid w:val="0053118D"/>
    <w:rsid w:val="00541A9F"/>
    <w:rsid w:val="0054256F"/>
    <w:rsid w:val="005479A4"/>
    <w:rsid w:val="00551A7A"/>
    <w:rsid w:val="00552732"/>
    <w:rsid w:val="00556E27"/>
    <w:rsid w:val="005638C5"/>
    <w:rsid w:val="0056519E"/>
    <w:rsid w:val="00567785"/>
    <w:rsid w:val="00581703"/>
    <w:rsid w:val="00585C24"/>
    <w:rsid w:val="0058680C"/>
    <w:rsid w:val="00590137"/>
    <w:rsid w:val="005A1D38"/>
    <w:rsid w:val="005B11D4"/>
    <w:rsid w:val="005B2286"/>
    <w:rsid w:val="005B2525"/>
    <w:rsid w:val="005B2AA8"/>
    <w:rsid w:val="005B5FF7"/>
    <w:rsid w:val="005B6271"/>
    <w:rsid w:val="005C06BB"/>
    <w:rsid w:val="005D5566"/>
    <w:rsid w:val="005D7E80"/>
    <w:rsid w:val="005E034C"/>
    <w:rsid w:val="005E1DE2"/>
    <w:rsid w:val="005E3251"/>
    <w:rsid w:val="005E36A8"/>
    <w:rsid w:val="005E3B20"/>
    <w:rsid w:val="005E4840"/>
    <w:rsid w:val="005F0F53"/>
    <w:rsid w:val="005F3300"/>
    <w:rsid w:val="005F677A"/>
    <w:rsid w:val="005F6AB4"/>
    <w:rsid w:val="005F7206"/>
    <w:rsid w:val="00604E52"/>
    <w:rsid w:val="00606661"/>
    <w:rsid w:val="0061039E"/>
    <w:rsid w:val="006121AF"/>
    <w:rsid w:val="00616D44"/>
    <w:rsid w:val="006239C0"/>
    <w:rsid w:val="00623D3E"/>
    <w:rsid w:val="00623FEA"/>
    <w:rsid w:val="006254BF"/>
    <w:rsid w:val="006302CC"/>
    <w:rsid w:val="00630349"/>
    <w:rsid w:val="006312CC"/>
    <w:rsid w:val="006312E0"/>
    <w:rsid w:val="0063291F"/>
    <w:rsid w:val="00641499"/>
    <w:rsid w:val="00643F39"/>
    <w:rsid w:val="0064535B"/>
    <w:rsid w:val="0065257C"/>
    <w:rsid w:val="006542BD"/>
    <w:rsid w:val="00661DA8"/>
    <w:rsid w:val="00663D7D"/>
    <w:rsid w:val="00667E4E"/>
    <w:rsid w:val="00676038"/>
    <w:rsid w:val="00677395"/>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1D79"/>
    <w:rsid w:val="006D3CCC"/>
    <w:rsid w:val="006D6738"/>
    <w:rsid w:val="006D7A1F"/>
    <w:rsid w:val="006D7D2A"/>
    <w:rsid w:val="006E178E"/>
    <w:rsid w:val="006E3391"/>
    <w:rsid w:val="006E46AC"/>
    <w:rsid w:val="006E5D3F"/>
    <w:rsid w:val="006F399A"/>
    <w:rsid w:val="006F5A34"/>
    <w:rsid w:val="006F7567"/>
    <w:rsid w:val="00700F90"/>
    <w:rsid w:val="00704B45"/>
    <w:rsid w:val="0070586B"/>
    <w:rsid w:val="00705FEF"/>
    <w:rsid w:val="00706403"/>
    <w:rsid w:val="00713B6E"/>
    <w:rsid w:val="00714BE9"/>
    <w:rsid w:val="0071596C"/>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12D3"/>
    <w:rsid w:val="0078327C"/>
    <w:rsid w:val="00783A9E"/>
    <w:rsid w:val="00794337"/>
    <w:rsid w:val="00794CCF"/>
    <w:rsid w:val="00796682"/>
    <w:rsid w:val="007966B9"/>
    <w:rsid w:val="007A036B"/>
    <w:rsid w:val="007A03FB"/>
    <w:rsid w:val="007A2CED"/>
    <w:rsid w:val="007A3F60"/>
    <w:rsid w:val="007B16FA"/>
    <w:rsid w:val="007B2104"/>
    <w:rsid w:val="007B29B5"/>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17640"/>
    <w:rsid w:val="008202DC"/>
    <w:rsid w:val="0082554E"/>
    <w:rsid w:val="008336E8"/>
    <w:rsid w:val="00833B88"/>
    <w:rsid w:val="008344E2"/>
    <w:rsid w:val="00834E14"/>
    <w:rsid w:val="00836BE1"/>
    <w:rsid w:val="00837CDD"/>
    <w:rsid w:val="00844B18"/>
    <w:rsid w:val="00844CF6"/>
    <w:rsid w:val="00856931"/>
    <w:rsid w:val="00861B69"/>
    <w:rsid w:val="00862A5C"/>
    <w:rsid w:val="00871EEF"/>
    <w:rsid w:val="00876454"/>
    <w:rsid w:val="00881BA5"/>
    <w:rsid w:val="008823DD"/>
    <w:rsid w:val="0088251E"/>
    <w:rsid w:val="00884E3E"/>
    <w:rsid w:val="00886E24"/>
    <w:rsid w:val="0089625D"/>
    <w:rsid w:val="008A1B90"/>
    <w:rsid w:val="008A2AE2"/>
    <w:rsid w:val="008A3CA3"/>
    <w:rsid w:val="008A475F"/>
    <w:rsid w:val="008B02AE"/>
    <w:rsid w:val="008B571C"/>
    <w:rsid w:val="008B67F8"/>
    <w:rsid w:val="008B6910"/>
    <w:rsid w:val="008C4BFB"/>
    <w:rsid w:val="008C5E54"/>
    <w:rsid w:val="008C76F2"/>
    <w:rsid w:val="008D3A9F"/>
    <w:rsid w:val="008D4696"/>
    <w:rsid w:val="008D5776"/>
    <w:rsid w:val="008D61F6"/>
    <w:rsid w:val="008D6972"/>
    <w:rsid w:val="008D704F"/>
    <w:rsid w:val="008E0705"/>
    <w:rsid w:val="008E25C0"/>
    <w:rsid w:val="008E6BA2"/>
    <w:rsid w:val="008F38BA"/>
    <w:rsid w:val="008F3B96"/>
    <w:rsid w:val="008F4234"/>
    <w:rsid w:val="00911C38"/>
    <w:rsid w:val="00913808"/>
    <w:rsid w:val="009161C4"/>
    <w:rsid w:val="0091676B"/>
    <w:rsid w:val="00924EB5"/>
    <w:rsid w:val="00926E73"/>
    <w:rsid w:val="00932C5C"/>
    <w:rsid w:val="00936200"/>
    <w:rsid w:val="0094305F"/>
    <w:rsid w:val="00943289"/>
    <w:rsid w:val="00946556"/>
    <w:rsid w:val="00946AC2"/>
    <w:rsid w:val="009470E2"/>
    <w:rsid w:val="009534C4"/>
    <w:rsid w:val="009546FD"/>
    <w:rsid w:val="00955465"/>
    <w:rsid w:val="009563BF"/>
    <w:rsid w:val="009567C8"/>
    <w:rsid w:val="009577BF"/>
    <w:rsid w:val="009639BE"/>
    <w:rsid w:val="00964643"/>
    <w:rsid w:val="00965D30"/>
    <w:rsid w:val="00967DA1"/>
    <w:rsid w:val="009713E2"/>
    <w:rsid w:val="00973EE0"/>
    <w:rsid w:val="009772F5"/>
    <w:rsid w:val="0098206A"/>
    <w:rsid w:val="00985743"/>
    <w:rsid w:val="009932E6"/>
    <w:rsid w:val="00993A27"/>
    <w:rsid w:val="00995258"/>
    <w:rsid w:val="00997634"/>
    <w:rsid w:val="009A30D6"/>
    <w:rsid w:val="009A592F"/>
    <w:rsid w:val="009B0030"/>
    <w:rsid w:val="009B18B4"/>
    <w:rsid w:val="009B28DA"/>
    <w:rsid w:val="009C04FB"/>
    <w:rsid w:val="009C5D48"/>
    <w:rsid w:val="009D4391"/>
    <w:rsid w:val="009D5780"/>
    <w:rsid w:val="009D5982"/>
    <w:rsid w:val="009D68A6"/>
    <w:rsid w:val="009D7396"/>
    <w:rsid w:val="009D79DF"/>
    <w:rsid w:val="009E71EC"/>
    <w:rsid w:val="009F0784"/>
    <w:rsid w:val="009F2467"/>
    <w:rsid w:val="009F2BDC"/>
    <w:rsid w:val="009F33D1"/>
    <w:rsid w:val="009F5BCC"/>
    <w:rsid w:val="00A0004E"/>
    <w:rsid w:val="00A02C21"/>
    <w:rsid w:val="00A02D37"/>
    <w:rsid w:val="00A102D4"/>
    <w:rsid w:val="00A115DA"/>
    <w:rsid w:val="00A14EFD"/>
    <w:rsid w:val="00A202FF"/>
    <w:rsid w:val="00A20BFD"/>
    <w:rsid w:val="00A218D6"/>
    <w:rsid w:val="00A3239B"/>
    <w:rsid w:val="00A368BB"/>
    <w:rsid w:val="00A373F2"/>
    <w:rsid w:val="00A445E0"/>
    <w:rsid w:val="00A45D64"/>
    <w:rsid w:val="00A47074"/>
    <w:rsid w:val="00A54C2F"/>
    <w:rsid w:val="00A65413"/>
    <w:rsid w:val="00A66DE0"/>
    <w:rsid w:val="00A70EBE"/>
    <w:rsid w:val="00A70FA2"/>
    <w:rsid w:val="00A768CD"/>
    <w:rsid w:val="00A76B69"/>
    <w:rsid w:val="00A771B4"/>
    <w:rsid w:val="00A82729"/>
    <w:rsid w:val="00A8425B"/>
    <w:rsid w:val="00A84AA3"/>
    <w:rsid w:val="00A932CF"/>
    <w:rsid w:val="00A9681D"/>
    <w:rsid w:val="00AA10D7"/>
    <w:rsid w:val="00AA3144"/>
    <w:rsid w:val="00AA5E60"/>
    <w:rsid w:val="00AB3584"/>
    <w:rsid w:val="00AB463F"/>
    <w:rsid w:val="00AC12DD"/>
    <w:rsid w:val="00AC6291"/>
    <w:rsid w:val="00AD02E4"/>
    <w:rsid w:val="00AD031C"/>
    <w:rsid w:val="00AD2E6E"/>
    <w:rsid w:val="00AD3A13"/>
    <w:rsid w:val="00AD3C46"/>
    <w:rsid w:val="00AD715D"/>
    <w:rsid w:val="00AE4141"/>
    <w:rsid w:val="00AE7181"/>
    <w:rsid w:val="00AF24B8"/>
    <w:rsid w:val="00AF4604"/>
    <w:rsid w:val="00AF5493"/>
    <w:rsid w:val="00AF6162"/>
    <w:rsid w:val="00AF6CA2"/>
    <w:rsid w:val="00AF78B9"/>
    <w:rsid w:val="00AF7B88"/>
    <w:rsid w:val="00B001E3"/>
    <w:rsid w:val="00B00793"/>
    <w:rsid w:val="00B00A58"/>
    <w:rsid w:val="00B02539"/>
    <w:rsid w:val="00B02E37"/>
    <w:rsid w:val="00B02E97"/>
    <w:rsid w:val="00B05D98"/>
    <w:rsid w:val="00B13EDA"/>
    <w:rsid w:val="00B146FF"/>
    <w:rsid w:val="00B17675"/>
    <w:rsid w:val="00B1791D"/>
    <w:rsid w:val="00B21946"/>
    <w:rsid w:val="00B25861"/>
    <w:rsid w:val="00B25A50"/>
    <w:rsid w:val="00B25DB1"/>
    <w:rsid w:val="00B324E8"/>
    <w:rsid w:val="00B370AE"/>
    <w:rsid w:val="00B3777E"/>
    <w:rsid w:val="00B43019"/>
    <w:rsid w:val="00B4476D"/>
    <w:rsid w:val="00B4686C"/>
    <w:rsid w:val="00B533DD"/>
    <w:rsid w:val="00B53897"/>
    <w:rsid w:val="00B563A3"/>
    <w:rsid w:val="00B6000A"/>
    <w:rsid w:val="00B61A4E"/>
    <w:rsid w:val="00B621E9"/>
    <w:rsid w:val="00B6630B"/>
    <w:rsid w:val="00B664C3"/>
    <w:rsid w:val="00B70481"/>
    <w:rsid w:val="00B71B7C"/>
    <w:rsid w:val="00B72E72"/>
    <w:rsid w:val="00B743AB"/>
    <w:rsid w:val="00B807BC"/>
    <w:rsid w:val="00B81287"/>
    <w:rsid w:val="00B85FC2"/>
    <w:rsid w:val="00B86111"/>
    <w:rsid w:val="00B875C2"/>
    <w:rsid w:val="00B9128A"/>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E473C"/>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AC7"/>
    <w:rsid w:val="00C31DAF"/>
    <w:rsid w:val="00C34C89"/>
    <w:rsid w:val="00C4559A"/>
    <w:rsid w:val="00C4748E"/>
    <w:rsid w:val="00C503A5"/>
    <w:rsid w:val="00C6137B"/>
    <w:rsid w:val="00C61C51"/>
    <w:rsid w:val="00C62E3C"/>
    <w:rsid w:val="00C6487B"/>
    <w:rsid w:val="00C6727C"/>
    <w:rsid w:val="00C73669"/>
    <w:rsid w:val="00C7526C"/>
    <w:rsid w:val="00C76FD0"/>
    <w:rsid w:val="00C8156D"/>
    <w:rsid w:val="00C824E0"/>
    <w:rsid w:val="00C848A2"/>
    <w:rsid w:val="00C874EE"/>
    <w:rsid w:val="00CA0D8C"/>
    <w:rsid w:val="00CA13C7"/>
    <w:rsid w:val="00CA3E29"/>
    <w:rsid w:val="00CA4F97"/>
    <w:rsid w:val="00CA541A"/>
    <w:rsid w:val="00CA5645"/>
    <w:rsid w:val="00CA778F"/>
    <w:rsid w:val="00CA7BB4"/>
    <w:rsid w:val="00CA7D54"/>
    <w:rsid w:val="00CA7E54"/>
    <w:rsid w:val="00CB0328"/>
    <w:rsid w:val="00CB2282"/>
    <w:rsid w:val="00CB41C6"/>
    <w:rsid w:val="00CB6297"/>
    <w:rsid w:val="00CC2378"/>
    <w:rsid w:val="00CC4B72"/>
    <w:rsid w:val="00CC7BBA"/>
    <w:rsid w:val="00CD379D"/>
    <w:rsid w:val="00CD39AB"/>
    <w:rsid w:val="00CD3C7E"/>
    <w:rsid w:val="00CD4308"/>
    <w:rsid w:val="00CD4885"/>
    <w:rsid w:val="00CD57E6"/>
    <w:rsid w:val="00CE089F"/>
    <w:rsid w:val="00CE1F72"/>
    <w:rsid w:val="00CE1FEF"/>
    <w:rsid w:val="00CE4EFE"/>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27FBA"/>
    <w:rsid w:val="00D3031A"/>
    <w:rsid w:val="00D3287C"/>
    <w:rsid w:val="00D334D1"/>
    <w:rsid w:val="00D368C8"/>
    <w:rsid w:val="00D37E22"/>
    <w:rsid w:val="00D40516"/>
    <w:rsid w:val="00D55864"/>
    <w:rsid w:val="00D56AC0"/>
    <w:rsid w:val="00D612BA"/>
    <w:rsid w:val="00D61458"/>
    <w:rsid w:val="00D63383"/>
    <w:rsid w:val="00D63411"/>
    <w:rsid w:val="00D71916"/>
    <w:rsid w:val="00D7305C"/>
    <w:rsid w:val="00D73855"/>
    <w:rsid w:val="00D74A08"/>
    <w:rsid w:val="00D7580A"/>
    <w:rsid w:val="00D77EF2"/>
    <w:rsid w:val="00D8232A"/>
    <w:rsid w:val="00D909D2"/>
    <w:rsid w:val="00D932D5"/>
    <w:rsid w:val="00D948A0"/>
    <w:rsid w:val="00D95324"/>
    <w:rsid w:val="00D9629E"/>
    <w:rsid w:val="00DA4F15"/>
    <w:rsid w:val="00DA68B5"/>
    <w:rsid w:val="00DA68DA"/>
    <w:rsid w:val="00DA6C9E"/>
    <w:rsid w:val="00DB1598"/>
    <w:rsid w:val="00DC1CDC"/>
    <w:rsid w:val="00DD078A"/>
    <w:rsid w:val="00DD2500"/>
    <w:rsid w:val="00DD524C"/>
    <w:rsid w:val="00DD54DE"/>
    <w:rsid w:val="00DE242C"/>
    <w:rsid w:val="00DE42D9"/>
    <w:rsid w:val="00DE683D"/>
    <w:rsid w:val="00E005AF"/>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2177"/>
    <w:rsid w:val="00E33759"/>
    <w:rsid w:val="00E43329"/>
    <w:rsid w:val="00E445B8"/>
    <w:rsid w:val="00E45EF6"/>
    <w:rsid w:val="00E5092E"/>
    <w:rsid w:val="00E53DB1"/>
    <w:rsid w:val="00E555A9"/>
    <w:rsid w:val="00E55BAB"/>
    <w:rsid w:val="00E56EBC"/>
    <w:rsid w:val="00E57494"/>
    <w:rsid w:val="00E61740"/>
    <w:rsid w:val="00E63514"/>
    <w:rsid w:val="00E70A5A"/>
    <w:rsid w:val="00E75C71"/>
    <w:rsid w:val="00E804E8"/>
    <w:rsid w:val="00E82DFE"/>
    <w:rsid w:val="00E83496"/>
    <w:rsid w:val="00E83C2A"/>
    <w:rsid w:val="00E86E72"/>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EF7936"/>
    <w:rsid w:val="00F010EA"/>
    <w:rsid w:val="00F0128E"/>
    <w:rsid w:val="00F0365B"/>
    <w:rsid w:val="00F12DBE"/>
    <w:rsid w:val="00F175CD"/>
    <w:rsid w:val="00F21029"/>
    <w:rsid w:val="00F21BCB"/>
    <w:rsid w:val="00F2339E"/>
    <w:rsid w:val="00F25097"/>
    <w:rsid w:val="00F26C74"/>
    <w:rsid w:val="00F30570"/>
    <w:rsid w:val="00F30C0C"/>
    <w:rsid w:val="00F31260"/>
    <w:rsid w:val="00F322D6"/>
    <w:rsid w:val="00F3331B"/>
    <w:rsid w:val="00F36316"/>
    <w:rsid w:val="00F368D8"/>
    <w:rsid w:val="00F371B0"/>
    <w:rsid w:val="00F40B5E"/>
    <w:rsid w:val="00F410BF"/>
    <w:rsid w:val="00F42629"/>
    <w:rsid w:val="00F53B34"/>
    <w:rsid w:val="00F53D5C"/>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45A6"/>
    <w:rsid w:val="00FB6367"/>
    <w:rsid w:val="00FB7C18"/>
    <w:rsid w:val="00FC15A0"/>
    <w:rsid w:val="00FC5450"/>
    <w:rsid w:val="00FC68D5"/>
    <w:rsid w:val="00FD01DF"/>
    <w:rsid w:val="00FD09DF"/>
    <w:rsid w:val="00FD3364"/>
    <w:rsid w:val="00FF008D"/>
    <w:rsid w:val="00FF15F1"/>
    <w:rsid w:val="00FF39D4"/>
    <w:rsid w:val="00FF445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0C7BF8-C216-4E2D-8C27-8445E755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itternetztabelle4Akzent3">
    <w:name w:val="Grid Table 4 Accent 3"/>
    <w:basedOn w:val="NormaleTabelle"/>
    <w:uiPriority w:val="49"/>
    <w:rsid w:val="00250CEF"/>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6.jpg"/><Relationship Id="rId68" Type="http://schemas.openxmlformats.org/officeDocument/2006/relationships/image" Target="media/image39.png"/><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hyperlink" Target="http://www.middlevr.com/doc/current/" TargetMode="External"/><Relationship Id="rId37" Type="http://schemas.openxmlformats.org/officeDocument/2006/relationships/image" Target="media/image17.png"/><Relationship Id="rId53" Type="http://schemas.openxmlformats.org/officeDocument/2006/relationships/hyperlink" Target="http://nvidia.custhelp.com/rnt/rnw/img/enduser/3568-7.png"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hyperlink" Target="http://www.androidmag.de/" TargetMode="External"/><Relationship Id="rId69" Type="http://schemas.openxmlformats.org/officeDocument/2006/relationships/image" Target="media/image40.png"/><Relationship Id="rId77" Type="http://schemas.openxmlformats.org/officeDocument/2006/relationships/hyperlink" Target="mailto:urs.kuenzler@bfh.ch" TargetMode="External"/><Relationship Id="rId8" Type="http://schemas.openxmlformats.org/officeDocument/2006/relationships/image" Target="media/image1.jpeg"/><Relationship Id="rId51" Type="http://schemas.openxmlformats.org/officeDocument/2006/relationships/hyperlink" Target="http://www.nvidia.de/object/nvidia-mosaic-technology-de.html" TargetMode="External"/><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docs.nvidia.com/gameworks/content/technologies/desktop/sli.htm" TargetMode="External"/><Relationship Id="rId67" Type="http://schemas.openxmlformats.org/officeDocument/2006/relationships/image" Target="media/image38.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hyperlink" Target="http://www.nvidia.com/docs/IO/40049/NVMosaic_UG_v05.pdf" TargetMode="External"/><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hyperlink" Target="mailto:daniel.inversini@students.bfh.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digitec.ch" TargetMode="External"/><Relationship Id="rId57" Type="http://schemas.openxmlformats.org/officeDocument/2006/relationships/hyperlink" Target="http://docs.nvidia.com/gameworks/content/technologies/desktop/sli.htm" TargetMode="External"/><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www.geforce.com/hardware/technology/sli/faq" TargetMode="External"/><Relationship Id="rId65" Type="http://schemas.openxmlformats.org/officeDocument/2006/relationships/image" Target="media/image37.jpeg"/><Relationship Id="rId73" Type="http://schemas.openxmlformats.org/officeDocument/2006/relationships/image" Target="media/image44.png"/><Relationship Id="rId78" Type="http://schemas.openxmlformats.org/officeDocument/2006/relationships/hyperlink" Target="https://pm.ti.bfh.ch/projects/unity3d-in-cave/issues/gant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1.jpg"/><Relationship Id="rId76" Type="http://schemas.openxmlformats.org/officeDocument/2006/relationships/hyperlink" Target="mailto:julien.villiger@students.bfh.ch" TargetMode="Externa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www.equalizergraphics.com/useCases.html" TargetMode="External"/><Relationship Id="rId24" Type="http://schemas.openxmlformats.org/officeDocument/2006/relationships/hyperlink" Target="http://www.equalizergraphics.com/documents/Developer/eqPly.pdf"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blogs.unity3d.com/2010/04/24/car-tutoria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www.nvidia.de/object/sli-technology-overview-de.html"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middlevr.com/"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nvidia.de/object/nvidia-mosaic-technology-de.html" TargetMode="External"/><Relationship Id="rId5" Type="http://schemas.openxmlformats.org/officeDocument/2006/relationships/hyperlink" Target="http://en.wikipedia.org/wiki/Game_engine" TargetMode="External"/><Relationship Id="rId15" Type="http://schemas.openxmlformats.org/officeDocument/2006/relationships/hyperlink" Target="http://de.wikipedia.org/wiki/Gantt-Diagramm" TargetMode="External"/><Relationship Id="rId10" Type="http://schemas.openxmlformats.org/officeDocument/2006/relationships/hyperlink" Target="http://en.wikipedia.org/wiki/Random_seed"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 Id="rId14" Type="http://schemas.openxmlformats.org/officeDocument/2006/relationships/hyperlink" Target="http://www.techpowerup.com/downloads/SysInfo/GPU-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7D3E0-5803-4289-BD35-DDB268838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1</Pages>
  <Words>10639</Words>
  <Characters>60648</Characters>
  <Application>Microsoft Office Word</Application>
  <DocSecurity>0</DocSecurity>
  <Lines>505</Lines>
  <Paragraphs>142</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71145</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Inversini</dc:creator>
  <cp:lastModifiedBy>Julien Villiger</cp:lastModifiedBy>
  <cp:revision>52</cp:revision>
  <cp:lastPrinted>2015-06-12T10:19:00Z</cp:lastPrinted>
  <dcterms:created xsi:type="dcterms:W3CDTF">2015-06-12T07:06:00Z</dcterms:created>
  <dcterms:modified xsi:type="dcterms:W3CDTF">2015-06-12T10:19:00Z</dcterms:modified>
</cp:coreProperties>
</file>