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B370AE" w14:paraId="1893BD51" w14:textId="77777777" w:rsidTr="008A1B90">
        <w:trPr>
          <w:trHeight w:hRule="exact" w:val="11997"/>
        </w:trPr>
        <w:tc>
          <w:tcPr>
            <w:tcW w:w="8392" w:type="dxa"/>
            <w:shd w:val="clear" w:color="auto" w:fill="auto"/>
            <w:tcMar>
              <w:top w:w="284" w:type="dxa"/>
            </w:tcMar>
          </w:tcPr>
          <w:p w14:paraId="413FEF05" w14:textId="77777777" w:rsidR="00CD346C" w:rsidRDefault="00CD346C" w:rsidP="009F5BCC">
            <w:pPr>
              <w:pStyle w:val="Titel"/>
            </w:pPr>
            <w:r>
              <w:rPr>
                <w:noProof/>
                <w:lang w:eastAsia="de-CH"/>
              </w:rPr>
              <w:drawing>
                <wp:inline distT="0" distB="0" distL="0" distR="0" wp14:anchorId="0C92EFAB" wp14:editId="7C013641">
                  <wp:extent cx="5346699" cy="4010025"/>
                  <wp:effectExtent l="0" t="0" r="6985" b="0"/>
                  <wp:docPr id="2" name="Grafik 2" descr="http://blog.gfx47.com/wp-content/uploads/2011/02/unity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gfx47.com/wp-content/uploads/2011/02/unity3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9825" cy="4012370"/>
                          </a:xfrm>
                          <a:prstGeom prst="rect">
                            <a:avLst/>
                          </a:prstGeom>
                          <a:noFill/>
                          <a:ln>
                            <a:noFill/>
                          </a:ln>
                        </pic:spPr>
                      </pic:pic>
                    </a:graphicData>
                  </a:graphic>
                </wp:inline>
              </w:drawing>
            </w:r>
          </w:p>
          <w:p w14:paraId="31DCECF0" w14:textId="77777777" w:rsidR="00CD346C" w:rsidRDefault="00CD346C" w:rsidP="009F5BCC">
            <w:pPr>
              <w:pStyle w:val="Titel"/>
            </w:pPr>
          </w:p>
          <w:p w14:paraId="037A9233" w14:textId="77777777" w:rsidR="00CD346C" w:rsidRDefault="00CD346C" w:rsidP="009F5BCC">
            <w:pPr>
              <w:pStyle w:val="Titel"/>
            </w:pPr>
          </w:p>
          <w:p w14:paraId="78BD95ED" w14:textId="4CC16217" w:rsidR="009F5BCC" w:rsidRPr="00B370AE" w:rsidRDefault="009B2990" w:rsidP="009F5BCC">
            <w:pPr>
              <w:pStyle w:val="Titel"/>
            </w:pPr>
            <w:r>
              <w:t>Unity3D in CAVE</w:t>
            </w:r>
          </w:p>
          <w:p w14:paraId="1C2DA288" w14:textId="77777777" w:rsidR="009F5BCC" w:rsidRPr="00B370AE" w:rsidRDefault="009B2990" w:rsidP="009F5BCC">
            <w:pPr>
              <w:pStyle w:val="Untertitel"/>
            </w:pPr>
            <w:r>
              <w:t>Pflichtenheft</w:t>
            </w:r>
          </w:p>
          <w:p w14:paraId="1DC0F195" w14:textId="77777777" w:rsidR="009F5BCC" w:rsidRPr="00B370AE" w:rsidRDefault="009F5BCC" w:rsidP="009F5BCC"/>
          <w:p w14:paraId="0E00A11F" w14:textId="77777777" w:rsidR="009F5BCC" w:rsidRPr="00B370AE" w:rsidRDefault="009B2990" w:rsidP="009F5BCC">
            <w:pPr>
              <w:rPr>
                <w:b/>
              </w:rPr>
            </w:pPr>
            <w:r>
              <w:rPr>
                <w:b/>
              </w:rPr>
              <w:t>Julien Villiger, Daniel Inversini</w:t>
            </w:r>
          </w:p>
          <w:p w14:paraId="76285F3E" w14:textId="77777777" w:rsidR="009F5BCC" w:rsidRDefault="009B2990" w:rsidP="009F5BCC">
            <w:pPr>
              <w:rPr>
                <w:b/>
              </w:rPr>
            </w:pPr>
            <w:r>
              <w:rPr>
                <w:b/>
              </w:rPr>
              <w:t>V1.00, 04.03.2015</w:t>
            </w:r>
          </w:p>
          <w:p w14:paraId="20251041" w14:textId="77777777" w:rsidR="00CD346C" w:rsidRDefault="00CD346C" w:rsidP="009F5BCC">
            <w:pPr>
              <w:rPr>
                <w:b/>
              </w:rPr>
            </w:pPr>
          </w:p>
          <w:p w14:paraId="48ED5CF6" w14:textId="77777777" w:rsidR="00CD346C" w:rsidRDefault="00CD346C" w:rsidP="009F5BCC">
            <w:pPr>
              <w:rPr>
                <w:b/>
              </w:rPr>
            </w:pPr>
          </w:p>
          <w:p w14:paraId="4931DA62" w14:textId="01A707C0" w:rsidR="00CD346C" w:rsidRPr="00B370AE" w:rsidRDefault="00CD346C" w:rsidP="009F5BCC">
            <w:pPr>
              <w:rPr>
                <w:b/>
              </w:rPr>
            </w:pPr>
          </w:p>
        </w:tc>
      </w:tr>
      <w:tr w:rsidR="009F5BCC" w:rsidRPr="00B370AE" w14:paraId="05B594EC" w14:textId="77777777" w:rsidTr="008A1B90">
        <w:trPr>
          <w:trHeight w:hRule="exact" w:val="1134"/>
        </w:trPr>
        <w:tc>
          <w:tcPr>
            <w:tcW w:w="8392" w:type="dxa"/>
            <w:shd w:val="clear" w:color="auto" w:fill="auto"/>
            <w:vAlign w:val="bottom"/>
          </w:tcPr>
          <w:p w14:paraId="76D28C7D" w14:textId="77777777" w:rsidR="00D77EF2" w:rsidRPr="00B370AE" w:rsidRDefault="00D77EF2" w:rsidP="00D77EF2">
            <w:pPr>
              <w:pStyle w:val="Fuzeile"/>
              <w:rPr>
                <w:b/>
                <w:color w:val="697D91"/>
                <w:sz w:val="19"/>
                <w:szCs w:val="19"/>
              </w:rPr>
            </w:pPr>
            <w:r w:rsidRPr="00B370AE">
              <w:rPr>
                <w:b/>
                <w:color w:val="697D91"/>
                <w:sz w:val="19"/>
                <w:szCs w:val="19"/>
              </w:rPr>
              <w:t>Berner Fachhochschule</w:t>
            </w:r>
          </w:p>
          <w:p w14:paraId="06647CDE" w14:textId="77777777" w:rsidR="00A02D37" w:rsidRPr="00B370AE" w:rsidRDefault="009B2990" w:rsidP="00A02D37">
            <w:pPr>
              <w:pStyle w:val="RefFusszeile"/>
              <w:rPr>
                <w:color w:val="697D91"/>
                <w:szCs w:val="19"/>
              </w:rPr>
            </w:pPr>
            <w:r>
              <w:rPr>
                <w:color w:val="697D91"/>
                <w:szCs w:val="19"/>
              </w:rPr>
              <w:t>Technik und Informatik</w:t>
            </w:r>
          </w:p>
          <w:p w14:paraId="58170206" w14:textId="77777777" w:rsidR="009F5BCC" w:rsidRPr="00B370AE" w:rsidRDefault="009B2990" w:rsidP="0065257C">
            <w:pPr>
              <w:pStyle w:val="Fuzeile"/>
            </w:pPr>
            <w:r>
              <w:rPr>
                <w:color w:val="697D91"/>
                <w:sz w:val="19"/>
                <w:szCs w:val="19"/>
              </w:rPr>
              <w:t>Informatik</w:t>
            </w:r>
          </w:p>
        </w:tc>
      </w:tr>
    </w:tbl>
    <w:p w14:paraId="221ED510" w14:textId="77777777" w:rsidR="00F825B4" w:rsidRPr="00B370AE" w:rsidRDefault="00F825B4" w:rsidP="004F7B96">
      <w:pPr>
        <w:pStyle w:val="Inhaltsverzeichnis"/>
        <w:spacing w:line="100" w:lineRule="atLeast"/>
        <w:rPr>
          <w:sz w:val="10"/>
          <w:szCs w:val="10"/>
        </w:rPr>
        <w:sectPr w:rsidR="00F825B4" w:rsidRPr="00B370AE" w:rsidSect="00A54C2F">
          <w:headerReference w:type="default" r:id="rId9"/>
          <w:footerReference w:type="default" r:id="rId10"/>
          <w:headerReference w:type="first" r:id="rId11"/>
          <w:pgSz w:w="11906" w:h="16838" w:code="9"/>
          <w:pgMar w:top="1758" w:right="2081" w:bottom="680" w:left="1435" w:header="709" w:footer="510" w:gutter="0"/>
          <w:cols w:space="708"/>
          <w:titlePg/>
          <w:docGrid w:linePitch="360"/>
        </w:sectPr>
      </w:pPr>
      <w:bookmarkStart w:id="0" w:name="_GoBack"/>
      <w:bookmarkEnd w:id="0"/>
    </w:p>
    <w:p w14:paraId="13E08A8D" w14:textId="77777777" w:rsidR="008D61F6" w:rsidRPr="00B370AE" w:rsidRDefault="008D61F6" w:rsidP="004F7B96">
      <w:pPr>
        <w:pStyle w:val="Inhaltsverzeichnis"/>
        <w:spacing w:line="100" w:lineRule="atLeast"/>
      </w:pPr>
      <w:r w:rsidRPr="00B370AE">
        <w:lastRenderedPageBreak/>
        <w:t>Inhaltsverzeichnis</w:t>
      </w:r>
    </w:p>
    <w:p w14:paraId="282FFE7E" w14:textId="77777777" w:rsidR="00796682" w:rsidRPr="00B370AE" w:rsidRDefault="00796682"/>
    <w:p w14:paraId="5442F540" w14:textId="77777777" w:rsidR="004F7B96" w:rsidRPr="00B370AE" w:rsidRDefault="004F7B96"/>
    <w:p w14:paraId="5158A502" w14:textId="77777777" w:rsidR="000C5475" w:rsidRDefault="00C04CEC">
      <w:pPr>
        <w:pStyle w:val="Verzeichnis1"/>
        <w:rPr>
          <w:rFonts w:asciiTheme="minorHAnsi" w:eastAsiaTheme="minorEastAsia" w:hAnsiTheme="minorHAnsi" w:cstheme="minorBidi"/>
          <w:noProof/>
          <w:sz w:val="22"/>
          <w:szCs w:val="22"/>
          <w:lang w:val="de-CH" w:eastAsia="de-CH"/>
        </w:rPr>
      </w:pPr>
      <w:r>
        <w:fldChar w:fldCharType="begin"/>
      </w:r>
      <w:r>
        <w:instrText xml:space="preserve"> TOC \o "1-1" \h \z \t "Überschrift 2;2;Überschrift 3;3;Überschrift 4;4;Überschrift 5;5" </w:instrText>
      </w:r>
      <w:r>
        <w:fldChar w:fldCharType="separate"/>
      </w:r>
      <w:hyperlink w:anchor="_Toc413857349" w:history="1">
        <w:r w:rsidR="000C5475" w:rsidRPr="006E4DE5">
          <w:rPr>
            <w:rStyle w:val="Hyperlink"/>
            <w:noProof/>
          </w:rPr>
          <w:t>1</w:t>
        </w:r>
        <w:r w:rsidR="000C5475">
          <w:rPr>
            <w:rFonts w:asciiTheme="minorHAnsi" w:eastAsiaTheme="minorEastAsia" w:hAnsiTheme="minorHAnsi" w:cstheme="minorBidi"/>
            <w:noProof/>
            <w:sz w:val="22"/>
            <w:szCs w:val="22"/>
            <w:lang w:val="de-CH" w:eastAsia="de-CH"/>
          </w:rPr>
          <w:tab/>
        </w:r>
        <w:r w:rsidR="000C5475" w:rsidRPr="006E4DE5">
          <w:rPr>
            <w:rStyle w:val="Hyperlink"/>
            <w:noProof/>
          </w:rPr>
          <w:t>Allgemeines</w:t>
        </w:r>
        <w:r w:rsidR="000C5475">
          <w:rPr>
            <w:noProof/>
            <w:webHidden/>
          </w:rPr>
          <w:tab/>
        </w:r>
        <w:r w:rsidR="000C5475">
          <w:rPr>
            <w:noProof/>
            <w:webHidden/>
          </w:rPr>
          <w:fldChar w:fldCharType="begin"/>
        </w:r>
        <w:r w:rsidR="000C5475">
          <w:rPr>
            <w:noProof/>
            <w:webHidden/>
          </w:rPr>
          <w:instrText xml:space="preserve"> PAGEREF _Toc413857349 \h </w:instrText>
        </w:r>
        <w:r w:rsidR="000C5475">
          <w:rPr>
            <w:noProof/>
            <w:webHidden/>
          </w:rPr>
        </w:r>
        <w:r w:rsidR="000C5475">
          <w:rPr>
            <w:noProof/>
            <w:webHidden/>
          </w:rPr>
          <w:fldChar w:fldCharType="separate"/>
        </w:r>
        <w:r w:rsidR="000C5475">
          <w:rPr>
            <w:noProof/>
            <w:webHidden/>
          </w:rPr>
          <w:t>3</w:t>
        </w:r>
        <w:r w:rsidR="000C5475">
          <w:rPr>
            <w:noProof/>
            <w:webHidden/>
          </w:rPr>
          <w:fldChar w:fldCharType="end"/>
        </w:r>
      </w:hyperlink>
    </w:p>
    <w:p w14:paraId="50BF213B" w14:textId="77777777" w:rsidR="000C5475" w:rsidRDefault="000C5475">
      <w:pPr>
        <w:pStyle w:val="Verzeichnis2"/>
        <w:rPr>
          <w:rFonts w:asciiTheme="minorHAnsi" w:eastAsiaTheme="minorEastAsia" w:hAnsiTheme="minorHAnsi" w:cstheme="minorBidi"/>
          <w:noProof/>
          <w:sz w:val="22"/>
          <w:szCs w:val="22"/>
          <w:lang w:eastAsia="de-CH"/>
        </w:rPr>
      </w:pPr>
      <w:hyperlink w:anchor="_Toc413857350" w:history="1">
        <w:r w:rsidRPr="006E4DE5">
          <w:rPr>
            <w:rStyle w:val="Hyperlink"/>
            <w:noProof/>
          </w:rPr>
          <w:t>1.1 Zweck dieses Dokumentes</w:t>
        </w:r>
        <w:r>
          <w:rPr>
            <w:noProof/>
            <w:webHidden/>
          </w:rPr>
          <w:tab/>
        </w:r>
        <w:r>
          <w:rPr>
            <w:noProof/>
            <w:webHidden/>
          </w:rPr>
          <w:fldChar w:fldCharType="begin"/>
        </w:r>
        <w:r>
          <w:rPr>
            <w:noProof/>
            <w:webHidden/>
          </w:rPr>
          <w:instrText xml:space="preserve"> PAGEREF _Toc413857350 \h </w:instrText>
        </w:r>
        <w:r>
          <w:rPr>
            <w:noProof/>
            <w:webHidden/>
          </w:rPr>
        </w:r>
        <w:r>
          <w:rPr>
            <w:noProof/>
            <w:webHidden/>
          </w:rPr>
          <w:fldChar w:fldCharType="separate"/>
        </w:r>
        <w:r>
          <w:rPr>
            <w:noProof/>
            <w:webHidden/>
          </w:rPr>
          <w:t>3</w:t>
        </w:r>
        <w:r>
          <w:rPr>
            <w:noProof/>
            <w:webHidden/>
          </w:rPr>
          <w:fldChar w:fldCharType="end"/>
        </w:r>
      </w:hyperlink>
    </w:p>
    <w:p w14:paraId="4F6AB6AA" w14:textId="77777777" w:rsidR="000C5475" w:rsidRDefault="000C5475">
      <w:pPr>
        <w:pStyle w:val="Verzeichnis2"/>
        <w:rPr>
          <w:rFonts w:asciiTheme="minorHAnsi" w:eastAsiaTheme="minorEastAsia" w:hAnsiTheme="minorHAnsi" w:cstheme="minorBidi"/>
          <w:noProof/>
          <w:sz w:val="22"/>
          <w:szCs w:val="22"/>
          <w:lang w:eastAsia="de-CH"/>
        </w:rPr>
      </w:pPr>
      <w:hyperlink w:anchor="_Toc413857351" w:history="1">
        <w:r w:rsidRPr="006E4DE5">
          <w:rPr>
            <w:rStyle w:val="Hyperlink"/>
            <w:noProof/>
          </w:rPr>
          <w:t>1.2 Lesekreis</w:t>
        </w:r>
        <w:r>
          <w:rPr>
            <w:noProof/>
            <w:webHidden/>
          </w:rPr>
          <w:tab/>
        </w:r>
        <w:r>
          <w:rPr>
            <w:noProof/>
            <w:webHidden/>
          </w:rPr>
          <w:fldChar w:fldCharType="begin"/>
        </w:r>
        <w:r>
          <w:rPr>
            <w:noProof/>
            <w:webHidden/>
          </w:rPr>
          <w:instrText xml:space="preserve"> PAGEREF _Toc413857351 \h </w:instrText>
        </w:r>
        <w:r>
          <w:rPr>
            <w:noProof/>
            <w:webHidden/>
          </w:rPr>
        </w:r>
        <w:r>
          <w:rPr>
            <w:noProof/>
            <w:webHidden/>
          </w:rPr>
          <w:fldChar w:fldCharType="separate"/>
        </w:r>
        <w:r>
          <w:rPr>
            <w:noProof/>
            <w:webHidden/>
          </w:rPr>
          <w:t>3</w:t>
        </w:r>
        <w:r>
          <w:rPr>
            <w:noProof/>
            <w:webHidden/>
          </w:rPr>
          <w:fldChar w:fldCharType="end"/>
        </w:r>
      </w:hyperlink>
    </w:p>
    <w:p w14:paraId="4BEE769E" w14:textId="77777777" w:rsidR="000C5475" w:rsidRDefault="000C5475">
      <w:pPr>
        <w:pStyle w:val="Verzeichnis2"/>
        <w:rPr>
          <w:rFonts w:asciiTheme="minorHAnsi" w:eastAsiaTheme="minorEastAsia" w:hAnsiTheme="minorHAnsi" w:cstheme="minorBidi"/>
          <w:noProof/>
          <w:sz w:val="22"/>
          <w:szCs w:val="22"/>
          <w:lang w:eastAsia="de-CH"/>
        </w:rPr>
      </w:pPr>
      <w:hyperlink w:anchor="_Toc413857352" w:history="1">
        <w:r w:rsidRPr="006E4DE5">
          <w:rPr>
            <w:rStyle w:val="Hyperlink"/>
            <w:noProof/>
          </w:rPr>
          <w:t>1.3 Ausgangslage</w:t>
        </w:r>
        <w:r>
          <w:rPr>
            <w:noProof/>
            <w:webHidden/>
          </w:rPr>
          <w:tab/>
        </w:r>
        <w:r>
          <w:rPr>
            <w:noProof/>
            <w:webHidden/>
          </w:rPr>
          <w:fldChar w:fldCharType="begin"/>
        </w:r>
        <w:r>
          <w:rPr>
            <w:noProof/>
            <w:webHidden/>
          </w:rPr>
          <w:instrText xml:space="preserve"> PAGEREF _Toc413857352 \h </w:instrText>
        </w:r>
        <w:r>
          <w:rPr>
            <w:noProof/>
            <w:webHidden/>
          </w:rPr>
        </w:r>
        <w:r>
          <w:rPr>
            <w:noProof/>
            <w:webHidden/>
          </w:rPr>
          <w:fldChar w:fldCharType="separate"/>
        </w:r>
        <w:r>
          <w:rPr>
            <w:noProof/>
            <w:webHidden/>
          </w:rPr>
          <w:t>3</w:t>
        </w:r>
        <w:r>
          <w:rPr>
            <w:noProof/>
            <w:webHidden/>
          </w:rPr>
          <w:fldChar w:fldCharType="end"/>
        </w:r>
      </w:hyperlink>
    </w:p>
    <w:p w14:paraId="16496398" w14:textId="77777777" w:rsidR="000C5475" w:rsidRDefault="000C5475">
      <w:pPr>
        <w:pStyle w:val="Verzeichnis2"/>
        <w:rPr>
          <w:rFonts w:asciiTheme="minorHAnsi" w:eastAsiaTheme="minorEastAsia" w:hAnsiTheme="minorHAnsi" w:cstheme="minorBidi"/>
          <w:noProof/>
          <w:sz w:val="22"/>
          <w:szCs w:val="22"/>
          <w:lang w:eastAsia="de-CH"/>
        </w:rPr>
      </w:pPr>
      <w:hyperlink w:anchor="_Toc413857353" w:history="1">
        <w:r w:rsidRPr="006E4DE5">
          <w:rPr>
            <w:rStyle w:val="Hyperlink"/>
            <w:noProof/>
          </w:rPr>
          <w:t>1.4 Umfang der Projekt 2 Arbeit</w:t>
        </w:r>
        <w:r>
          <w:rPr>
            <w:noProof/>
            <w:webHidden/>
          </w:rPr>
          <w:tab/>
        </w:r>
        <w:r>
          <w:rPr>
            <w:noProof/>
            <w:webHidden/>
          </w:rPr>
          <w:fldChar w:fldCharType="begin"/>
        </w:r>
        <w:r>
          <w:rPr>
            <w:noProof/>
            <w:webHidden/>
          </w:rPr>
          <w:instrText xml:space="preserve"> PAGEREF _Toc413857353 \h </w:instrText>
        </w:r>
        <w:r>
          <w:rPr>
            <w:noProof/>
            <w:webHidden/>
          </w:rPr>
        </w:r>
        <w:r>
          <w:rPr>
            <w:noProof/>
            <w:webHidden/>
          </w:rPr>
          <w:fldChar w:fldCharType="separate"/>
        </w:r>
        <w:r>
          <w:rPr>
            <w:noProof/>
            <w:webHidden/>
          </w:rPr>
          <w:t>3</w:t>
        </w:r>
        <w:r>
          <w:rPr>
            <w:noProof/>
            <w:webHidden/>
          </w:rPr>
          <w:fldChar w:fldCharType="end"/>
        </w:r>
      </w:hyperlink>
    </w:p>
    <w:p w14:paraId="187E69AE" w14:textId="77777777" w:rsidR="000C5475" w:rsidRDefault="000C5475">
      <w:pPr>
        <w:pStyle w:val="Verzeichnis2"/>
        <w:rPr>
          <w:rFonts w:asciiTheme="minorHAnsi" w:eastAsiaTheme="minorEastAsia" w:hAnsiTheme="minorHAnsi" w:cstheme="minorBidi"/>
          <w:noProof/>
          <w:sz w:val="22"/>
          <w:szCs w:val="22"/>
          <w:lang w:eastAsia="de-CH"/>
        </w:rPr>
      </w:pPr>
      <w:hyperlink w:anchor="_Toc413857354" w:history="1">
        <w:r w:rsidRPr="006E4DE5">
          <w:rPr>
            <w:rStyle w:val="Hyperlink"/>
            <w:noProof/>
          </w:rPr>
          <w:t>1.5 Ziele der Arbeit</w:t>
        </w:r>
        <w:r>
          <w:rPr>
            <w:noProof/>
            <w:webHidden/>
          </w:rPr>
          <w:tab/>
        </w:r>
        <w:r>
          <w:rPr>
            <w:noProof/>
            <w:webHidden/>
          </w:rPr>
          <w:fldChar w:fldCharType="begin"/>
        </w:r>
        <w:r>
          <w:rPr>
            <w:noProof/>
            <w:webHidden/>
          </w:rPr>
          <w:instrText xml:space="preserve"> PAGEREF _Toc413857354 \h </w:instrText>
        </w:r>
        <w:r>
          <w:rPr>
            <w:noProof/>
            <w:webHidden/>
          </w:rPr>
        </w:r>
        <w:r>
          <w:rPr>
            <w:noProof/>
            <w:webHidden/>
          </w:rPr>
          <w:fldChar w:fldCharType="separate"/>
        </w:r>
        <w:r>
          <w:rPr>
            <w:noProof/>
            <w:webHidden/>
          </w:rPr>
          <w:t>3</w:t>
        </w:r>
        <w:r>
          <w:rPr>
            <w:noProof/>
            <w:webHidden/>
          </w:rPr>
          <w:fldChar w:fldCharType="end"/>
        </w:r>
      </w:hyperlink>
    </w:p>
    <w:p w14:paraId="44A8F92C" w14:textId="77777777" w:rsidR="000C5475" w:rsidRDefault="000C5475">
      <w:pPr>
        <w:pStyle w:val="Verzeichnis2"/>
        <w:rPr>
          <w:rFonts w:asciiTheme="minorHAnsi" w:eastAsiaTheme="minorEastAsia" w:hAnsiTheme="minorHAnsi" w:cstheme="minorBidi"/>
          <w:noProof/>
          <w:sz w:val="22"/>
          <w:szCs w:val="22"/>
          <w:lang w:eastAsia="de-CH"/>
        </w:rPr>
      </w:pPr>
      <w:hyperlink w:anchor="_Toc413857355" w:history="1">
        <w:r w:rsidRPr="006E4DE5">
          <w:rPr>
            <w:rStyle w:val="Hyperlink"/>
            <w:noProof/>
          </w:rPr>
          <w:t>1.6 Abgrenzungen</w:t>
        </w:r>
        <w:r>
          <w:rPr>
            <w:noProof/>
            <w:webHidden/>
          </w:rPr>
          <w:tab/>
        </w:r>
        <w:r>
          <w:rPr>
            <w:noProof/>
            <w:webHidden/>
          </w:rPr>
          <w:fldChar w:fldCharType="begin"/>
        </w:r>
        <w:r>
          <w:rPr>
            <w:noProof/>
            <w:webHidden/>
          </w:rPr>
          <w:instrText xml:space="preserve"> PAGEREF _Toc413857355 \h </w:instrText>
        </w:r>
        <w:r>
          <w:rPr>
            <w:noProof/>
            <w:webHidden/>
          </w:rPr>
        </w:r>
        <w:r>
          <w:rPr>
            <w:noProof/>
            <w:webHidden/>
          </w:rPr>
          <w:fldChar w:fldCharType="separate"/>
        </w:r>
        <w:r>
          <w:rPr>
            <w:noProof/>
            <w:webHidden/>
          </w:rPr>
          <w:t>4</w:t>
        </w:r>
        <w:r>
          <w:rPr>
            <w:noProof/>
            <w:webHidden/>
          </w:rPr>
          <w:fldChar w:fldCharType="end"/>
        </w:r>
      </w:hyperlink>
    </w:p>
    <w:p w14:paraId="216BF955" w14:textId="77777777" w:rsidR="000C5475" w:rsidRDefault="000C5475">
      <w:pPr>
        <w:pStyle w:val="Verzeichnis3"/>
        <w:tabs>
          <w:tab w:val="right" w:pos="9457"/>
        </w:tabs>
        <w:rPr>
          <w:rFonts w:asciiTheme="minorHAnsi" w:eastAsiaTheme="minorEastAsia" w:hAnsiTheme="minorHAnsi" w:cstheme="minorBidi"/>
          <w:noProof/>
          <w:sz w:val="22"/>
          <w:szCs w:val="22"/>
          <w:lang w:eastAsia="de-CH"/>
        </w:rPr>
      </w:pPr>
      <w:hyperlink w:anchor="_Toc413857356" w:history="1">
        <w:r w:rsidRPr="006E4DE5">
          <w:rPr>
            <w:rStyle w:val="Hyperlink"/>
            <w:noProof/>
          </w:rPr>
          <w:t>1.6.1 Technische Abgrenzungen</w:t>
        </w:r>
        <w:r>
          <w:rPr>
            <w:noProof/>
            <w:webHidden/>
          </w:rPr>
          <w:tab/>
        </w:r>
        <w:r>
          <w:rPr>
            <w:noProof/>
            <w:webHidden/>
          </w:rPr>
          <w:fldChar w:fldCharType="begin"/>
        </w:r>
        <w:r>
          <w:rPr>
            <w:noProof/>
            <w:webHidden/>
          </w:rPr>
          <w:instrText xml:space="preserve"> PAGEREF _Toc413857356 \h </w:instrText>
        </w:r>
        <w:r>
          <w:rPr>
            <w:noProof/>
            <w:webHidden/>
          </w:rPr>
        </w:r>
        <w:r>
          <w:rPr>
            <w:noProof/>
            <w:webHidden/>
          </w:rPr>
          <w:fldChar w:fldCharType="separate"/>
        </w:r>
        <w:r>
          <w:rPr>
            <w:noProof/>
            <w:webHidden/>
          </w:rPr>
          <w:t>4</w:t>
        </w:r>
        <w:r>
          <w:rPr>
            <w:noProof/>
            <w:webHidden/>
          </w:rPr>
          <w:fldChar w:fldCharType="end"/>
        </w:r>
      </w:hyperlink>
    </w:p>
    <w:p w14:paraId="4648FE61" w14:textId="77777777" w:rsidR="000C5475" w:rsidRDefault="000C5475">
      <w:pPr>
        <w:pStyle w:val="Verzeichnis3"/>
        <w:tabs>
          <w:tab w:val="right" w:pos="9457"/>
        </w:tabs>
        <w:rPr>
          <w:rFonts w:asciiTheme="minorHAnsi" w:eastAsiaTheme="minorEastAsia" w:hAnsiTheme="minorHAnsi" w:cstheme="minorBidi"/>
          <w:noProof/>
          <w:sz w:val="22"/>
          <w:szCs w:val="22"/>
          <w:lang w:eastAsia="de-CH"/>
        </w:rPr>
      </w:pPr>
      <w:hyperlink w:anchor="_Toc413857357" w:history="1">
        <w:r w:rsidRPr="006E4DE5">
          <w:rPr>
            <w:rStyle w:val="Hyperlink"/>
            <w:noProof/>
          </w:rPr>
          <w:t>1.6.2 Weitere Abgrenzungen</w:t>
        </w:r>
        <w:r>
          <w:rPr>
            <w:noProof/>
            <w:webHidden/>
          </w:rPr>
          <w:tab/>
        </w:r>
        <w:r>
          <w:rPr>
            <w:noProof/>
            <w:webHidden/>
          </w:rPr>
          <w:fldChar w:fldCharType="begin"/>
        </w:r>
        <w:r>
          <w:rPr>
            <w:noProof/>
            <w:webHidden/>
          </w:rPr>
          <w:instrText xml:space="preserve"> PAGEREF _Toc413857357 \h </w:instrText>
        </w:r>
        <w:r>
          <w:rPr>
            <w:noProof/>
            <w:webHidden/>
          </w:rPr>
        </w:r>
        <w:r>
          <w:rPr>
            <w:noProof/>
            <w:webHidden/>
          </w:rPr>
          <w:fldChar w:fldCharType="separate"/>
        </w:r>
        <w:r>
          <w:rPr>
            <w:noProof/>
            <w:webHidden/>
          </w:rPr>
          <w:t>4</w:t>
        </w:r>
        <w:r>
          <w:rPr>
            <w:noProof/>
            <w:webHidden/>
          </w:rPr>
          <w:fldChar w:fldCharType="end"/>
        </w:r>
      </w:hyperlink>
    </w:p>
    <w:p w14:paraId="7953BA88" w14:textId="77777777" w:rsidR="000C5475" w:rsidRDefault="000C5475">
      <w:pPr>
        <w:pStyle w:val="Verzeichnis2"/>
        <w:rPr>
          <w:rFonts w:asciiTheme="minorHAnsi" w:eastAsiaTheme="minorEastAsia" w:hAnsiTheme="minorHAnsi" w:cstheme="minorBidi"/>
          <w:noProof/>
          <w:sz w:val="22"/>
          <w:szCs w:val="22"/>
          <w:lang w:eastAsia="de-CH"/>
        </w:rPr>
      </w:pPr>
      <w:hyperlink w:anchor="_Toc413857358" w:history="1">
        <w:r w:rsidRPr="006E4DE5">
          <w:rPr>
            <w:rStyle w:val="Hyperlink"/>
            <w:noProof/>
          </w:rPr>
          <w:t>1.7 Voraussetzungen und Ressourcen</w:t>
        </w:r>
        <w:r>
          <w:rPr>
            <w:noProof/>
            <w:webHidden/>
          </w:rPr>
          <w:tab/>
        </w:r>
        <w:r>
          <w:rPr>
            <w:noProof/>
            <w:webHidden/>
          </w:rPr>
          <w:fldChar w:fldCharType="begin"/>
        </w:r>
        <w:r>
          <w:rPr>
            <w:noProof/>
            <w:webHidden/>
          </w:rPr>
          <w:instrText xml:space="preserve"> PAGEREF _Toc413857358 \h </w:instrText>
        </w:r>
        <w:r>
          <w:rPr>
            <w:noProof/>
            <w:webHidden/>
          </w:rPr>
        </w:r>
        <w:r>
          <w:rPr>
            <w:noProof/>
            <w:webHidden/>
          </w:rPr>
          <w:fldChar w:fldCharType="separate"/>
        </w:r>
        <w:r>
          <w:rPr>
            <w:noProof/>
            <w:webHidden/>
          </w:rPr>
          <w:t>4</w:t>
        </w:r>
        <w:r>
          <w:rPr>
            <w:noProof/>
            <w:webHidden/>
          </w:rPr>
          <w:fldChar w:fldCharType="end"/>
        </w:r>
      </w:hyperlink>
    </w:p>
    <w:p w14:paraId="1C27F7CF" w14:textId="77777777" w:rsidR="000C5475" w:rsidRDefault="000C5475">
      <w:pPr>
        <w:pStyle w:val="Verzeichnis1"/>
        <w:rPr>
          <w:rFonts w:asciiTheme="minorHAnsi" w:eastAsiaTheme="minorEastAsia" w:hAnsiTheme="minorHAnsi" w:cstheme="minorBidi"/>
          <w:noProof/>
          <w:sz w:val="22"/>
          <w:szCs w:val="22"/>
          <w:lang w:val="de-CH" w:eastAsia="de-CH"/>
        </w:rPr>
      </w:pPr>
      <w:hyperlink w:anchor="_Toc413857359" w:history="1">
        <w:r w:rsidRPr="006E4DE5">
          <w:rPr>
            <w:rStyle w:val="Hyperlink"/>
            <w:noProof/>
          </w:rPr>
          <w:t>2</w:t>
        </w:r>
        <w:r>
          <w:rPr>
            <w:rFonts w:asciiTheme="minorHAnsi" w:eastAsiaTheme="minorEastAsia" w:hAnsiTheme="minorHAnsi" w:cstheme="minorBidi"/>
            <w:noProof/>
            <w:sz w:val="22"/>
            <w:szCs w:val="22"/>
            <w:lang w:val="de-CH" w:eastAsia="de-CH"/>
          </w:rPr>
          <w:tab/>
        </w:r>
        <w:r w:rsidRPr="006E4DE5">
          <w:rPr>
            <w:rStyle w:val="Hyperlink"/>
            <w:noProof/>
          </w:rPr>
          <w:t>Voranalysen</w:t>
        </w:r>
        <w:r>
          <w:rPr>
            <w:noProof/>
            <w:webHidden/>
          </w:rPr>
          <w:tab/>
        </w:r>
        <w:r>
          <w:rPr>
            <w:noProof/>
            <w:webHidden/>
          </w:rPr>
          <w:fldChar w:fldCharType="begin"/>
        </w:r>
        <w:r>
          <w:rPr>
            <w:noProof/>
            <w:webHidden/>
          </w:rPr>
          <w:instrText xml:space="preserve"> PAGEREF _Toc413857359 \h </w:instrText>
        </w:r>
        <w:r>
          <w:rPr>
            <w:noProof/>
            <w:webHidden/>
          </w:rPr>
        </w:r>
        <w:r>
          <w:rPr>
            <w:noProof/>
            <w:webHidden/>
          </w:rPr>
          <w:fldChar w:fldCharType="separate"/>
        </w:r>
        <w:r>
          <w:rPr>
            <w:noProof/>
            <w:webHidden/>
          </w:rPr>
          <w:t>5</w:t>
        </w:r>
        <w:r>
          <w:rPr>
            <w:noProof/>
            <w:webHidden/>
          </w:rPr>
          <w:fldChar w:fldCharType="end"/>
        </w:r>
      </w:hyperlink>
    </w:p>
    <w:p w14:paraId="445A722D" w14:textId="77777777" w:rsidR="000C5475" w:rsidRDefault="000C5475">
      <w:pPr>
        <w:pStyle w:val="Verzeichnis2"/>
        <w:rPr>
          <w:rFonts w:asciiTheme="minorHAnsi" w:eastAsiaTheme="minorEastAsia" w:hAnsiTheme="minorHAnsi" w:cstheme="minorBidi"/>
          <w:noProof/>
          <w:sz w:val="22"/>
          <w:szCs w:val="22"/>
          <w:lang w:eastAsia="de-CH"/>
        </w:rPr>
      </w:pPr>
      <w:hyperlink w:anchor="_Toc413857360" w:history="1">
        <w:r w:rsidRPr="006E4DE5">
          <w:rPr>
            <w:rStyle w:val="Hyperlink"/>
            <w:noProof/>
          </w:rPr>
          <w:t>2.1 Equalizer</w:t>
        </w:r>
        <w:r>
          <w:rPr>
            <w:noProof/>
            <w:webHidden/>
          </w:rPr>
          <w:tab/>
        </w:r>
        <w:r>
          <w:rPr>
            <w:noProof/>
            <w:webHidden/>
          </w:rPr>
          <w:fldChar w:fldCharType="begin"/>
        </w:r>
        <w:r>
          <w:rPr>
            <w:noProof/>
            <w:webHidden/>
          </w:rPr>
          <w:instrText xml:space="preserve"> PAGEREF _Toc413857360 \h </w:instrText>
        </w:r>
        <w:r>
          <w:rPr>
            <w:noProof/>
            <w:webHidden/>
          </w:rPr>
        </w:r>
        <w:r>
          <w:rPr>
            <w:noProof/>
            <w:webHidden/>
          </w:rPr>
          <w:fldChar w:fldCharType="separate"/>
        </w:r>
        <w:r>
          <w:rPr>
            <w:noProof/>
            <w:webHidden/>
          </w:rPr>
          <w:t>5</w:t>
        </w:r>
        <w:r>
          <w:rPr>
            <w:noProof/>
            <w:webHidden/>
          </w:rPr>
          <w:fldChar w:fldCharType="end"/>
        </w:r>
      </w:hyperlink>
    </w:p>
    <w:p w14:paraId="5CDB081B" w14:textId="77777777" w:rsidR="000C5475" w:rsidRDefault="000C5475">
      <w:pPr>
        <w:pStyle w:val="Verzeichnis2"/>
        <w:rPr>
          <w:rFonts w:asciiTheme="minorHAnsi" w:eastAsiaTheme="minorEastAsia" w:hAnsiTheme="minorHAnsi" w:cstheme="minorBidi"/>
          <w:noProof/>
          <w:sz w:val="22"/>
          <w:szCs w:val="22"/>
          <w:lang w:eastAsia="de-CH"/>
        </w:rPr>
      </w:pPr>
      <w:hyperlink w:anchor="_Toc413857361" w:history="1">
        <w:r w:rsidRPr="006E4DE5">
          <w:rPr>
            <w:rStyle w:val="Hyperlink"/>
            <w:noProof/>
          </w:rPr>
          <w:t>2.2 Chromium Bibliothek</w:t>
        </w:r>
        <w:r>
          <w:rPr>
            <w:noProof/>
            <w:webHidden/>
          </w:rPr>
          <w:tab/>
        </w:r>
        <w:r>
          <w:rPr>
            <w:noProof/>
            <w:webHidden/>
          </w:rPr>
          <w:fldChar w:fldCharType="begin"/>
        </w:r>
        <w:r>
          <w:rPr>
            <w:noProof/>
            <w:webHidden/>
          </w:rPr>
          <w:instrText xml:space="preserve"> PAGEREF _Toc413857361 \h </w:instrText>
        </w:r>
        <w:r>
          <w:rPr>
            <w:noProof/>
            <w:webHidden/>
          </w:rPr>
        </w:r>
        <w:r>
          <w:rPr>
            <w:noProof/>
            <w:webHidden/>
          </w:rPr>
          <w:fldChar w:fldCharType="separate"/>
        </w:r>
        <w:r>
          <w:rPr>
            <w:noProof/>
            <w:webHidden/>
          </w:rPr>
          <w:t>5</w:t>
        </w:r>
        <w:r>
          <w:rPr>
            <w:noProof/>
            <w:webHidden/>
          </w:rPr>
          <w:fldChar w:fldCharType="end"/>
        </w:r>
      </w:hyperlink>
    </w:p>
    <w:p w14:paraId="59D2D2E4" w14:textId="77777777" w:rsidR="000C5475" w:rsidRDefault="000C5475">
      <w:pPr>
        <w:pStyle w:val="Verzeichnis2"/>
        <w:rPr>
          <w:rFonts w:asciiTheme="minorHAnsi" w:eastAsiaTheme="minorEastAsia" w:hAnsiTheme="minorHAnsi" w:cstheme="minorBidi"/>
          <w:noProof/>
          <w:sz w:val="22"/>
          <w:szCs w:val="22"/>
          <w:lang w:eastAsia="de-CH"/>
        </w:rPr>
      </w:pPr>
      <w:hyperlink w:anchor="_Toc413857362" w:history="1">
        <w:r w:rsidRPr="006E4DE5">
          <w:rPr>
            <w:rStyle w:val="Hyperlink"/>
            <w:noProof/>
          </w:rPr>
          <w:t>2.3 MiddleVR</w:t>
        </w:r>
        <w:r>
          <w:rPr>
            <w:noProof/>
            <w:webHidden/>
          </w:rPr>
          <w:tab/>
        </w:r>
        <w:r>
          <w:rPr>
            <w:noProof/>
            <w:webHidden/>
          </w:rPr>
          <w:fldChar w:fldCharType="begin"/>
        </w:r>
        <w:r>
          <w:rPr>
            <w:noProof/>
            <w:webHidden/>
          </w:rPr>
          <w:instrText xml:space="preserve"> PAGEREF _Toc413857362 \h </w:instrText>
        </w:r>
        <w:r>
          <w:rPr>
            <w:noProof/>
            <w:webHidden/>
          </w:rPr>
        </w:r>
        <w:r>
          <w:rPr>
            <w:noProof/>
            <w:webHidden/>
          </w:rPr>
          <w:fldChar w:fldCharType="separate"/>
        </w:r>
        <w:r>
          <w:rPr>
            <w:noProof/>
            <w:webHidden/>
          </w:rPr>
          <w:t>5</w:t>
        </w:r>
        <w:r>
          <w:rPr>
            <w:noProof/>
            <w:webHidden/>
          </w:rPr>
          <w:fldChar w:fldCharType="end"/>
        </w:r>
      </w:hyperlink>
    </w:p>
    <w:p w14:paraId="07F161ED" w14:textId="77777777" w:rsidR="000C5475" w:rsidRDefault="000C5475">
      <w:pPr>
        <w:pStyle w:val="Verzeichnis2"/>
        <w:rPr>
          <w:rFonts w:asciiTheme="minorHAnsi" w:eastAsiaTheme="minorEastAsia" w:hAnsiTheme="minorHAnsi" w:cstheme="minorBidi"/>
          <w:noProof/>
          <w:sz w:val="22"/>
          <w:szCs w:val="22"/>
          <w:lang w:eastAsia="de-CH"/>
        </w:rPr>
      </w:pPr>
      <w:hyperlink w:anchor="_Toc413857363" w:history="1">
        <w:r w:rsidRPr="006E4DE5">
          <w:rPr>
            <w:rStyle w:val="Hyperlink"/>
            <w:noProof/>
          </w:rPr>
          <w:t>2.4 Unity Standalone</w:t>
        </w:r>
        <w:r>
          <w:rPr>
            <w:noProof/>
            <w:webHidden/>
          </w:rPr>
          <w:tab/>
        </w:r>
        <w:r>
          <w:rPr>
            <w:noProof/>
            <w:webHidden/>
          </w:rPr>
          <w:fldChar w:fldCharType="begin"/>
        </w:r>
        <w:r>
          <w:rPr>
            <w:noProof/>
            <w:webHidden/>
          </w:rPr>
          <w:instrText xml:space="preserve"> PAGEREF _Toc413857363 \h </w:instrText>
        </w:r>
        <w:r>
          <w:rPr>
            <w:noProof/>
            <w:webHidden/>
          </w:rPr>
        </w:r>
        <w:r>
          <w:rPr>
            <w:noProof/>
            <w:webHidden/>
          </w:rPr>
          <w:fldChar w:fldCharType="separate"/>
        </w:r>
        <w:r>
          <w:rPr>
            <w:noProof/>
            <w:webHidden/>
          </w:rPr>
          <w:t>5</w:t>
        </w:r>
        <w:r>
          <w:rPr>
            <w:noProof/>
            <w:webHidden/>
          </w:rPr>
          <w:fldChar w:fldCharType="end"/>
        </w:r>
      </w:hyperlink>
    </w:p>
    <w:p w14:paraId="5246868E" w14:textId="77777777" w:rsidR="000C5475" w:rsidRDefault="000C5475">
      <w:pPr>
        <w:pStyle w:val="Verzeichnis1"/>
        <w:rPr>
          <w:rFonts w:asciiTheme="minorHAnsi" w:eastAsiaTheme="minorEastAsia" w:hAnsiTheme="minorHAnsi" w:cstheme="minorBidi"/>
          <w:noProof/>
          <w:sz w:val="22"/>
          <w:szCs w:val="22"/>
          <w:lang w:val="de-CH" w:eastAsia="de-CH"/>
        </w:rPr>
      </w:pPr>
      <w:hyperlink w:anchor="_Toc413857364" w:history="1">
        <w:r w:rsidRPr="006E4DE5">
          <w:rPr>
            <w:rStyle w:val="Hyperlink"/>
            <w:noProof/>
          </w:rPr>
          <w:t>3</w:t>
        </w:r>
        <w:r>
          <w:rPr>
            <w:rFonts w:asciiTheme="minorHAnsi" w:eastAsiaTheme="minorEastAsia" w:hAnsiTheme="minorHAnsi" w:cstheme="minorBidi"/>
            <w:noProof/>
            <w:sz w:val="22"/>
            <w:szCs w:val="22"/>
            <w:lang w:val="de-CH" w:eastAsia="de-CH"/>
          </w:rPr>
          <w:tab/>
        </w:r>
        <w:r w:rsidRPr="006E4DE5">
          <w:rPr>
            <w:rStyle w:val="Hyperlink"/>
            <w:noProof/>
          </w:rPr>
          <w:t>Prototyping</w:t>
        </w:r>
        <w:r>
          <w:rPr>
            <w:noProof/>
            <w:webHidden/>
          </w:rPr>
          <w:tab/>
        </w:r>
        <w:r>
          <w:rPr>
            <w:noProof/>
            <w:webHidden/>
          </w:rPr>
          <w:fldChar w:fldCharType="begin"/>
        </w:r>
        <w:r>
          <w:rPr>
            <w:noProof/>
            <w:webHidden/>
          </w:rPr>
          <w:instrText xml:space="preserve"> PAGEREF _Toc413857364 \h </w:instrText>
        </w:r>
        <w:r>
          <w:rPr>
            <w:noProof/>
            <w:webHidden/>
          </w:rPr>
        </w:r>
        <w:r>
          <w:rPr>
            <w:noProof/>
            <w:webHidden/>
          </w:rPr>
          <w:fldChar w:fldCharType="separate"/>
        </w:r>
        <w:r>
          <w:rPr>
            <w:noProof/>
            <w:webHidden/>
          </w:rPr>
          <w:t>5</w:t>
        </w:r>
        <w:r>
          <w:rPr>
            <w:noProof/>
            <w:webHidden/>
          </w:rPr>
          <w:fldChar w:fldCharType="end"/>
        </w:r>
      </w:hyperlink>
    </w:p>
    <w:p w14:paraId="76A4DE08" w14:textId="77777777" w:rsidR="000C5475" w:rsidRDefault="000C5475">
      <w:pPr>
        <w:pStyle w:val="Verzeichnis1"/>
        <w:rPr>
          <w:rFonts w:asciiTheme="minorHAnsi" w:eastAsiaTheme="minorEastAsia" w:hAnsiTheme="minorHAnsi" w:cstheme="minorBidi"/>
          <w:noProof/>
          <w:sz w:val="22"/>
          <w:szCs w:val="22"/>
          <w:lang w:val="de-CH" w:eastAsia="de-CH"/>
        </w:rPr>
      </w:pPr>
      <w:hyperlink w:anchor="_Toc413857365" w:history="1">
        <w:r w:rsidRPr="006E4DE5">
          <w:rPr>
            <w:rStyle w:val="Hyperlink"/>
            <w:noProof/>
          </w:rPr>
          <w:t>4</w:t>
        </w:r>
        <w:r>
          <w:rPr>
            <w:rFonts w:asciiTheme="minorHAnsi" w:eastAsiaTheme="minorEastAsia" w:hAnsiTheme="minorHAnsi" w:cstheme="minorBidi"/>
            <w:noProof/>
            <w:sz w:val="22"/>
            <w:szCs w:val="22"/>
            <w:lang w:val="de-CH" w:eastAsia="de-CH"/>
          </w:rPr>
          <w:tab/>
        </w:r>
        <w:r w:rsidRPr="006E4DE5">
          <w:rPr>
            <w:rStyle w:val="Hyperlink"/>
            <w:noProof/>
          </w:rPr>
          <w:t>Funktionale Anforderungen</w:t>
        </w:r>
        <w:r>
          <w:rPr>
            <w:noProof/>
            <w:webHidden/>
          </w:rPr>
          <w:tab/>
        </w:r>
        <w:r>
          <w:rPr>
            <w:noProof/>
            <w:webHidden/>
          </w:rPr>
          <w:fldChar w:fldCharType="begin"/>
        </w:r>
        <w:r>
          <w:rPr>
            <w:noProof/>
            <w:webHidden/>
          </w:rPr>
          <w:instrText xml:space="preserve"> PAGEREF _Toc413857365 \h </w:instrText>
        </w:r>
        <w:r>
          <w:rPr>
            <w:noProof/>
            <w:webHidden/>
          </w:rPr>
        </w:r>
        <w:r>
          <w:rPr>
            <w:noProof/>
            <w:webHidden/>
          </w:rPr>
          <w:fldChar w:fldCharType="separate"/>
        </w:r>
        <w:r>
          <w:rPr>
            <w:noProof/>
            <w:webHidden/>
          </w:rPr>
          <w:t>6</w:t>
        </w:r>
        <w:r>
          <w:rPr>
            <w:noProof/>
            <w:webHidden/>
          </w:rPr>
          <w:fldChar w:fldCharType="end"/>
        </w:r>
      </w:hyperlink>
    </w:p>
    <w:p w14:paraId="2DE6E10D" w14:textId="77777777" w:rsidR="000C5475" w:rsidRDefault="000C5475">
      <w:pPr>
        <w:pStyle w:val="Verzeichnis2"/>
        <w:rPr>
          <w:rFonts w:asciiTheme="minorHAnsi" w:eastAsiaTheme="minorEastAsia" w:hAnsiTheme="minorHAnsi" w:cstheme="minorBidi"/>
          <w:noProof/>
          <w:sz w:val="22"/>
          <w:szCs w:val="22"/>
          <w:lang w:eastAsia="de-CH"/>
        </w:rPr>
      </w:pPr>
      <w:hyperlink w:anchor="_Toc413857366" w:history="1">
        <w:r w:rsidRPr="006E4DE5">
          <w:rPr>
            <w:rStyle w:val="Hyperlink"/>
            <w:noProof/>
          </w:rPr>
          <w:t>4.1 Adaption Unity Anwendung für CAVE</w:t>
        </w:r>
        <w:r>
          <w:rPr>
            <w:noProof/>
            <w:webHidden/>
          </w:rPr>
          <w:tab/>
        </w:r>
        <w:r>
          <w:rPr>
            <w:noProof/>
            <w:webHidden/>
          </w:rPr>
          <w:fldChar w:fldCharType="begin"/>
        </w:r>
        <w:r>
          <w:rPr>
            <w:noProof/>
            <w:webHidden/>
          </w:rPr>
          <w:instrText xml:space="preserve"> PAGEREF _Toc413857366 \h </w:instrText>
        </w:r>
        <w:r>
          <w:rPr>
            <w:noProof/>
            <w:webHidden/>
          </w:rPr>
        </w:r>
        <w:r>
          <w:rPr>
            <w:noProof/>
            <w:webHidden/>
          </w:rPr>
          <w:fldChar w:fldCharType="separate"/>
        </w:r>
        <w:r>
          <w:rPr>
            <w:noProof/>
            <w:webHidden/>
          </w:rPr>
          <w:t>6</w:t>
        </w:r>
        <w:r>
          <w:rPr>
            <w:noProof/>
            <w:webHidden/>
          </w:rPr>
          <w:fldChar w:fldCharType="end"/>
        </w:r>
      </w:hyperlink>
    </w:p>
    <w:p w14:paraId="0D548B37" w14:textId="77777777" w:rsidR="000C5475" w:rsidRDefault="000C5475">
      <w:pPr>
        <w:pStyle w:val="Verzeichnis2"/>
        <w:rPr>
          <w:rFonts w:asciiTheme="minorHAnsi" w:eastAsiaTheme="minorEastAsia" w:hAnsiTheme="minorHAnsi" w:cstheme="minorBidi"/>
          <w:noProof/>
          <w:sz w:val="22"/>
          <w:szCs w:val="22"/>
          <w:lang w:eastAsia="de-CH"/>
        </w:rPr>
      </w:pPr>
      <w:hyperlink w:anchor="_Toc413857367" w:history="1">
        <w:r w:rsidRPr="006E4DE5">
          <w:rPr>
            <w:rStyle w:val="Hyperlink"/>
            <w:noProof/>
          </w:rPr>
          <w:t>4.2 Kompatibilität</w:t>
        </w:r>
        <w:r>
          <w:rPr>
            <w:noProof/>
            <w:webHidden/>
          </w:rPr>
          <w:tab/>
        </w:r>
        <w:r>
          <w:rPr>
            <w:noProof/>
            <w:webHidden/>
          </w:rPr>
          <w:fldChar w:fldCharType="begin"/>
        </w:r>
        <w:r>
          <w:rPr>
            <w:noProof/>
            <w:webHidden/>
          </w:rPr>
          <w:instrText xml:space="preserve"> PAGEREF _Toc413857367 \h </w:instrText>
        </w:r>
        <w:r>
          <w:rPr>
            <w:noProof/>
            <w:webHidden/>
          </w:rPr>
        </w:r>
        <w:r>
          <w:rPr>
            <w:noProof/>
            <w:webHidden/>
          </w:rPr>
          <w:fldChar w:fldCharType="separate"/>
        </w:r>
        <w:r>
          <w:rPr>
            <w:noProof/>
            <w:webHidden/>
          </w:rPr>
          <w:t>6</w:t>
        </w:r>
        <w:r>
          <w:rPr>
            <w:noProof/>
            <w:webHidden/>
          </w:rPr>
          <w:fldChar w:fldCharType="end"/>
        </w:r>
      </w:hyperlink>
    </w:p>
    <w:p w14:paraId="7F6D6823" w14:textId="77777777" w:rsidR="000C5475" w:rsidRDefault="000C5475">
      <w:pPr>
        <w:pStyle w:val="Verzeichnis2"/>
        <w:rPr>
          <w:rFonts w:asciiTheme="minorHAnsi" w:eastAsiaTheme="minorEastAsia" w:hAnsiTheme="minorHAnsi" w:cstheme="minorBidi"/>
          <w:noProof/>
          <w:sz w:val="22"/>
          <w:szCs w:val="22"/>
          <w:lang w:eastAsia="de-CH"/>
        </w:rPr>
      </w:pPr>
      <w:hyperlink w:anchor="_Toc413857368" w:history="1">
        <w:r w:rsidRPr="006E4DE5">
          <w:rPr>
            <w:rStyle w:val="Hyperlink"/>
            <w:noProof/>
          </w:rPr>
          <w:t>4.3 Plattformunabhängigkeit</w:t>
        </w:r>
        <w:r>
          <w:rPr>
            <w:noProof/>
            <w:webHidden/>
          </w:rPr>
          <w:tab/>
        </w:r>
        <w:r>
          <w:rPr>
            <w:noProof/>
            <w:webHidden/>
          </w:rPr>
          <w:fldChar w:fldCharType="begin"/>
        </w:r>
        <w:r>
          <w:rPr>
            <w:noProof/>
            <w:webHidden/>
          </w:rPr>
          <w:instrText xml:space="preserve"> PAGEREF _Toc413857368 \h </w:instrText>
        </w:r>
        <w:r>
          <w:rPr>
            <w:noProof/>
            <w:webHidden/>
          </w:rPr>
        </w:r>
        <w:r>
          <w:rPr>
            <w:noProof/>
            <w:webHidden/>
          </w:rPr>
          <w:fldChar w:fldCharType="separate"/>
        </w:r>
        <w:r>
          <w:rPr>
            <w:noProof/>
            <w:webHidden/>
          </w:rPr>
          <w:t>6</w:t>
        </w:r>
        <w:r>
          <w:rPr>
            <w:noProof/>
            <w:webHidden/>
          </w:rPr>
          <w:fldChar w:fldCharType="end"/>
        </w:r>
      </w:hyperlink>
    </w:p>
    <w:p w14:paraId="2340F888" w14:textId="77777777" w:rsidR="000C5475" w:rsidRDefault="000C5475">
      <w:pPr>
        <w:pStyle w:val="Verzeichnis1"/>
        <w:rPr>
          <w:rFonts w:asciiTheme="minorHAnsi" w:eastAsiaTheme="minorEastAsia" w:hAnsiTheme="minorHAnsi" w:cstheme="minorBidi"/>
          <w:noProof/>
          <w:sz w:val="22"/>
          <w:szCs w:val="22"/>
          <w:lang w:val="de-CH" w:eastAsia="de-CH"/>
        </w:rPr>
      </w:pPr>
      <w:hyperlink w:anchor="_Toc413857369" w:history="1">
        <w:r w:rsidRPr="006E4DE5">
          <w:rPr>
            <w:rStyle w:val="Hyperlink"/>
            <w:noProof/>
          </w:rPr>
          <w:t>5</w:t>
        </w:r>
        <w:r>
          <w:rPr>
            <w:rFonts w:asciiTheme="minorHAnsi" w:eastAsiaTheme="minorEastAsia" w:hAnsiTheme="minorHAnsi" w:cstheme="minorBidi"/>
            <w:noProof/>
            <w:sz w:val="22"/>
            <w:szCs w:val="22"/>
            <w:lang w:val="de-CH" w:eastAsia="de-CH"/>
          </w:rPr>
          <w:tab/>
        </w:r>
        <w:r w:rsidRPr="006E4DE5">
          <w:rPr>
            <w:rStyle w:val="Hyperlink"/>
            <w:noProof/>
          </w:rPr>
          <w:t>Nicht Funktionale Anforderungen</w:t>
        </w:r>
        <w:r>
          <w:rPr>
            <w:noProof/>
            <w:webHidden/>
          </w:rPr>
          <w:tab/>
        </w:r>
        <w:r>
          <w:rPr>
            <w:noProof/>
            <w:webHidden/>
          </w:rPr>
          <w:fldChar w:fldCharType="begin"/>
        </w:r>
        <w:r>
          <w:rPr>
            <w:noProof/>
            <w:webHidden/>
          </w:rPr>
          <w:instrText xml:space="preserve"> PAGEREF _Toc413857369 \h </w:instrText>
        </w:r>
        <w:r>
          <w:rPr>
            <w:noProof/>
            <w:webHidden/>
          </w:rPr>
        </w:r>
        <w:r>
          <w:rPr>
            <w:noProof/>
            <w:webHidden/>
          </w:rPr>
          <w:fldChar w:fldCharType="separate"/>
        </w:r>
        <w:r>
          <w:rPr>
            <w:noProof/>
            <w:webHidden/>
          </w:rPr>
          <w:t>6</w:t>
        </w:r>
        <w:r>
          <w:rPr>
            <w:noProof/>
            <w:webHidden/>
          </w:rPr>
          <w:fldChar w:fldCharType="end"/>
        </w:r>
      </w:hyperlink>
    </w:p>
    <w:p w14:paraId="0E8B4FF4" w14:textId="77777777" w:rsidR="000C5475" w:rsidRDefault="000C5475">
      <w:pPr>
        <w:pStyle w:val="Verzeichnis2"/>
        <w:rPr>
          <w:rFonts w:asciiTheme="minorHAnsi" w:eastAsiaTheme="minorEastAsia" w:hAnsiTheme="minorHAnsi" w:cstheme="minorBidi"/>
          <w:noProof/>
          <w:sz w:val="22"/>
          <w:szCs w:val="22"/>
          <w:lang w:eastAsia="de-CH"/>
        </w:rPr>
      </w:pPr>
      <w:hyperlink w:anchor="_Toc413857370" w:history="1">
        <w:r w:rsidRPr="006E4DE5">
          <w:rPr>
            <w:rStyle w:val="Hyperlink"/>
            <w:noProof/>
          </w:rPr>
          <w:t>5.1 Presence</w:t>
        </w:r>
        <w:r>
          <w:rPr>
            <w:noProof/>
            <w:webHidden/>
          </w:rPr>
          <w:tab/>
        </w:r>
        <w:r>
          <w:rPr>
            <w:noProof/>
            <w:webHidden/>
          </w:rPr>
          <w:fldChar w:fldCharType="begin"/>
        </w:r>
        <w:r>
          <w:rPr>
            <w:noProof/>
            <w:webHidden/>
          </w:rPr>
          <w:instrText xml:space="preserve"> PAGEREF _Toc413857370 \h </w:instrText>
        </w:r>
        <w:r>
          <w:rPr>
            <w:noProof/>
            <w:webHidden/>
          </w:rPr>
        </w:r>
        <w:r>
          <w:rPr>
            <w:noProof/>
            <w:webHidden/>
          </w:rPr>
          <w:fldChar w:fldCharType="separate"/>
        </w:r>
        <w:r>
          <w:rPr>
            <w:noProof/>
            <w:webHidden/>
          </w:rPr>
          <w:t>6</w:t>
        </w:r>
        <w:r>
          <w:rPr>
            <w:noProof/>
            <w:webHidden/>
          </w:rPr>
          <w:fldChar w:fldCharType="end"/>
        </w:r>
      </w:hyperlink>
    </w:p>
    <w:p w14:paraId="1186EF41" w14:textId="77777777" w:rsidR="000C5475" w:rsidRDefault="000C5475">
      <w:pPr>
        <w:pStyle w:val="Verzeichnis2"/>
        <w:rPr>
          <w:rFonts w:asciiTheme="minorHAnsi" w:eastAsiaTheme="minorEastAsia" w:hAnsiTheme="minorHAnsi" w:cstheme="minorBidi"/>
          <w:noProof/>
          <w:sz w:val="22"/>
          <w:szCs w:val="22"/>
          <w:lang w:eastAsia="de-CH"/>
        </w:rPr>
      </w:pPr>
      <w:hyperlink w:anchor="_Toc413857371" w:history="1">
        <w:r w:rsidRPr="006E4DE5">
          <w:rPr>
            <w:rStyle w:val="Hyperlink"/>
            <w:noProof/>
          </w:rPr>
          <w:t>5.2 Wiederverwendbarkeit</w:t>
        </w:r>
        <w:r>
          <w:rPr>
            <w:noProof/>
            <w:webHidden/>
          </w:rPr>
          <w:tab/>
        </w:r>
        <w:r>
          <w:rPr>
            <w:noProof/>
            <w:webHidden/>
          </w:rPr>
          <w:fldChar w:fldCharType="begin"/>
        </w:r>
        <w:r>
          <w:rPr>
            <w:noProof/>
            <w:webHidden/>
          </w:rPr>
          <w:instrText xml:space="preserve"> PAGEREF _Toc413857371 \h </w:instrText>
        </w:r>
        <w:r>
          <w:rPr>
            <w:noProof/>
            <w:webHidden/>
          </w:rPr>
        </w:r>
        <w:r>
          <w:rPr>
            <w:noProof/>
            <w:webHidden/>
          </w:rPr>
          <w:fldChar w:fldCharType="separate"/>
        </w:r>
        <w:r>
          <w:rPr>
            <w:noProof/>
            <w:webHidden/>
          </w:rPr>
          <w:t>6</w:t>
        </w:r>
        <w:r>
          <w:rPr>
            <w:noProof/>
            <w:webHidden/>
          </w:rPr>
          <w:fldChar w:fldCharType="end"/>
        </w:r>
      </w:hyperlink>
    </w:p>
    <w:p w14:paraId="00953927" w14:textId="77777777" w:rsidR="000C5475" w:rsidRDefault="000C5475">
      <w:pPr>
        <w:pStyle w:val="Verzeichnis2"/>
        <w:rPr>
          <w:rFonts w:asciiTheme="minorHAnsi" w:eastAsiaTheme="minorEastAsia" w:hAnsiTheme="minorHAnsi" w:cstheme="minorBidi"/>
          <w:noProof/>
          <w:sz w:val="22"/>
          <w:szCs w:val="22"/>
          <w:lang w:eastAsia="de-CH"/>
        </w:rPr>
      </w:pPr>
      <w:hyperlink w:anchor="_Toc413857372" w:history="1">
        <w:r w:rsidRPr="006E4DE5">
          <w:rPr>
            <w:rStyle w:val="Hyperlink"/>
            <w:noProof/>
          </w:rPr>
          <w:t>5.3 Ergonomie</w:t>
        </w:r>
        <w:r>
          <w:rPr>
            <w:noProof/>
            <w:webHidden/>
          </w:rPr>
          <w:tab/>
        </w:r>
        <w:r>
          <w:rPr>
            <w:noProof/>
            <w:webHidden/>
          </w:rPr>
          <w:fldChar w:fldCharType="begin"/>
        </w:r>
        <w:r>
          <w:rPr>
            <w:noProof/>
            <w:webHidden/>
          </w:rPr>
          <w:instrText xml:space="preserve"> PAGEREF _Toc413857372 \h </w:instrText>
        </w:r>
        <w:r>
          <w:rPr>
            <w:noProof/>
            <w:webHidden/>
          </w:rPr>
        </w:r>
        <w:r>
          <w:rPr>
            <w:noProof/>
            <w:webHidden/>
          </w:rPr>
          <w:fldChar w:fldCharType="separate"/>
        </w:r>
        <w:r>
          <w:rPr>
            <w:noProof/>
            <w:webHidden/>
          </w:rPr>
          <w:t>6</w:t>
        </w:r>
        <w:r>
          <w:rPr>
            <w:noProof/>
            <w:webHidden/>
          </w:rPr>
          <w:fldChar w:fldCharType="end"/>
        </w:r>
      </w:hyperlink>
    </w:p>
    <w:p w14:paraId="77BE4AE8" w14:textId="77777777" w:rsidR="000C5475" w:rsidRDefault="000C5475">
      <w:pPr>
        <w:pStyle w:val="Verzeichnis1"/>
        <w:rPr>
          <w:rFonts w:asciiTheme="minorHAnsi" w:eastAsiaTheme="minorEastAsia" w:hAnsiTheme="minorHAnsi" w:cstheme="minorBidi"/>
          <w:noProof/>
          <w:sz w:val="22"/>
          <w:szCs w:val="22"/>
          <w:lang w:val="de-CH" w:eastAsia="de-CH"/>
        </w:rPr>
      </w:pPr>
      <w:hyperlink w:anchor="_Toc413857373" w:history="1">
        <w:r w:rsidRPr="006E4DE5">
          <w:rPr>
            <w:rStyle w:val="Hyperlink"/>
            <w:noProof/>
          </w:rPr>
          <w:t>6</w:t>
        </w:r>
        <w:r>
          <w:rPr>
            <w:rFonts w:asciiTheme="minorHAnsi" w:eastAsiaTheme="minorEastAsia" w:hAnsiTheme="minorHAnsi" w:cstheme="minorBidi"/>
            <w:noProof/>
            <w:sz w:val="22"/>
            <w:szCs w:val="22"/>
            <w:lang w:val="de-CH" w:eastAsia="de-CH"/>
          </w:rPr>
          <w:tab/>
        </w:r>
        <w:r w:rsidRPr="006E4DE5">
          <w:rPr>
            <w:rStyle w:val="Hyperlink"/>
            <w:noProof/>
          </w:rPr>
          <w:t>Testing</w:t>
        </w:r>
        <w:r>
          <w:rPr>
            <w:noProof/>
            <w:webHidden/>
          </w:rPr>
          <w:tab/>
        </w:r>
        <w:r>
          <w:rPr>
            <w:noProof/>
            <w:webHidden/>
          </w:rPr>
          <w:fldChar w:fldCharType="begin"/>
        </w:r>
        <w:r>
          <w:rPr>
            <w:noProof/>
            <w:webHidden/>
          </w:rPr>
          <w:instrText xml:space="preserve"> PAGEREF _Toc413857373 \h </w:instrText>
        </w:r>
        <w:r>
          <w:rPr>
            <w:noProof/>
            <w:webHidden/>
          </w:rPr>
        </w:r>
        <w:r>
          <w:rPr>
            <w:noProof/>
            <w:webHidden/>
          </w:rPr>
          <w:fldChar w:fldCharType="separate"/>
        </w:r>
        <w:r>
          <w:rPr>
            <w:noProof/>
            <w:webHidden/>
          </w:rPr>
          <w:t>7</w:t>
        </w:r>
        <w:r>
          <w:rPr>
            <w:noProof/>
            <w:webHidden/>
          </w:rPr>
          <w:fldChar w:fldCharType="end"/>
        </w:r>
      </w:hyperlink>
    </w:p>
    <w:p w14:paraId="5A4C99E5" w14:textId="77777777" w:rsidR="000C5475" w:rsidRDefault="000C5475">
      <w:pPr>
        <w:pStyle w:val="Verzeichnis2"/>
        <w:rPr>
          <w:rFonts w:asciiTheme="minorHAnsi" w:eastAsiaTheme="minorEastAsia" w:hAnsiTheme="minorHAnsi" w:cstheme="minorBidi"/>
          <w:noProof/>
          <w:sz w:val="22"/>
          <w:szCs w:val="22"/>
          <w:lang w:eastAsia="de-CH"/>
        </w:rPr>
      </w:pPr>
      <w:hyperlink w:anchor="_Toc413857374" w:history="1">
        <w:r w:rsidRPr="006E4DE5">
          <w:rPr>
            <w:rStyle w:val="Hyperlink"/>
            <w:noProof/>
          </w:rPr>
          <w:t>6.1 Systemtests</w:t>
        </w:r>
        <w:r>
          <w:rPr>
            <w:noProof/>
            <w:webHidden/>
          </w:rPr>
          <w:tab/>
        </w:r>
        <w:r>
          <w:rPr>
            <w:noProof/>
            <w:webHidden/>
          </w:rPr>
          <w:fldChar w:fldCharType="begin"/>
        </w:r>
        <w:r>
          <w:rPr>
            <w:noProof/>
            <w:webHidden/>
          </w:rPr>
          <w:instrText xml:space="preserve"> PAGEREF _Toc413857374 \h </w:instrText>
        </w:r>
        <w:r>
          <w:rPr>
            <w:noProof/>
            <w:webHidden/>
          </w:rPr>
        </w:r>
        <w:r>
          <w:rPr>
            <w:noProof/>
            <w:webHidden/>
          </w:rPr>
          <w:fldChar w:fldCharType="separate"/>
        </w:r>
        <w:r>
          <w:rPr>
            <w:noProof/>
            <w:webHidden/>
          </w:rPr>
          <w:t>7</w:t>
        </w:r>
        <w:r>
          <w:rPr>
            <w:noProof/>
            <w:webHidden/>
          </w:rPr>
          <w:fldChar w:fldCharType="end"/>
        </w:r>
      </w:hyperlink>
    </w:p>
    <w:p w14:paraId="47B8D60F" w14:textId="77777777" w:rsidR="000C5475" w:rsidRDefault="000C5475">
      <w:pPr>
        <w:pStyle w:val="Verzeichnis2"/>
        <w:rPr>
          <w:rFonts w:asciiTheme="minorHAnsi" w:eastAsiaTheme="minorEastAsia" w:hAnsiTheme="minorHAnsi" w:cstheme="minorBidi"/>
          <w:noProof/>
          <w:sz w:val="22"/>
          <w:szCs w:val="22"/>
          <w:lang w:eastAsia="de-CH"/>
        </w:rPr>
      </w:pPr>
      <w:hyperlink w:anchor="_Toc413857375" w:history="1">
        <w:r w:rsidRPr="006E4DE5">
          <w:rPr>
            <w:rStyle w:val="Hyperlink"/>
            <w:noProof/>
          </w:rPr>
          <w:t>6.2 Usabilitytests</w:t>
        </w:r>
        <w:r>
          <w:rPr>
            <w:noProof/>
            <w:webHidden/>
          </w:rPr>
          <w:tab/>
        </w:r>
        <w:r>
          <w:rPr>
            <w:noProof/>
            <w:webHidden/>
          </w:rPr>
          <w:fldChar w:fldCharType="begin"/>
        </w:r>
        <w:r>
          <w:rPr>
            <w:noProof/>
            <w:webHidden/>
          </w:rPr>
          <w:instrText xml:space="preserve"> PAGEREF _Toc413857375 \h </w:instrText>
        </w:r>
        <w:r>
          <w:rPr>
            <w:noProof/>
            <w:webHidden/>
          </w:rPr>
        </w:r>
        <w:r>
          <w:rPr>
            <w:noProof/>
            <w:webHidden/>
          </w:rPr>
          <w:fldChar w:fldCharType="separate"/>
        </w:r>
        <w:r>
          <w:rPr>
            <w:noProof/>
            <w:webHidden/>
          </w:rPr>
          <w:t>7</w:t>
        </w:r>
        <w:r>
          <w:rPr>
            <w:noProof/>
            <w:webHidden/>
          </w:rPr>
          <w:fldChar w:fldCharType="end"/>
        </w:r>
      </w:hyperlink>
    </w:p>
    <w:p w14:paraId="18F8DE8F" w14:textId="77777777" w:rsidR="000C5475" w:rsidRDefault="000C5475">
      <w:pPr>
        <w:pStyle w:val="Verzeichnis1"/>
        <w:rPr>
          <w:rFonts w:asciiTheme="minorHAnsi" w:eastAsiaTheme="minorEastAsia" w:hAnsiTheme="minorHAnsi" w:cstheme="minorBidi"/>
          <w:noProof/>
          <w:sz w:val="22"/>
          <w:szCs w:val="22"/>
          <w:lang w:val="de-CH" w:eastAsia="de-CH"/>
        </w:rPr>
      </w:pPr>
      <w:hyperlink w:anchor="_Toc413857376" w:history="1">
        <w:r w:rsidRPr="006E4DE5">
          <w:rPr>
            <w:rStyle w:val="Hyperlink"/>
            <w:noProof/>
          </w:rPr>
          <w:t>7</w:t>
        </w:r>
        <w:r>
          <w:rPr>
            <w:rFonts w:asciiTheme="minorHAnsi" w:eastAsiaTheme="minorEastAsia" w:hAnsiTheme="minorHAnsi" w:cstheme="minorBidi"/>
            <w:noProof/>
            <w:sz w:val="22"/>
            <w:szCs w:val="22"/>
            <w:lang w:val="de-CH" w:eastAsia="de-CH"/>
          </w:rPr>
          <w:tab/>
        </w:r>
        <w:r w:rsidRPr="006E4DE5">
          <w:rPr>
            <w:rStyle w:val="Hyperlink"/>
            <w:noProof/>
          </w:rPr>
          <w:t>Administratives</w:t>
        </w:r>
        <w:r>
          <w:rPr>
            <w:noProof/>
            <w:webHidden/>
          </w:rPr>
          <w:tab/>
        </w:r>
        <w:r>
          <w:rPr>
            <w:noProof/>
            <w:webHidden/>
          </w:rPr>
          <w:fldChar w:fldCharType="begin"/>
        </w:r>
        <w:r>
          <w:rPr>
            <w:noProof/>
            <w:webHidden/>
          </w:rPr>
          <w:instrText xml:space="preserve"> PAGEREF _Toc413857376 \h </w:instrText>
        </w:r>
        <w:r>
          <w:rPr>
            <w:noProof/>
            <w:webHidden/>
          </w:rPr>
        </w:r>
        <w:r>
          <w:rPr>
            <w:noProof/>
            <w:webHidden/>
          </w:rPr>
          <w:fldChar w:fldCharType="separate"/>
        </w:r>
        <w:r>
          <w:rPr>
            <w:noProof/>
            <w:webHidden/>
          </w:rPr>
          <w:t>8</w:t>
        </w:r>
        <w:r>
          <w:rPr>
            <w:noProof/>
            <w:webHidden/>
          </w:rPr>
          <w:fldChar w:fldCharType="end"/>
        </w:r>
      </w:hyperlink>
    </w:p>
    <w:p w14:paraId="1E7ED703" w14:textId="77777777" w:rsidR="000C5475" w:rsidRDefault="000C5475">
      <w:pPr>
        <w:pStyle w:val="Verzeichnis2"/>
        <w:rPr>
          <w:rFonts w:asciiTheme="minorHAnsi" w:eastAsiaTheme="minorEastAsia" w:hAnsiTheme="minorHAnsi" w:cstheme="minorBidi"/>
          <w:noProof/>
          <w:sz w:val="22"/>
          <w:szCs w:val="22"/>
          <w:lang w:eastAsia="de-CH"/>
        </w:rPr>
      </w:pPr>
      <w:hyperlink w:anchor="_Toc413857377" w:history="1">
        <w:r w:rsidRPr="006E4DE5">
          <w:rPr>
            <w:rStyle w:val="Hyperlink"/>
            <w:noProof/>
          </w:rPr>
          <w:t>7.1 Projektorganisation</w:t>
        </w:r>
        <w:r>
          <w:rPr>
            <w:noProof/>
            <w:webHidden/>
          </w:rPr>
          <w:tab/>
        </w:r>
        <w:r>
          <w:rPr>
            <w:noProof/>
            <w:webHidden/>
          </w:rPr>
          <w:fldChar w:fldCharType="begin"/>
        </w:r>
        <w:r>
          <w:rPr>
            <w:noProof/>
            <w:webHidden/>
          </w:rPr>
          <w:instrText xml:space="preserve"> PAGEREF _Toc413857377 \h </w:instrText>
        </w:r>
        <w:r>
          <w:rPr>
            <w:noProof/>
            <w:webHidden/>
          </w:rPr>
        </w:r>
        <w:r>
          <w:rPr>
            <w:noProof/>
            <w:webHidden/>
          </w:rPr>
          <w:fldChar w:fldCharType="separate"/>
        </w:r>
        <w:r>
          <w:rPr>
            <w:noProof/>
            <w:webHidden/>
          </w:rPr>
          <w:t>8</w:t>
        </w:r>
        <w:r>
          <w:rPr>
            <w:noProof/>
            <w:webHidden/>
          </w:rPr>
          <w:fldChar w:fldCharType="end"/>
        </w:r>
      </w:hyperlink>
    </w:p>
    <w:p w14:paraId="030B5760" w14:textId="77777777" w:rsidR="000C5475" w:rsidRDefault="000C5475">
      <w:pPr>
        <w:pStyle w:val="Verzeichnis3"/>
        <w:tabs>
          <w:tab w:val="right" w:pos="9457"/>
        </w:tabs>
        <w:rPr>
          <w:rFonts w:asciiTheme="minorHAnsi" w:eastAsiaTheme="minorEastAsia" w:hAnsiTheme="minorHAnsi" w:cstheme="minorBidi"/>
          <w:noProof/>
          <w:sz w:val="22"/>
          <w:szCs w:val="22"/>
          <w:lang w:eastAsia="de-CH"/>
        </w:rPr>
      </w:pPr>
      <w:hyperlink w:anchor="_Toc413857378" w:history="1">
        <w:r w:rsidRPr="006E4DE5">
          <w:rPr>
            <w:rStyle w:val="Hyperlink"/>
            <w:noProof/>
          </w:rPr>
          <w:t>7.1.1 Projektteam</w:t>
        </w:r>
        <w:r>
          <w:rPr>
            <w:noProof/>
            <w:webHidden/>
          </w:rPr>
          <w:tab/>
        </w:r>
        <w:r>
          <w:rPr>
            <w:noProof/>
            <w:webHidden/>
          </w:rPr>
          <w:fldChar w:fldCharType="begin"/>
        </w:r>
        <w:r>
          <w:rPr>
            <w:noProof/>
            <w:webHidden/>
          </w:rPr>
          <w:instrText xml:space="preserve"> PAGEREF _Toc413857378 \h </w:instrText>
        </w:r>
        <w:r>
          <w:rPr>
            <w:noProof/>
            <w:webHidden/>
          </w:rPr>
        </w:r>
        <w:r>
          <w:rPr>
            <w:noProof/>
            <w:webHidden/>
          </w:rPr>
          <w:fldChar w:fldCharType="separate"/>
        </w:r>
        <w:r>
          <w:rPr>
            <w:noProof/>
            <w:webHidden/>
          </w:rPr>
          <w:t>8</w:t>
        </w:r>
        <w:r>
          <w:rPr>
            <w:noProof/>
            <w:webHidden/>
          </w:rPr>
          <w:fldChar w:fldCharType="end"/>
        </w:r>
      </w:hyperlink>
    </w:p>
    <w:p w14:paraId="6523A3B6" w14:textId="77777777" w:rsidR="000C5475" w:rsidRDefault="000C5475">
      <w:pPr>
        <w:pStyle w:val="Verzeichnis3"/>
        <w:tabs>
          <w:tab w:val="right" w:pos="9457"/>
        </w:tabs>
        <w:rPr>
          <w:rFonts w:asciiTheme="minorHAnsi" w:eastAsiaTheme="minorEastAsia" w:hAnsiTheme="minorHAnsi" w:cstheme="minorBidi"/>
          <w:noProof/>
          <w:sz w:val="22"/>
          <w:szCs w:val="22"/>
          <w:lang w:eastAsia="de-CH"/>
        </w:rPr>
      </w:pPr>
      <w:hyperlink w:anchor="_Toc413857379" w:history="1">
        <w:r w:rsidRPr="006E4DE5">
          <w:rPr>
            <w:rStyle w:val="Hyperlink"/>
            <w:noProof/>
          </w:rPr>
          <w:t>7.1.2 Betreuer</w:t>
        </w:r>
        <w:r>
          <w:rPr>
            <w:noProof/>
            <w:webHidden/>
          </w:rPr>
          <w:tab/>
        </w:r>
        <w:r>
          <w:rPr>
            <w:noProof/>
            <w:webHidden/>
          </w:rPr>
          <w:fldChar w:fldCharType="begin"/>
        </w:r>
        <w:r>
          <w:rPr>
            <w:noProof/>
            <w:webHidden/>
          </w:rPr>
          <w:instrText xml:space="preserve"> PAGEREF _Toc413857379 \h </w:instrText>
        </w:r>
        <w:r>
          <w:rPr>
            <w:noProof/>
            <w:webHidden/>
          </w:rPr>
        </w:r>
        <w:r>
          <w:rPr>
            <w:noProof/>
            <w:webHidden/>
          </w:rPr>
          <w:fldChar w:fldCharType="separate"/>
        </w:r>
        <w:r>
          <w:rPr>
            <w:noProof/>
            <w:webHidden/>
          </w:rPr>
          <w:t>8</w:t>
        </w:r>
        <w:r>
          <w:rPr>
            <w:noProof/>
            <w:webHidden/>
          </w:rPr>
          <w:fldChar w:fldCharType="end"/>
        </w:r>
      </w:hyperlink>
    </w:p>
    <w:p w14:paraId="234C72E9" w14:textId="77777777" w:rsidR="000C5475" w:rsidRDefault="000C5475">
      <w:pPr>
        <w:pStyle w:val="Verzeichnis2"/>
        <w:rPr>
          <w:rFonts w:asciiTheme="minorHAnsi" w:eastAsiaTheme="minorEastAsia" w:hAnsiTheme="minorHAnsi" w:cstheme="minorBidi"/>
          <w:noProof/>
          <w:sz w:val="22"/>
          <w:szCs w:val="22"/>
          <w:lang w:eastAsia="de-CH"/>
        </w:rPr>
      </w:pPr>
      <w:hyperlink w:anchor="_Toc413857380" w:history="1">
        <w:r w:rsidRPr="006E4DE5">
          <w:rPr>
            <w:rStyle w:val="Hyperlink"/>
            <w:noProof/>
          </w:rPr>
          <w:t>7.2 Projektplan</w:t>
        </w:r>
        <w:r>
          <w:rPr>
            <w:noProof/>
            <w:webHidden/>
          </w:rPr>
          <w:tab/>
        </w:r>
        <w:r>
          <w:rPr>
            <w:noProof/>
            <w:webHidden/>
          </w:rPr>
          <w:fldChar w:fldCharType="begin"/>
        </w:r>
        <w:r>
          <w:rPr>
            <w:noProof/>
            <w:webHidden/>
          </w:rPr>
          <w:instrText xml:space="preserve"> PAGEREF _Toc413857380 \h </w:instrText>
        </w:r>
        <w:r>
          <w:rPr>
            <w:noProof/>
            <w:webHidden/>
          </w:rPr>
        </w:r>
        <w:r>
          <w:rPr>
            <w:noProof/>
            <w:webHidden/>
          </w:rPr>
          <w:fldChar w:fldCharType="separate"/>
        </w:r>
        <w:r>
          <w:rPr>
            <w:noProof/>
            <w:webHidden/>
          </w:rPr>
          <w:t>8</w:t>
        </w:r>
        <w:r>
          <w:rPr>
            <w:noProof/>
            <w:webHidden/>
          </w:rPr>
          <w:fldChar w:fldCharType="end"/>
        </w:r>
      </w:hyperlink>
    </w:p>
    <w:p w14:paraId="46E10D71" w14:textId="77777777" w:rsidR="000C5475" w:rsidRDefault="000C5475">
      <w:pPr>
        <w:pStyle w:val="Verzeichnis2"/>
        <w:rPr>
          <w:rFonts w:asciiTheme="minorHAnsi" w:eastAsiaTheme="minorEastAsia" w:hAnsiTheme="minorHAnsi" w:cstheme="minorBidi"/>
          <w:noProof/>
          <w:sz w:val="22"/>
          <w:szCs w:val="22"/>
          <w:lang w:eastAsia="de-CH"/>
        </w:rPr>
      </w:pPr>
      <w:hyperlink w:anchor="_Toc413857381" w:history="1">
        <w:r w:rsidRPr="006E4DE5">
          <w:rPr>
            <w:rStyle w:val="Hyperlink"/>
            <w:noProof/>
          </w:rPr>
          <w:t>7.3 Meilensteine</w:t>
        </w:r>
        <w:r>
          <w:rPr>
            <w:noProof/>
            <w:webHidden/>
          </w:rPr>
          <w:tab/>
        </w:r>
        <w:r>
          <w:rPr>
            <w:noProof/>
            <w:webHidden/>
          </w:rPr>
          <w:fldChar w:fldCharType="begin"/>
        </w:r>
        <w:r>
          <w:rPr>
            <w:noProof/>
            <w:webHidden/>
          </w:rPr>
          <w:instrText xml:space="preserve"> PAGEREF _Toc413857381 \h </w:instrText>
        </w:r>
        <w:r>
          <w:rPr>
            <w:noProof/>
            <w:webHidden/>
          </w:rPr>
        </w:r>
        <w:r>
          <w:rPr>
            <w:noProof/>
            <w:webHidden/>
          </w:rPr>
          <w:fldChar w:fldCharType="separate"/>
        </w:r>
        <w:r>
          <w:rPr>
            <w:noProof/>
            <w:webHidden/>
          </w:rPr>
          <w:t>8</w:t>
        </w:r>
        <w:r>
          <w:rPr>
            <w:noProof/>
            <w:webHidden/>
          </w:rPr>
          <w:fldChar w:fldCharType="end"/>
        </w:r>
      </w:hyperlink>
    </w:p>
    <w:p w14:paraId="42CD75C0" w14:textId="77777777" w:rsidR="000C5475" w:rsidRDefault="000C5475">
      <w:pPr>
        <w:pStyle w:val="Verzeichnis3"/>
        <w:tabs>
          <w:tab w:val="right" w:pos="9457"/>
        </w:tabs>
        <w:rPr>
          <w:rFonts w:asciiTheme="minorHAnsi" w:eastAsiaTheme="minorEastAsia" w:hAnsiTheme="minorHAnsi" w:cstheme="minorBidi"/>
          <w:noProof/>
          <w:sz w:val="22"/>
          <w:szCs w:val="22"/>
          <w:lang w:eastAsia="de-CH"/>
        </w:rPr>
      </w:pPr>
      <w:hyperlink w:anchor="_Toc413857382" w:history="1">
        <w:r w:rsidRPr="006E4DE5">
          <w:rPr>
            <w:rStyle w:val="Hyperlink"/>
            <w:noProof/>
          </w:rPr>
          <w:t>7.3.1 Voranalyse</w:t>
        </w:r>
        <w:r>
          <w:rPr>
            <w:noProof/>
            <w:webHidden/>
          </w:rPr>
          <w:tab/>
        </w:r>
        <w:r>
          <w:rPr>
            <w:noProof/>
            <w:webHidden/>
          </w:rPr>
          <w:fldChar w:fldCharType="begin"/>
        </w:r>
        <w:r>
          <w:rPr>
            <w:noProof/>
            <w:webHidden/>
          </w:rPr>
          <w:instrText xml:space="preserve"> PAGEREF _Toc413857382 \h </w:instrText>
        </w:r>
        <w:r>
          <w:rPr>
            <w:noProof/>
            <w:webHidden/>
          </w:rPr>
        </w:r>
        <w:r>
          <w:rPr>
            <w:noProof/>
            <w:webHidden/>
          </w:rPr>
          <w:fldChar w:fldCharType="separate"/>
        </w:r>
        <w:r>
          <w:rPr>
            <w:noProof/>
            <w:webHidden/>
          </w:rPr>
          <w:t>8</w:t>
        </w:r>
        <w:r>
          <w:rPr>
            <w:noProof/>
            <w:webHidden/>
          </w:rPr>
          <w:fldChar w:fldCharType="end"/>
        </w:r>
      </w:hyperlink>
    </w:p>
    <w:p w14:paraId="5F2B2E73" w14:textId="77777777" w:rsidR="000C5475" w:rsidRDefault="000C5475">
      <w:pPr>
        <w:pStyle w:val="Verzeichnis3"/>
        <w:tabs>
          <w:tab w:val="right" w:pos="9457"/>
        </w:tabs>
        <w:rPr>
          <w:rFonts w:asciiTheme="minorHAnsi" w:eastAsiaTheme="minorEastAsia" w:hAnsiTheme="minorHAnsi" w:cstheme="minorBidi"/>
          <w:noProof/>
          <w:sz w:val="22"/>
          <w:szCs w:val="22"/>
          <w:lang w:eastAsia="de-CH"/>
        </w:rPr>
      </w:pPr>
      <w:hyperlink w:anchor="_Toc413857383" w:history="1">
        <w:r w:rsidRPr="006E4DE5">
          <w:rPr>
            <w:rStyle w:val="Hyperlink"/>
            <w:noProof/>
          </w:rPr>
          <w:t>7.3.2 Prototyp</w:t>
        </w:r>
        <w:r>
          <w:rPr>
            <w:noProof/>
            <w:webHidden/>
          </w:rPr>
          <w:tab/>
        </w:r>
        <w:r>
          <w:rPr>
            <w:noProof/>
            <w:webHidden/>
          </w:rPr>
          <w:fldChar w:fldCharType="begin"/>
        </w:r>
        <w:r>
          <w:rPr>
            <w:noProof/>
            <w:webHidden/>
          </w:rPr>
          <w:instrText xml:space="preserve"> PAGEREF _Toc413857383 \h </w:instrText>
        </w:r>
        <w:r>
          <w:rPr>
            <w:noProof/>
            <w:webHidden/>
          </w:rPr>
        </w:r>
        <w:r>
          <w:rPr>
            <w:noProof/>
            <w:webHidden/>
          </w:rPr>
          <w:fldChar w:fldCharType="separate"/>
        </w:r>
        <w:r>
          <w:rPr>
            <w:noProof/>
            <w:webHidden/>
          </w:rPr>
          <w:t>8</w:t>
        </w:r>
        <w:r>
          <w:rPr>
            <w:noProof/>
            <w:webHidden/>
          </w:rPr>
          <w:fldChar w:fldCharType="end"/>
        </w:r>
      </w:hyperlink>
    </w:p>
    <w:p w14:paraId="16A1DA9B" w14:textId="77777777" w:rsidR="000C5475" w:rsidRDefault="000C5475">
      <w:pPr>
        <w:pStyle w:val="Verzeichnis3"/>
        <w:tabs>
          <w:tab w:val="right" w:pos="9457"/>
        </w:tabs>
        <w:rPr>
          <w:rFonts w:asciiTheme="minorHAnsi" w:eastAsiaTheme="minorEastAsia" w:hAnsiTheme="minorHAnsi" w:cstheme="minorBidi"/>
          <w:noProof/>
          <w:sz w:val="22"/>
          <w:szCs w:val="22"/>
          <w:lang w:eastAsia="de-CH"/>
        </w:rPr>
      </w:pPr>
      <w:hyperlink w:anchor="_Toc413857384" w:history="1">
        <w:r w:rsidRPr="006E4DE5">
          <w:rPr>
            <w:rStyle w:val="Hyperlink"/>
            <w:noProof/>
          </w:rPr>
          <w:t>7.3.3 Dokumentierte API/Einstellungen der Lösung/Prototyp</w:t>
        </w:r>
        <w:r>
          <w:rPr>
            <w:noProof/>
            <w:webHidden/>
          </w:rPr>
          <w:tab/>
        </w:r>
        <w:r>
          <w:rPr>
            <w:noProof/>
            <w:webHidden/>
          </w:rPr>
          <w:fldChar w:fldCharType="begin"/>
        </w:r>
        <w:r>
          <w:rPr>
            <w:noProof/>
            <w:webHidden/>
          </w:rPr>
          <w:instrText xml:space="preserve"> PAGEREF _Toc413857384 \h </w:instrText>
        </w:r>
        <w:r>
          <w:rPr>
            <w:noProof/>
            <w:webHidden/>
          </w:rPr>
        </w:r>
        <w:r>
          <w:rPr>
            <w:noProof/>
            <w:webHidden/>
          </w:rPr>
          <w:fldChar w:fldCharType="separate"/>
        </w:r>
        <w:r>
          <w:rPr>
            <w:noProof/>
            <w:webHidden/>
          </w:rPr>
          <w:t>8</w:t>
        </w:r>
        <w:r>
          <w:rPr>
            <w:noProof/>
            <w:webHidden/>
          </w:rPr>
          <w:fldChar w:fldCharType="end"/>
        </w:r>
      </w:hyperlink>
    </w:p>
    <w:p w14:paraId="5A4C2434" w14:textId="77777777" w:rsidR="000C5475" w:rsidRDefault="000C5475">
      <w:pPr>
        <w:pStyle w:val="Verzeichnis1"/>
        <w:rPr>
          <w:rFonts w:asciiTheme="minorHAnsi" w:eastAsiaTheme="minorEastAsia" w:hAnsiTheme="minorHAnsi" w:cstheme="minorBidi"/>
          <w:noProof/>
          <w:sz w:val="22"/>
          <w:szCs w:val="22"/>
          <w:lang w:val="de-CH" w:eastAsia="de-CH"/>
        </w:rPr>
      </w:pPr>
      <w:hyperlink w:anchor="_Toc413857385" w:history="1">
        <w:r w:rsidRPr="006E4DE5">
          <w:rPr>
            <w:rStyle w:val="Hyperlink"/>
            <w:noProof/>
          </w:rPr>
          <w:t>8</w:t>
        </w:r>
        <w:r>
          <w:rPr>
            <w:rFonts w:asciiTheme="minorHAnsi" w:eastAsiaTheme="minorEastAsia" w:hAnsiTheme="minorHAnsi" w:cstheme="minorBidi"/>
            <w:noProof/>
            <w:sz w:val="22"/>
            <w:szCs w:val="22"/>
            <w:lang w:val="de-CH" w:eastAsia="de-CH"/>
          </w:rPr>
          <w:tab/>
        </w:r>
        <w:r w:rsidRPr="006E4DE5">
          <w:rPr>
            <w:rStyle w:val="Hyperlink"/>
            <w:noProof/>
          </w:rPr>
          <w:t>Versionskontrolle</w:t>
        </w:r>
        <w:r>
          <w:rPr>
            <w:noProof/>
            <w:webHidden/>
          </w:rPr>
          <w:tab/>
        </w:r>
        <w:r>
          <w:rPr>
            <w:noProof/>
            <w:webHidden/>
          </w:rPr>
          <w:fldChar w:fldCharType="begin"/>
        </w:r>
        <w:r>
          <w:rPr>
            <w:noProof/>
            <w:webHidden/>
          </w:rPr>
          <w:instrText xml:space="preserve"> PAGEREF _Toc413857385 \h </w:instrText>
        </w:r>
        <w:r>
          <w:rPr>
            <w:noProof/>
            <w:webHidden/>
          </w:rPr>
        </w:r>
        <w:r>
          <w:rPr>
            <w:noProof/>
            <w:webHidden/>
          </w:rPr>
          <w:fldChar w:fldCharType="separate"/>
        </w:r>
        <w:r>
          <w:rPr>
            <w:noProof/>
            <w:webHidden/>
          </w:rPr>
          <w:t>10</w:t>
        </w:r>
        <w:r>
          <w:rPr>
            <w:noProof/>
            <w:webHidden/>
          </w:rPr>
          <w:fldChar w:fldCharType="end"/>
        </w:r>
      </w:hyperlink>
    </w:p>
    <w:p w14:paraId="6BBA26BF" w14:textId="77777777" w:rsidR="006312CC" w:rsidRPr="00B370AE" w:rsidRDefault="00C04CEC">
      <w:r>
        <w:fldChar w:fldCharType="end"/>
      </w:r>
    </w:p>
    <w:p w14:paraId="5F6D4B0C" w14:textId="77777777" w:rsidR="006312CC" w:rsidRDefault="006312CC" w:rsidP="003779D0">
      <w:pPr>
        <w:pStyle w:val="berschrift1"/>
      </w:pPr>
      <w:r w:rsidRPr="00B370AE">
        <w:br w:type="page"/>
      </w:r>
      <w:bookmarkStart w:id="1" w:name="_Toc413857349"/>
      <w:r w:rsidR="009B2990">
        <w:lastRenderedPageBreak/>
        <w:t>Allgemeines</w:t>
      </w:r>
      <w:bookmarkEnd w:id="1"/>
    </w:p>
    <w:p w14:paraId="7EE4E74B" w14:textId="77777777" w:rsidR="009B2990" w:rsidRDefault="009B2990" w:rsidP="009B2990">
      <w:pPr>
        <w:pStyle w:val="berschrift2"/>
      </w:pPr>
      <w:bookmarkStart w:id="2" w:name="_Toc413857350"/>
      <w:r>
        <w:t>Zweck dieses Dokumentes</w:t>
      </w:r>
      <w:bookmarkEnd w:id="2"/>
    </w:p>
    <w:p w14:paraId="2E8A2394" w14:textId="2F881BCE" w:rsidR="009B2990" w:rsidRDefault="006B230D" w:rsidP="009B2990">
      <w:r>
        <w:t xml:space="preserve">Mit diesem Pflichtenheft wird der Rahmen, die Vorgehensweise und die Ziele der Projekt 2 – Arbeit dokumentiert. </w:t>
      </w:r>
    </w:p>
    <w:p w14:paraId="139F685C" w14:textId="77777777" w:rsidR="006B230D" w:rsidRDefault="006B230D" w:rsidP="009B2990"/>
    <w:p w14:paraId="65733F93" w14:textId="67461538" w:rsidR="006B230D" w:rsidRDefault="006B230D" w:rsidP="006B230D">
      <w:pPr>
        <w:pStyle w:val="berschrift2"/>
      </w:pPr>
      <w:bookmarkStart w:id="3" w:name="_Toc413857351"/>
      <w:r>
        <w:t>Lesekreis</w:t>
      </w:r>
      <w:bookmarkEnd w:id="3"/>
    </w:p>
    <w:p w14:paraId="115AE669" w14:textId="64A327FF" w:rsidR="006B230D" w:rsidRPr="006B230D" w:rsidRDefault="006B230D" w:rsidP="006B230D">
      <w:r>
        <w:t xml:space="preserve">Der Inhalt dieses Dokumentes richtet sich in erster Linie an den Betreuer dieser Arbeit, Prof. Urs Künzler, </w:t>
      </w:r>
      <w:r w:rsidR="007D1C22">
        <w:t xml:space="preserve">die BFH-TI Abteilung CPVR und an die Studenten, welche diese Projektarbeit durchführen. </w:t>
      </w:r>
    </w:p>
    <w:p w14:paraId="6242449D" w14:textId="77777777" w:rsidR="007D1C22" w:rsidRDefault="007D1C22" w:rsidP="009B2990"/>
    <w:p w14:paraId="234F3937" w14:textId="5AE38A01" w:rsidR="007D1C22" w:rsidRDefault="007D1C22" w:rsidP="007D1C22">
      <w:pPr>
        <w:pStyle w:val="berschrift2"/>
      </w:pPr>
      <w:bookmarkStart w:id="4" w:name="_Toc413857352"/>
      <w:r>
        <w:t>Ausgangslage</w:t>
      </w:r>
      <w:bookmarkEnd w:id="4"/>
      <w:r>
        <w:t xml:space="preserve"> </w:t>
      </w:r>
    </w:p>
    <w:p w14:paraId="0BD4DF7D" w14:textId="16EBA496" w:rsidR="007D1C22" w:rsidRDefault="007D1C22" w:rsidP="007D1C22">
      <w:r>
        <w:t xml:space="preserve">Das </w:t>
      </w:r>
      <w:proofErr w:type="spellStart"/>
      <w:r>
        <w:t>cpvrLab</w:t>
      </w:r>
      <w:proofErr w:type="spellEnd"/>
      <w:r>
        <w:t xml:space="preserve"> besitzt eine </w:t>
      </w:r>
      <w:r w:rsidR="003871B1">
        <w:t>CAVE</w:t>
      </w:r>
      <w:r>
        <w:t xml:space="preserve"> Installation (Cave </w:t>
      </w:r>
      <w:proofErr w:type="spellStart"/>
      <w:r>
        <w:t>Automatic</w:t>
      </w:r>
      <w:proofErr w:type="spellEnd"/>
      <w:r>
        <w:t xml:space="preserve"> Virtual Environment) mit dem virtuelle 3D-Welten in Echtgrösse über drei Projektionswände und eine Bodenprojektion erzeugt können. Alle Projektionsflächen werden dabei mit zwei Projektoren in Stereo projiziert, sodass eine nahezu perfekte Raumwahrnehmung entsteht. </w:t>
      </w:r>
    </w:p>
    <w:p w14:paraId="6E2B90D1" w14:textId="19C6C04A" w:rsidR="007D1C22" w:rsidRDefault="007D1C22" w:rsidP="007D1C22">
      <w:r>
        <w:t xml:space="preserve">Die Entwicklung von virtuellen 3D-Welten mit Basis-APIs wie OpenGL oder </w:t>
      </w:r>
      <w:proofErr w:type="spellStart"/>
      <w:r>
        <w:t>OpenScenegraph</w:t>
      </w:r>
      <w:proofErr w:type="spellEnd"/>
      <w:r>
        <w:t xml:space="preserve"> ist nach wie vor eine zeitraubende und aufwendige Arbeit und jedes Mal eine Einzelentwicklung.</w:t>
      </w:r>
    </w:p>
    <w:p w14:paraId="626CB2A1" w14:textId="77777777" w:rsidR="007D1C22" w:rsidRDefault="007D1C22" w:rsidP="007D1C22"/>
    <w:p w14:paraId="185F8F19" w14:textId="3598BC4D" w:rsidR="007D1C22" w:rsidRDefault="007D1C22" w:rsidP="007D1C22">
      <w:r>
        <w:t>Es liegt deshalb nahe, eine High-Level Game Engine einzusetzen, mit der die Entwicklungszyklen</w:t>
      </w:r>
    </w:p>
    <w:p w14:paraId="60027F89" w14:textId="624CBA02" w:rsidR="007D1C22" w:rsidRPr="007D1C22" w:rsidRDefault="007D1C22" w:rsidP="007D1C22">
      <w:r>
        <w:t>vereinfacht und</w:t>
      </w:r>
      <w:r w:rsidR="00EB51E7">
        <w:t xml:space="preserve"> verkürzt werden können. Unity</w:t>
      </w:r>
      <w:r>
        <w:t xml:space="preserve"> hat sich in den letzten Jahren in diesem Bereich durchgesetzt und ermöglicht es Studenten gratis damit Spiele zu entwickeln. In der profes</w:t>
      </w:r>
      <w:r w:rsidR="00EB51E7">
        <w:t>sionellen Version bietet Unity</w:t>
      </w:r>
      <w:r>
        <w:t xml:space="preserve"> viele, z.T. sehr fortgeschrittene Erweiterung um die Realitätsnähe weiter zu steigern.</w:t>
      </w:r>
    </w:p>
    <w:p w14:paraId="1D078B02" w14:textId="46328A1A" w:rsidR="00605639" w:rsidRDefault="009B2990" w:rsidP="009B2990">
      <w:pPr>
        <w:pStyle w:val="berschrift2"/>
      </w:pPr>
      <w:bookmarkStart w:id="5" w:name="_Toc413857353"/>
      <w:r>
        <w:t>Umfang der Projekt 2 Arbeit</w:t>
      </w:r>
      <w:bookmarkEnd w:id="5"/>
    </w:p>
    <w:p w14:paraId="17DB455D" w14:textId="7380E438" w:rsidR="00476307" w:rsidRDefault="00476307" w:rsidP="009B2990">
      <w:r>
        <w:t xml:space="preserve">Prinzipiell ist geplant, einen lauffähigen Prototypen zu erstellen. </w:t>
      </w:r>
      <w:r w:rsidR="00C14D11">
        <w:t xml:space="preserve">Dies kann ein Spiel oder auch eine </w:t>
      </w:r>
      <w:proofErr w:type="spellStart"/>
      <w:r w:rsidR="00C14D11">
        <w:t>Techdemo</w:t>
      </w:r>
      <w:proofErr w:type="spellEnd"/>
      <w:r w:rsidR="00C14D11">
        <w:t xml:space="preserve"> sein</w:t>
      </w:r>
      <w:r>
        <w:t xml:space="preserve">. </w:t>
      </w:r>
    </w:p>
    <w:p w14:paraId="15DEE81F" w14:textId="627AB972" w:rsidR="00476307" w:rsidRDefault="00476307" w:rsidP="009B2990">
      <w:r>
        <w:t xml:space="preserve">Wenn der Prototyp/die Prototypen </w:t>
      </w:r>
      <w:r w:rsidR="00C14D11">
        <w:t xml:space="preserve">innerhalb der Projektarbeit </w:t>
      </w:r>
      <w:r>
        <w:t>in den CAVE</w:t>
      </w:r>
      <w:r w:rsidR="00C14D11">
        <w:t xml:space="preserve"> portiert werden können</w:t>
      </w:r>
      <w:r>
        <w:t xml:space="preserve">, </w:t>
      </w:r>
      <w:r w:rsidR="00C14D11">
        <w:t xml:space="preserve">ist es möglich, noch </w:t>
      </w:r>
      <w:r>
        <w:t>weitere VR Aspekte wie Tracking</w:t>
      </w:r>
      <w:r w:rsidR="00C14D11">
        <w:t xml:space="preserve"> zu überprüfen. </w:t>
      </w:r>
    </w:p>
    <w:p w14:paraId="1929235B" w14:textId="77777777" w:rsidR="00C14D11" w:rsidRDefault="00476307" w:rsidP="00476307">
      <w:r>
        <w:t>Falls es nicht komplett abgeschlossene Punkte/Features gibt, welche für einen voll funktionsfähigen Prototypen zwingend sind, werden diese aufgenommen</w:t>
      </w:r>
      <w:r w:rsidR="00C14D11">
        <w:t>.</w:t>
      </w:r>
    </w:p>
    <w:p w14:paraId="6915DB5E" w14:textId="4AA96EF4" w:rsidR="003871B1" w:rsidRDefault="00C14D11" w:rsidP="00476307">
      <w:r>
        <w:t>I</w:t>
      </w:r>
      <w:r w:rsidR="00476307">
        <w:t xml:space="preserve">m Rahmen einer weiteren Projektarbeit oder einer Bachelorarbeit </w:t>
      </w:r>
      <w:r>
        <w:t>können fehlende Komponenten/Features realisiert oder wie erwähnt zusätzliche VR Aspekte implementiert werden</w:t>
      </w:r>
      <w:r w:rsidR="00476307">
        <w:t xml:space="preserve">. </w:t>
      </w:r>
    </w:p>
    <w:p w14:paraId="456C8D4A" w14:textId="77777777" w:rsidR="009B2990" w:rsidRDefault="00605639" w:rsidP="009B2990">
      <w:pPr>
        <w:pStyle w:val="berschrift2"/>
      </w:pPr>
      <w:bookmarkStart w:id="6" w:name="_Toc413857354"/>
      <w:r>
        <w:t>Ziele der Arbeit</w:t>
      </w:r>
      <w:bookmarkEnd w:id="6"/>
    </w:p>
    <w:p w14:paraId="14918BB6" w14:textId="7A8D09B1" w:rsidR="00713E76" w:rsidRDefault="003A6377" w:rsidP="00713E76">
      <w:r>
        <w:t>Folgendes sind die Ziele:</w:t>
      </w:r>
    </w:p>
    <w:p w14:paraId="4A15721F" w14:textId="52536C95" w:rsidR="00713E76" w:rsidRDefault="003A6377" w:rsidP="003A6377">
      <w:pPr>
        <w:pStyle w:val="Listenabsatz"/>
        <w:numPr>
          <w:ilvl w:val="0"/>
          <w:numId w:val="32"/>
        </w:numPr>
      </w:pPr>
      <w:r>
        <w:t>Einarbeiten</w:t>
      </w:r>
      <w:r w:rsidR="00EB51E7">
        <w:t xml:space="preserve"> in Unity</w:t>
      </w:r>
    </w:p>
    <w:p w14:paraId="33C7E402" w14:textId="5FD0E0A3" w:rsidR="00713E76" w:rsidRDefault="003A6377" w:rsidP="003A6377">
      <w:pPr>
        <w:pStyle w:val="Listenabsatz"/>
        <w:numPr>
          <w:ilvl w:val="0"/>
          <w:numId w:val="32"/>
        </w:numPr>
      </w:pPr>
      <w:r>
        <w:t>Einarbeiten</w:t>
      </w:r>
      <w:r w:rsidR="00713E76">
        <w:t xml:space="preserve"> in die Theorie der 3D Stereo Projektion.</w:t>
      </w:r>
    </w:p>
    <w:p w14:paraId="1682E4EA" w14:textId="50472EB0" w:rsidR="00713E76" w:rsidRDefault="00713E76" w:rsidP="003A6377">
      <w:pPr>
        <w:pStyle w:val="Listenabsatz"/>
        <w:numPr>
          <w:ilvl w:val="0"/>
          <w:numId w:val="32"/>
        </w:numPr>
      </w:pPr>
      <w:r>
        <w:t>Entwicklung eines Demospiels</w:t>
      </w:r>
      <w:r w:rsidR="00EB51E7">
        <w:t>/Anwendung/Demo</w:t>
      </w:r>
      <w:r>
        <w:t xml:space="preserve"> für den </w:t>
      </w:r>
      <w:proofErr w:type="spellStart"/>
      <w:r>
        <w:t>cpvrLab</w:t>
      </w:r>
      <w:proofErr w:type="spellEnd"/>
      <w:r>
        <w:t xml:space="preserve"> Cave mit Stereoprojektion.</w:t>
      </w:r>
    </w:p>
    <w:p w14:paraId="596F9425" w14:textId="6A47B314" w:rsidR="00605639" w:rsidRDefault="00C42363" w:rsidP="003A6377">
      <w:pPr>
        <w:pStyle w:val="Listenabsatz"/>
        <w:numPr>
          <w:ilvl w:val="0"/>
          <w:numId w:val="32"/>
        </w:numPr>
      </w:pPr>
      <w:r>
        <w:t>Dokumentierte API</w:t>
      </w:r>
      <w:r w:rsidR="003A6377">
        <w:t xml:space="preserve"> der schlussendlich verwendeten Lösung</w:t>
      </w:r>
    </w:p>
    <w:p w14:paraId="3D88C349" w14:textId="7E7E59C7" w:rsidR="003A6377" w:rsidRDefault="003A6377" w:rsidP="003A6377">
      <w:pPr>
        <w:pStyle w:val="Listenabsatz"/>
        <w:numPr>
          <w:ilvl w:val="0"/>
          <w:numId w:val="32"/>
        </w:numPr>
      </w:pPr>
      <w:r>
        <w:t>Einarbeiten</w:t>
      </w:r>
      <w:r w:rsidR="00EB51E7">
        <w:t xml:space="preserve"> in die Features von Unity</w:t>
      </w:r>
      <w:r>
        <w:t xml:space="preserve"> Pro Edition</w:t>
      </w:r>
    </w:p>
    <w:p w14:paraId="5BAE01D2" w14:textId="77777777" w:rsidR="003A6377" w:rsidRDefault="003A6377" w:rsidP="003A6377"/>
    <w:p w14:paraId="5969DC04" w14:textId="4D2A6E6D" w:rsidR="003A6377" w:rsidRDefault="003A6377" w:rsidP="003A6377">
      <w:r>
        <w:t xml:space="preserve">Wobei Punkt 5 sekundär zu betrachten ist, denn u.U. ist eine Pro Edition von Unity nicht nötig ist. </w:t>
      </w:r>
    </w:p>
    <w:p w14:paraId="3D8A4542" w14:textId="305A54B5" w:rsidR="00842F1B" w:rsidRDefault="00842F1B">
      <w:pPr>
        <w:spacing w:line="240" w:lineRule="auto"/>
      </w:pPr>
      <w:r>
        <w:br w:type="page"/>
      </w:r>
    </w:p>
    <w:p w14:paraId="14706CD0" w14:textId="77777777" w:rsidR="00C42363" w:rsidRDefault="00C42363" w:rsidP="009B2990"/>
    <w:p w14:paraId="28933DD0" w14:textId="77777777" w:rsidR="00605639" w:rsidRDefault="009B2990" w:rsidP="00605639">
      <w:pPr>
        <w:pStyle w:val="berschrift2"/>
      </w:pPr>
      <w:bookmarkStart w:id="7" w:name="_Toc413857355"/>
      <w:r>
        <w:t>Abgrenzungen</w:t>
      </w:r>
      <w:bookmarkEnd w:id="7"/>
    </w:p>
    <w:p w14:paraId="7359263B" w14:textId="77777777" w:rsidR="00EB51E7" w:rsidRPr="00EB51E7" w:rsidRDefault="00EB51E7" w:rsidP="00EB51E7"/>
    <w:p w14:paraId="201D95DE" w14:textId="0BBD9987" w:rsidR="007E4462" w:rsidRDefault="007E4462" w:rsidP="007E4462">
      <w:pPr>
        <w:pStyle w:val="berschrift3"/>
      </w:pPr>
      <w:bookmarkStart w:id="8" w:name="_Toc413857356"/>
      <w:r>
        <w:t>Technische Abgrenzungen</w:t>
      </w:r>
      <w:bookmarkEnd w:id="8"/>
    </w:p>
    <w:p w14:paraId="2A0B3A05" w14:textId="77777777" w:rsidR="007E4462" w:rsidRDefault="007E4462" w:rsidP="007E4462"/>
    <w:p w14:paraId="3143423E" w14:textId="04F68D24" w:rsidR="007E4462" w:rsidRDefault="007E4462" w:rsidP="007E4462">
      <w:r>
        <w:t xml:space="preserve">Da wir eine saubere, </w:t>
      </w:r>
      <w:proofErr w:type="spellStart"/>
      <w:r w:rsidR="00842F1B">
        <w:t>wart</w:t>
      </w:r>
      <w:r w:rsidR="00EB51E7">
        <w:t>bare</w:t>
      </w:r>
      <w:proofErr w:type="spellEnd"/>
      <w:r>
        <w:t xml:space="preserve"> und moderne Applikation</w:t>
      </w:r>
      <w:r w:rsidR="00EB51E7">
        <w:t xml:space="preserve">/Lösung bieten wollen, möchten wir uns falls möglich auf Unity, respektive C# begrenzen. Low-Level Implementationen in C, C++ (auch </w:t>
      </w:r>
      <w:proofErr w:type="spellStart"/>
      <w:r w:rsidR="00EB51E7">
        <w:t>FreeGLut</w:t>
      </w:r>
      <w:proofErr w:type="spellEnd"/>
      <w:r w:rsidR="00EB51E7">
        <w:t xml:space="preserve">) möchten wir keine vornehmen. </w:t>
      </w:r>
    </w:p>
    <w:p w14:paraId="3E1CAB55" w14:textId="77777777" w:rsidR="00EB51E7" w:rsidRPr="007E4462" w:rsidRDefault="00EB51E7" w:rsidP="007E4462"/>
    <w:p w14:paraId="433D3B7B" w14:textId="63D311A3" w:rsidR="00C42363" w:rsidRDefault="00EB51E7" w:rsidP="00EB51E7">
      <w:pPr>
        <w:pStyle w:val="berschrift3"/>
      </w:pPr>
      <w:bookmarkStart w:id="9" w:name="_Toc413857357"/>
      <w:r>
        <w:t>Weitere Abgrenzungen</w:t>
      </w:r>
      <w:bookmarkEnd w:id="9"/>
    </w:p>
    <w:p w14:paraId="0B1C9D81" w14:textId="77777777" w:rsidR="00EB51E7" w:rsidRDefault="00EB51E7" w:rsidP="00EB51E7"/>
    <w:p w14:paraId="335887C3" w14:textId="089E11F1" w:rsidR="00EB51E7" w:rsidRPr="00EB51E7" w:rsidRDefault="00EB51E7" w:rsidP="00EB51E7">
      <w:r>
        <w:t xml:space="preserve">Im Rahmen </w:t>
      </w:r>
      <w:proofErr w:type="gramStart"/>
      <w:r>
        <w:t>der Projekt</w:t>
      </w:r>
      <w:proofErr w:type="gramEnd"/>
      <w:r>
        <w:t xml:space="preserve"> 2 Arbeit sind lauffähige Prototypen genügend. Komplette Setups und Schulungen sind nicht vorgesehen. </w:t>
      </w:r>
    </w:p>
    <w:p w14:paraId="07532191" w14:textId="77777777" w:rsidR="00605639" w:rsidRDefault="00605639" w:rsidP="00605639">
      <w:pPr>
        <w:pStyle w:val="berschrift2"/>
      </w:pPr>
      <w:bookmarkStart w:id="10" w:name="_Toc413857358"/>
      <w:r>
        <w:t>Voraussetzungen und Ressourcen</w:t>
      </w:r>
      <w:bookmarkEnd w:id="10"/>
    </w:p>
    <w:p w14:paraId="142EDC50" w14:textId="6D23E9FF" w:rsidR="00EB51E7" w:rsidRDefault="00EB51E7" w:rsidP="00605639">
      <w:r>
        <w:t>Folgende zwei Voraussetzungen sind zwingend für die Studenten, welche dieses Projekt durchführen:</w:t>
      </w:r>
    </w:p>
    <w:p w14:paraId="3BDB74FD" w14:textId="2A5D84FF" w:rsidR="00EB51E7" w:rsidRDefault="00EB51E7" w:rsidP="00EB51E7">
      <w:pPr>
        <w:pStyle w:val="Listenabsatz"/>
        <w:numPr>
          <w:ilvl w:val="0"/>
          <w:numId w:val="33"/>
        </w:numPr>
      </w:pPr>
      <w:r>
        <w:t>Besuch des Unity Kurses an der BFH (</w:t>
      </w:r>
      <w:r w:rsidRPr="00EB51E7">
        <w:t>BTI7527</w:t>
      </w:r>
      <w:r w:rsidR="003871B1">
        <w:t>a – Game Development)</w:t>
      </w:r>
    </w:p>
    <w:p w14:paraId="5DF5662C" w14:textId="1D922678" w:rsidR="003871B1" w:rsidRDefault="003871B1" w:rsidP="003871B1">
      <w:pPr>
        <w:pStyle w:val="Listenabsatz"/>
        <w:numPr>
          <w:ilvl w:val="0"/>
          <w:numId w:val="33"/>
        </w:numPr>
      </w:pPr>
      <w:r>
        <w:t>Besuch der Vertiefungsrichtung CPVR (</w:t>
      </w:r>
      <w:hyperlink r:id="rId12" w:history="1">
        <w:r w:rsidRPr="00C70517">
          <w:rPr>
            <w:rStyle w:val="Hyperlink"/>
          </w:rPr>
          <w:t>http://www.cpvrlab.ti.bfh.ch/</w:t>
        </w:r>
      </w:hyperlink>
      <w:r>
        <w:t xml:space="preserve">) </w:t>
      </w:r>
    </w:p>
    <w:p w14:paraId="0ADA7E1F" w14:textId="77777777" w:rsidR="003871B1" w:rsidRDefault="003871B1" w:rsidP="009246E1"/>
    <w:p w14:paraId="42E26F50" w14:textId="16C0F560" w:rsidR="009B2990" w:rsidRDefault="003871B1" w:rsidP="003871B1">
      <w:r>
        <w:t xml:space="preserve">Desweitern muss der Zutritt zu den Räumlichkeiten der BFH, wo sich die Installation des CAVEs befindet, sichergestellt werden. </w:t>
      </w:r>
    </w:p>
    <w:p w14:paraId="039212B6" w14:textId="77777777" w:rsidR="003871B1" w:rsidRDefault="003871B1" w:rsidP="003871B1"/>
    <w:p w14:paraId="03D51719" w14:textId="01914FAF" w:rsidR="00842F1B" w:rsidRDefault="00842F1B">
      <w:pPr>
        <w:spacing w:line="240" w:lineRule="auto"/>
      </w:pPr>
      <w:r>
        <w:br w:type="page"/>
      </w:r>
    </w:p>
    <w:p w14:paraId="3EAAA97E" w14:textId="77777777" w:rsidR="009B2990" w:rsidRDefault="009B2990" w:rsidP="009B2990"/>
    <w:p w14:paraId="5B657E26" w14:textId="77777777" w:rsidR="00842F1B" w:rsidRDefault="00842F1B" w:rsidP="00FE7096">
      <w:pPr>
        <w:pStyle w:val="berschrift1"/>
      </w:pPr>
      <w:bookmarkStart w:id="11" w:name="_Toc287620025"/>
      <w:bookmarkStart w:id="12" w:name="_Toc413857359"/>
      <w:r>
        <w:t>Voranalysen</w:t>
      </w:r>
      <w:bookmarkEnd w:id="12"/>
      <w:r>
        <w:t xml:space="preserve"> </w:t>
      </w:r>
    </w:p>
    <w:p w14:paraId="381F0C03" w14:textId="77777777" w:rsidR="00842F1B" w:rsidRDefault="00842F1B" w:rsidP="00842F1B">
      <w:pPr>
        <w:pStyle w:val="berschrift2"/>
      </w:pPr>
      <w:bookmarkStart w:id="13" w:name="_Toc413857360"/>
      <w:r>
        <w:t>Equalizer</w:t>
      </w:r>
      <w:bookmarkEnd w:id="13"/>
    </w:p>
    <w:p w14:paraId="01639CCC" w14:textId="56D27030" w:rsidR="0072518E" w:rsidRDefault="0072518E" w:rsidP="0072518E">
      <w:r>
        <w:t xml:space="preserve">Equalizer ist ein Open Source Framework für skalierbares, paralleles Rendering basierend auf OpenGL, welches ein API zur Verfügung stellt um solche graphischen Applikationen zu entwickeln. </w:t>
      </w:r>
      <w:r>
        <w:t xml:space="preserve">Es verwendet verschiedenste Wrapperklassen in C++, um die Systemressourcen abstrahiert darzustellen. </w:t>
      </w:r>
    </w:p>
    <w:p w14:paraId="6226C324" w14:textId="0D104148" w:rsidR="0072518E" w:rsidRDefault="0072518E" w:rsidP="0072518E">
      <w:r>
        <w:t xml:space="preserve">Equalizer wird hier analysiert, da es bereits im CAVE der BFH in Verwendung ist. </w:t>
      </w:r>
    </w:p>
    <w:p w14:paraId="576FD0CE" w14:textId="77777777" w:rsidR="00842F1B" w:rsidRDefault="00842F1B" w:rsidP="00842F1B">
      <w:pPr>
        <w:pStyle w:val="berschrift2"/>
      </w:pPr>
      <w:bookmarkStart w:id="14" w:name="_Toc413857361"/>
      <w:proofErr w:type="spellStart"/>
      <w:r>
        <w:t>Chromium</w:t>
      </w:r>
      <w:proofErr w:type="spellEnd"/>
      <w:r>
        <w:t xml:space="preserve"> Bibliothek</w:t>
      </w:r>
      <w:bookmarkEnd w:id="14"/>
    </w:p>
    <w:p w14:paraId="77AA5C74" w14:textId="77777777" w:rsidR="00842F1B" w:rsidRDefault="00842F1B" w:rsidP="00842F1B">
      <w:r>
        <w:t>Der</w:t>
      </w:r>
      <w:r w:rsidRPr="00296506">
        <w:t xml:space="preserve"> OpenGL Command </w:t>
      </w:r>
      <w:r>
        <w:t xml:space="preserve">wird </w:t>
      </w:r>
      <w:r w:rsidRPr="00296506">
        <w:t>nicht</w:t>
      </w:r>
      <w:r>
        <w:t xml:space="preserve"> direkt</w:t>
      </w:r>
      <w:r w:rsidRPr="00296506">
        <w:t xml:space="preserve"> in ein Rasterbild umgewandelt, sondern wird manipuliert und an andere OpenGL Implementationen weitergeschickt.</w:t>
      </w:r>
      <w:r>
        <w:t xml:space="preserve"> Somit sollte es möglich sein, auf jedem Client den Command entsprechend für die spezifische Leinwand anzupassen. Die Machbarkeit dieser Methode wird geprüft.</w:t>
      </w:r>
    </w:p>
    <w:p w14:paraId="5DA9C460" w14:textId="77777777" w:rsidR="00842F1B" w:rsidRDefault="00842F1B" w:rsidP="00842F1B">
      <w:pPr>
        <w:pStyle w:val="berschrift2"/>
      </w:pPr>
      <w:bookmarkStart w:id="15" w:name="_Toc413857362"/>
      <w:proofErr w:type="spellStart"/>
      <w:r>
        <w:t>MiddleVR</w:t>
      </w:r>
      <w:bookmarkEnd w:id="15"/>
      <w:proofErr w:type="spellEnd"/>
    </w:p>
    <w:p w14:paraId="54DF88FD" w14:textId="77777777" w:rsidR="00842F1B" w:rsidRDefault="00842F1B" w:rsidP="00842F1B">
      <w:r w:rsidRPr="002F62AD">
        <w:t xml:space="preserve">Der französische Hersteller Creative Valley hat ein </w:t>
      </w:r>
      <w:proofErr w:type="spellStart"/>
      <w:r w:rsidRPr="002F62AD">
        <w:t>Plugin</w:t>
      </w:r>
      <w:proofErr w:type="spellEnd"/>
      <w:r w:rsidRPr="002F62AD">
        <w:t xml:space="preserve"> entwickelt, um Unity Anwendungen in einem CAVE stereoskopisch darstellen zu können. Die Machbarkeit dieser Methode wird geprüft.</w:t>
      </w:r>
    </w:p>
    <w:p w14:paraId="1E974441" w14:textId="77777777" w:rsidR="00842F1B" w:rsidRDefault="00842F1B" w:rsidP="00842F1B">
      <w:pPr>
        <w:pStyle w:val="berschrift2"/>
      </w:pPr>
      <w:bookmarkStart w:id="16" w:name="_Toc413857363"/>
      <w:r>
        <w:t xml:space="preserve">Unity </w:t>
      </w:r>
      <w:proofErr w:type="spellStart"/>
      <w:r>
        <w:t>Standalone</w:t>
      </w:r>
      <w:bookmarkEnd w:id="16"/>
      <w:proofErr w:type="spellEnd"/>
    </w:p>
    <w:p w14:paraId="2C222C22" w14:textId="77777777" w:rsidR="00842F1B" w:rsidRDefault="00842F1B" w:rsidP="00842F1B">
      <w:r>
        <w:t>Möglicherweise bietet kein Hilfsmittel genügend Möglichkeiten und es muss eine eigene Lösung erarbeitet werden.</w:t>
      </w:r>
    </w:p>
    <w:p w14:paraId="67335A60" w14:textId="77777777" w:rsidR="00842F1B" w:rsidRPr="00842F1B" w:rsidRDefault="00842F1B" w:rsidP="00842F1B"/>
    <w:p w14:paraId="00699EA4" w14:textId="6E63C080" w:rsidR="00FE7096" w:rsidRDefault="00842F1B" w:rsidP="00FE7096">
      <w:pPr>
        <w:pStyle w:val="berschrift1"/>
      </w:pPr>
      <w:bookmarkStart w:id="17" w:name="_Toc413857364"/>
      <w:bookmarkEnd w:id="11"/>
      <w:proofErr w:type="spellStart"/>
      <w:r>
        <w:t>Prototyping</w:t>
      </w:r>
      <w:bookmarkEnd w:id="17"/>
      <w:proofErr w:type="spellEnd"/>
    </w:p>
    <w:p w14:paraId="4C7F0E5D" w14:textId="653BEE50" w:rsidR="00D204DB" w:rsidRDefault="00842F1B" w:rsidP="009B2990">
      <w:r>
        <w:t xml:space="preserve">Basierend auf den Voranalysen </w:t>
      </w:r>
      <w:r w:rsidR="00D204DB">
        <w:t>werden</w:t>
      </w:r>
      <w:r>
        <w:t xml:space="preserve"> ein oder mehrere Prototypen erstellt, welche </w:t>
      </w:r>
      <w:r w:rsidR="00D204DB">
        <w:t>zu einem späteren Zeitpunkt natürlich auch</w:t>
      </w:r>
      <w:r>
        <w:t xml:space="preserve"> im CAV</w:t>
      </w:r>
      <w:r w:rsidR="00D204DB">
        <w:t xml:space="preserve">E lauffähig installiert werden müssen. </w:t>
      </w:r>
    </w:p>
    <w:p w14:paraId="2F3B43E1" w14:textId="6395C359" w:rsidR="00D204DB" w:rsidRDefault="00D204DB" w:rsidP="00D204DB">
      <w:r>
        <w:t>Da der Aufwand der Installation im CAVE schlecht abschätzbar ist, sowie der Prototyp je nach gewähltem Ansatz unterschiedlich sein kann (eigene Lösung</w:t>
      </w:r>
      <w:r w:rsidR="00842F1B">
        <w:t>, die Verwendung eines Frameworks/API</w:t>
      </w:r>
      <w:r>
        <w:t xml:space="preserve">), ist hier die Verteilung der Aufwände nicht gegeben. </w:t>
      </w:r>
    </w:p>
    <w:p w14:paraId="0374120A" w14:textId="16E4C1E8" w:rsidR="00D204DB" w:rsidRDefault="00D204DB" w:rsidP="00D204DB">
      <w:r>
        <w:t xml:space="preserve">Daher werden diese beiden Punkte zusammen im </w:t>
      </w:r>
      <w:proofErr w:type="spellStart"/>
      <w:r>
        <w:t>Prototyping</w:t>
      </w:r>
      <w:proofErr w:type="spellEnd"/>
      <w:r>
        <w:t xml:space="preserve"> behandelt. </w:t>
      </w:r>
    </w:p>
    <w:p w14:paraId="7EB3B33E" w14:textId="77777777" w:rsidR="00D204DB" w:rsidRDefault="00D204DB" w:rsidP="009B2990"/>
    <w:p w14:paraId="799EE5A2" w14:textId="77777777" w:rsidR="009246E1" w:rsidRDefault="009246E1" w:rsidP="009B2990"/>
    <w:p w14:paraId="5FDC7C2C" w14:textId="77777777" w:rsidR="009246E1" w:rsidRDefault="009246E1" w:rsidP="009B2990"/>
    <w:p w14:paraId="28949BCC" w14:textId="77777777" w:rsidR="009246E1" w:rsidRDefault="009246E1" w:rsidP="009B2990"/>
    <w:p w14:paraId="4B2AB831" w14:textId="77777777" w:rsidR="00FE7096" w:rsidRDefault="009B2990" w:rsidP="00FE7096">
      <w:pPr>
        <w:pStyle w:val="berschrift1"/>
      </w:pPr>
      <w:r>
        <w:br w:type="page"/>
      </w:r>
      <w:bookmarkStart w:id="18" w:name="_Toc287620026"/>
      <w:bookmarkStart w:id="19" w:name="_Toc413857365"/>
      <w:r w:rsidR="00FE7096">
        <w:lastRenderedPageBreak/>
        <w:t>Funktionale Anforderungen</w:t>
      </w:r>
      <w:bookmarkEnd w:id="18"/>
      <w:bookmarkEnd w:id="19"/>
    </w:p>
    <w:p w14:paraId="40E913D5" w14:textId="77777777" w:rsidR="00FE7096" w:rsidRDefault="00FE7096" w:rsidP="00FE7096">
      <w:pPr>
        <w:pStyle w:val="berschrift2"/>
      </w:pPr>
      <w:bookmarkStart w:id="20" w:name="_Toc413857366"/>
      <w:r>
        <w:t>Adaption Unity Anwendung für CAVE</w:t>
      </w:r>
      <w:bookmarkEnd w:id="20"/>
    </w:p>
    <w:p w14:paraId="48AA98A9" w14:textId="77777777" w:rsidR="00FE7096" w:rsidRDefault="00FE7096" w:rsidP="00FE7096">
      <w:r>
        <w:t>Beliebige Spiele, Simulationen oder sonstige Anwendungen die mit Unity umgesetzt wurden, sollen so manipuliert werden, dass auf sämtlichen Leinwänden des CAVEs eine stereoskopische Projektion dargestellt wird.</w:t>
      </w:r>
    </w:p>
    <w:p w14:paraId="53AF73C5" w14:textId="77777777" w:rsidR="00FE7096" w:rsidRDefault="00FE7096" w:rsidP="00FE7096">
      <w:pPr>
        <w:pStyle w:val="berschrift2"/>
      </w:pPr>
      <w:bookmarkStart w:id="21" w:name="_Toc413857367"/>
      <w:r>
        <w:t>Kompatibilität</w:t>
      </w:r>
      <w:bookmarkEnd w:id="21"/>
    </w:p>
    <w:p w14:paraId="0CF92762" w14:textId="60EFA491" w:rsidR="00FE7096" w:rsidRDefault="00FE7096" w:rsidP="00FE7096">
      <w:r>
        <w:t>Sämtliche, quelloffene Unity Anwendungen Version 4.6 müssen mit dem umgesetzten System kompatibel sein.</w:t>
      </w:r>
    </w:p>
    <w:p w14:paraId="4D6893C5" w14:textId="77777777" w:rsidR="00FE7096" w:rsidRDefault="00FE7096" w:rsidP="00FE7096"/>
    <w:p w14:paraId="3FF9DD1C" w14:textId="77777777" w:rsidR="00FE7096" w:rsidRDefault="00FE7096" w:rsidP="00FE7096">
      <w:r>
        <w:t>Der Export der Unity Anwendung muss für das spätere Einpflegen in den CAVE für Windows Desktop erfolgen.</w:t>
      </w:r>
    </w:p>
    <w:p w14:paraId="6FA44E44" w14:textId="77777777" w:rsidR="00FE7096" w:rsidRDefault="00FE7096" w:rsidP="00FE7096">
      <w:pPr>
        <w:pStyle w:val="berschrift2"/>
      </w:pPr>
      <w:bookmarkStart w:id="22" w:name="_Toc413857368"/>
      <w:r>
        <w:t>Plattformunabhängigkeit</w:t>
      </w:r>
      <w:bookmarkEnd w:id="22"/>
    </w:p>
    <w:p w14:paraId="0D5B7168" w14:textId="77777777" w:rsidR="00FE7096" w:rsidRDefault="00FE7096" w:rsidP="00FE7096">
      <w:r>
        <w:t>Durch die plattformunabhängige Architektur von Unity können die Anwendungen im Rahmen der Möglichkeiten von Unity umgesetzt werden.</w:t>
      </w:r>
    </w:p>
    <w:p w14:paraId="081A4913" w14:textId="77777777" w:rsidR="00FE7096" w:rsidRDefault="00FE7096" w:rsidP="00FE7096"/>
    <w:p w14:paraId="2FBED0D0" w14:textId="77777777" w:rsidR="00FE7096" w:rsidRDefault="00FE7096" w:rsidP="00FE7096"/>
    <w:p w14:paraId="087B27F5" w14:textId="77777777" w:rsidR="00FE7096" w:rsidRDefault="00FE7096" w:rsidP="00FE7096">
      <w:pPr>
        <w:pStyle w:val="berschrift1"/>
      </w:pPr>
      <w:bookmarkStart w:id="23" w:name="_Toc413857369"/>
      <w:r>
        <w:t>Nicht Funktionale Anforderungen</w:t>
      </w:r>
      <w:bookmarkEnd w:id="23"/>
    </w:p>
    <w:p w14:paraId="77B89181" w14:textId="77777777" w:rsidR="00FE7096" w:rsidRDefault="00FE7096" w:rsidP="00FE7096">
      <w:pPr>
        <w:pStyle w:val="berschrift2"/>
      </w:pPr>
      <w:bookmarkStart w:id="24" w:name="_Toc413857370"/>
      <w:r>
        <w:t>Presence</w:t>
      </w:r>
      <w:bookmarkEnd w:id="24"/>
    </w:p>
    <w:p w14:paraId="7EB30835" w14:textId="77777777" w:rsidR="00FE7096" w:rsidRDefault="00FE7096" w:rsidP="00FE7096">
      <w:r>
        <w:t>Die mentale Immersion wird durch den CAVE im Vergleich zur normalen Ausführung der Unity Anwendungen deutlich gesteigert. Der Benutzer fühlt sich geistig in die virtuelle Welt versetzt und soll möglichst gering durch Input-Devices beeinträchtig werden.</w:t>
      </w:r>
    </w:p>
    <w:p w14:paraId="354ECD52" w14:textId="77777777" w:rsidR="00FE7096" w:rsidRDefault="00FE7096" w:rsidP="00FE7096">
      <w:pPr>
        <w:pStyle w:val="berschrift2"/>
      </w:pPr>
      <w:bookmarkStart w:id="25" w:name="_Toc413857371"/>
      <w:r>
        <w:t>Wiederverwendbarkeit</w:t>
      </w:r>
      <w:bookmarkEnd w:id="25"/>
    </w:p>
    <w:p w14:paraId="2B278434" w14:textId="77777777" w:rsidR="00FE7096" w:rsidRDefault="00FE7096" w:rsidP="00FE7096">
      <w:r>
        <w:t>Damit zukünftige Entwickler effizient eigene Anwendungen in den CAVE einpflegen können, wird viel Wert auf die Wiederverwendbarkeit gelegt.</w:t>
      </w:r>
    </w:p>
    <w:p w14:paraId="26078852" w14:textId="77777777" w:rsidR="00FE7096" w:rsidRDefault="00FE7096" w:rsidP="00FE7096"/>
    <w:p w14:paraId="0A058BEE" w14:textId="77777777" w:rsidR="00FE7096" w:rsidRPr="00A40875" w:rsidRDefault="00FE7096" w:rsidP="00FE7096">
      <w:r>
        <w:t>Anwender aus verschiedenen Bereichen wie Architektur, Autoindustrie, Game Development usw. können ihre Simulationen in den CAVE einpflegen und ausführen.</w:t>
      </w:r>
    </w:p>
    <w:p w14:paraId="11D5F0A5" w14:textId="77777777" w:rsidR="00FE7096" w:rsidRDefault="00FE7096" w:rsidP="00FE7096">
      <w:pPr>
        <w:pStyle w:val="berschrift2"/>
      </w:pPr>
      <w:bookmarkStart w:id="26" w:name="_Toc413857372"/>
      <w:r>
        <w:t>Ergonomie</w:t>
      </w:r>
      <w:bookmarkEnd w:id="26"/>
    </w:p>
    <w:p w14:paraId="577DB2D8" w14:textId="77777777" w:rsidR="00FE7096" w:rsidRPr="00DE271E" w:rsidRDefault="00FE7096" w:rsidP="00FE7096">
      <w:r>
        <w:t>Im Rahmen eines kleinen Tutorials wird Schritt für Schritt erklärt, wie die eigene Unity Anwendung für den CAVE aufbereitet werden kann.</w:t>
      </w:r>
      <w:r>
        <w:br w:type="page"/>
      </w:r>
    </w:p>
    <w:p w14:paraId="33A97F08" w14:textId="77777777" w:rsidR="00FE7096" w:rsidRDefault="00FE7096" w:rsidP="00FE7096"/>
    <w:p w14:paraId="14F8A8E1" w14:textId="37056882" w:rsidR="00824DA6" w:rsidRDefault="00824DA6" w:rsidP="00FE7096">
      <w:pPr>
        <w:pStyle w:val="berschrift1"/>
      </w:pPr>
      <w:bookmarkStart w:id="27" w:name="_Toc413857373"/>
      <w:proofErr w:type="spellStart"/>
      <w:r>
        <w:t>Testing</w:t>
      </w:r>
      <w:bookmarkEnd w:id="27"/>
      <w:proofErr w:type="spellEnd"/>
    </w:p>
    <w:p w14:paraId="642604E8" w14:textId="77777777" w:rsidR="00760DB8" w:rsidRDefault="00760DB8" w:rsidP="00760DB8">
      <w:pPr>
        <w:pStyle w:val="berschrift2"/>
      </w:pPr>
      <w:bookmarkStart w:id="28" w:name="_Toc413857374"/>
      <w:r>
        <w:t>Systemtests</w:t>
      </w:r>
      <w:bookmarkEnd w:id="28"/>
    </w:p>
    <w:p w14:paraId="219716B1" w14:textId="77777777" w:rsidR="00760DB8" w:rsidRDefault="00760DB8" w:rsidP="00760DB8">
      <w:pPr>
        <w:spacing w:line="240" w:lineRule="auto"/>
      </w:pPr>
      <w:r>
        <w:t xml:space="preserve">Während der </w:t>
      </w:r>
      <w:proofErr w:type="spellStart"/>
      <w:r>
        <w:t>Prototypingphase</w:t>
      </w:r>
      <w:proofErr w:type="spellEnd"/>
      <w:r>
        <w:t xml:space="preserve"> werden laufend Tests auf unabhängigen Rechnern sowie im CAVE durchgeführt um sicherzustellen, dass während der Entwicklung mögliche Probleme sofort erkannt werden und </w:t>
      </w:r>
      <w:proofErr w:type="spellStart"/>
      <w:r>
        <w:t>dagegengesteuert</w:t>
      </w:r>
      <w:proofErr w:type="spellEnd"/>
      <w:r>
        <w:t xml:space="preserve"> werden kann.</w:t>
      </w:r>
    </w:p>
    <w:p w14:paraId="3C4E590C" w14:textId="77777777" w:rsidR="00760DB8" w:rsidRDefault="00760DB8" w:rsidP="00760DB8">
      <w:pPr>
        <w:spacing w:line="240" w:lineRule="auto"/>
      </w:pPr>
    </w:p>
    <w:p w14:paraId="24BAE58C" w14:textId="77777777" w:rsidR="00760DB8" w:rsidRDefault="00760DB8" w:rsidP="00760DB8">
      <w:pPr>
        <w:pStyle w:val="berschrift2"/>
      </w:pPr>
      <w:bookmarkStart w:id="29" w:name="_Toc413857375"/>
      <w:proofErr w:type="spellStart"/>
      <w:r>
        <w:t>Usabilitytests</w:t>
      </w:r>
      <w:bookmarkEnd w:id="29"/>
      <w:proofErr w:type="spellEnd"/>
    </w:p>
    <w:p w14:paraId="3104EA93" w14:textId="77777777" w:rsidR="00760DB8" w:rsidRDefault="00760DB8" w:rsidP="00760DB8">
      <w:pPr>
        <w:spacing w:line="240" w:lineRule="auto"/>
      </w:pPr>
      <w:r>
        <w:t>Abhängig vom Fortschritt der Prototypen werden Tests mit potenziellen Anwendern durchgeführt um die Usability der Lösung abschätzen und optimieren zu können. Sowohl die Inbetriebnahme des CAVEs wie auch die Adaption der eigenen Unity Anwendungen werden berücksichtigt.</w:t>
      </w:r>
    </w:p>
    <w:p w14:paraId="44B2B8A6" w14:textId="77777777" w:rsidR="00824DA6" w:rsidRDefault="00824DA6">
      <w:pPr>
        <w:spacing w:line="240" w:lineRule="auto"/>
      </w:pPr>
    </w:p>
    <w:p w14:paraId="2E23BF73" w14:textId="22738499" w:rsidR="00824DA6" w:rsidRDefault="00824DA6">
      <w:pPr>
        <w:spacing w:line="240" w:lineRule="auto"/>
        <w:rPr>
          <w:rFonts w:eastAsia="Times New Roman"/>
          <w:bCs/>
          <w:sz w:val="28"/>
          <w:szCs w:val="28"/>
        </w:rPr>
      </w:pPr>
      <w:r>
        <w:br w:type="page"/>
      </w:r>
    </w:p>
    <w:p w14:paraId="122C1EB0" w14:textId="7465A6CB" w:rsidR="00605639" w:rsidRDefault="00605639" w:rsidP="00605639">
      <w:pPr>
        <w:pStyle w:val="berschrift1"/>
      </w:pPr>
      <w:bookmarkStart w:id="30" w:name="_Toc413857376"/>
      <w:r>
        <w:lastRenderedPageBreak/>
        <w:t>Administratives</w:t>
      </w:r>
      <w:bookmarkEnd w:id="30"/>
    </w:p>
    <w:p w14:paraId="4CA8ABA0" w14:textId="005CD651" w:rsidR="003871B1" w:rsidRDefault="003871B1" w:rsidP="003871B1">
      <w:pPr>
        <w:pStyle w:val="berschrift2"/>
      </w:pPr>
      <w:bookmarkStart w:id="31" w:name="_Toc413857377"/>
      <w:r>
        <w:t>Projektorganisation</w:t>
      </w:r>
      <w:bookmarkEnd w:id="31"/>
    </w:p>
    <w:p w14:paraId="7385F6F1" w14:textId="21268F59" w:rsidR="003871B1" w:rsidRDefault="003871B1" w:rsidP="003871B1">
      <w:r>
        <w:t xml:space="preserve">Auf eine stark strukturierte Projektorganisation wird bewusst verzichtet. Die Teammitglieder sind gleichberechtigt. Es kann vorkommen, dass verschiedene Teilprojekte, Verantwortungsbereiche zugewiesen werden. Dies bedeutet aber nicht die alleinige Durchführung desselben. </w:t>
      </w:r>
    </w:p>
    <w:p w14:paraId="755F7143" w14:textId="77777777" w:rsidR="003871B1" w:rsidRDefault="003871B1" w:rsidP="003871B1"/>
    <w:p w14:paraId="5F560832" w14:textId="77777777" w:rsidR="003871B1" w:rsidRPr="003871B1" w:rsidRDefault="003871B1" w:rsidP="003871B1"/>
    <w:p w14:paraId="037D7E24" w14:textId="4F3CBDC8" w:rsidR="003871B1" w:rsidRDefault="003871B1" w:rsidP="003871B1">
      <w:pPr>
        <w:pStyle w:val="berschrift3"/>
      </w:pPr>
      <w:bookmarkStart w:id="32" w:name="_Toc413857378"/>
      <w:r>
        <w:t>Projektteam</w:t>
      </w:r>
      <w:bookmarkEnd w:id="32"/>
    </w:p>
    <w:p w14:paraId="02854F38" w14:textId="77777777" w:rsidR="003871B1" w:rsidRDefault="003871B1" w:rsidP="003871B1"/>
    <w:p w14:paraId="68498277" w14:textId="5265E9DB" w:rsidR="003871B1" w:rsidRDefault="007A76EE" w:rsidP="003871B1">
      <w:r>
        <w:t>Daniel Inversini</w:t>
      </w:r>
      <w:r>
        <w:tab/>
      </w:r>
      <w:hyperlink r:id="rId13" w:history="1">
        <w:r w:rsidRPr="00C70517">
          <w:rPr>
            <w:rStyle w:val="Hyperlink"/>
          </w:rPr>
          <w:t>daniel.inversini@students.bfh.ch</w:t>
        </w:r>
      </w:hyperlink>
    </w:p>
    <w:p w14:paraId="4F6F223C" w14:textId="52691122" w:rsidR="007A76EE" w:rsidRDefault="007A76EE" w:rsidP="003871B1">
      <w:r>
        <w:t>Julien Villiger</w:t>
      </w:r>
      <w:r>
        <w:tab/>
      </w:r>
      <w:r>
        <w:tab/>
      </w:r>
      <w:hyperlink r:id="rId14" w:history="1">
        <w:r w:rsidRPr="00C70517">
          <w:rPr>
            <w:rStyle w:val="Hyperlink"/>
          </w:rPr>
          <w:t>julien.villiger@students.bfh.ch</w:t>
        </w:r>
      </w:hyperlink>
      <w:r>
        <w:t xml:space="preserve"> </w:t>
      </w:r>
    </w:p>
    <w:p w14:paraId="23C32197" w14:textId="77777777" w:rsidR="007A76EE" w:rsidRDefault="007A76EE" w:rsidP="003871B1"/>
    <w:p w14:paraId="0FEC6856" w14:textId="5307790A" w:rsidR="007A76EE" w:rsidRDefault="007A76EE" w:rsidP="007A76EE">
      <w:pPr>
        <w:pStyle w:val="berschrift3"/>
      </w:pPr>
      <w:bookmarkStart w:id="33" w:name="_Toc413857379"/>
      <w:r>
        <w:t>Betreuer</w:t>
      </w:r>
      <w:bookmarkEnd w:id="33"/>
    </w:p>
    <w:p w14:paraId="5645E8F9" w14:textId="77777777" w:rsidR="007A76EE" w:rsidRDefault="007A76EE" w:rsidP="007A76EE"/>
    <w:p w14:paraId="60BB53A4" w14:textId="2FEDC381" w:rsidR="007A76EE" w:rsidRDefault="007A76EE" w:rsidP="007A76EE">
      <w:r>
        <w:t>Prof. Urs Künzler</w:t>
      </w:r>
      <w:r>
        <w:tab/>
      </w:r>
      <w:hyperlink r:id="rId15" w:history="1">
        <w:r w:rsidRPr="00C70517">
          <w:rPr>
            <w:rStyle w:val="Hyperlink"/>
          </w:rPr>
          <w:t>urs.kuenzler@bfh.ch</w:t>
        </w:r>
      </w:hyperlink>
    </w:p>
    <w:p w14:paraId="0D84A0B5" w14:textId="77777777" w:rsidR="007A76EE" w:rsidRPr="007A76EE" w:rsidRDefault="007A76EE" w:rsidP="007A76EE"/>
    <w:p w14:paraId="7EFE1CC3" w14:textId="17AD0E8E" w:rsidR="00605639" w:rsidRDefault="00605639" w:rsidP="00605639">
      <w:pPr>
        <w:pStyle w:val="berschrift2"/>
      </w:pPr>
      <w:bookmarkStart w:id="34" w:name="_Toc413857380"/>
      <w:r>
        <w:t>Projektplan</w:t>
      </w:r>
      <w:bookmarkEnd w:id="34"/>
    </w:p>
    <w:p w14:paraId="702DFE35" w14:textId="22F58A7E" w:rsidR="00605639" w:rsidRDefault="00B27ED3" w:rsidP="00605639">
      <w:r>
        <w:rPr>
          <w:noProof/>
          <w:lang w:eastAsia="de-CH"/>
        </w:rPr>
        <w:drawing>
          <wp:inline distT="0" distB="0" distL="0" distR="0" wp14:anchorId="40CED406" wp14:editId="2E15B7A5">
            <wp:extent cx="6011545" cy="2426970"/>
            <wp:effectExtent l="0" t="0" r="825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1545" cy="2426970"/>
                    </a:xfrm>
                    <a:prstGeom prst="rect">
                      <a:avLst/>
                    </a:prstGeom>
                  </pic:spPr>
                </pic:pic>
              </a:graphicData>
            </a:graphic>
          </wp:inline>
        </w:drawing>
      </w:r>
    </w:p>
    <w:p w14:paraId="2F7E379B" w14:textId="77777777" w:rsidR="00605639" w:rsidRDefault="00605639" w:rsidP="00605639">
      <w:pPr>
        <w:pStyle w:val="berschrift2"/>
      </w:pPr>
      <w:bookmarkStart w:id="35" w:name="_Toc413857381"/>
      <w:r>
        <w:t>Meilensteine</w:t>
      </w:r>
      <w:bookmarkEnd w:id="35"/>
    </w:p>
    <w:p w14:paraId="66B8B0AF" w14:textId="77777777" w:rsidR="00D35B94" w:rsidRDefault="00D35B94" w:rsidP="00D35B94"/>
    <w:p w14:paraId="4C1C97E1" w14:textId="6F9DAAD9" w:rsidR="00D35B94" w:rsidRPr="00D35B94" w:rsidRDefault="00D35B94" w:rsidP="00D35B94">
      <w:r>
        <w:t>Folgende Tasks aus dem Projekt wurden als Meilensteine definiert:</w:t>
      </w:r>
    </w:p>
    <w:p w14:paraId="182814FF" w14:textId="77777777" w:rsidR="00605639" w:rsidRDefault="00605639" w:rsidP="00605639"/>
    <w:p w14:paraId="54BA2C63" w14:textId="45C4C8F4" w:rsidR="00605639" w:rsidRDefault="00D35B94" w:rsidP="00D35B94">
      <w:pPr>
        <w:pStyle w:val="berschrift3"/>
      </w:pPr>
      <w:bookmarkStart w:id="36" w:name="_Toc413857382"/>
      <w:r>
        <w:t>Voranalyse</w:t>
      </w:r>
      <w:bookmarkEnd w:id="36"/>
    </w:p>
    <w:p w14:paraId="28379581" w14:textId="77777777" w:rsidR="00D35B94" w:rsidRPr="00D35B94" w:rsidRDefault="00D35B94" w:rsidP="00D35B94"/>
    <w:p w14:paraId="3E825AA7" w14:textId="4B982E5D" w:rsidR="00D35B94" w:rsidRDefault="00D35B94" w:rsidP="00D35B94">
      <w:r>
        <w:t>Stichtag 29.03.2015</w:t>
      </w:r>
    </w:p>
    <w:p w14:paraId="0EB02864" w14:textId="556DE65F" w:rsidR="00D35B94" w:rsidRDefault="00D35B94" w:rsidP="00D35B94">
      <w:r>
        <w:t xml:space="preserve">Analyse und Gegenüberstellung der verschiedenen Varianten, Entscheidung für eine dieser Varianten. </w:t>
      </w:r>
    </w:p>
    <w:p w14:paraId="1BC09299" w14:textId="77777777" w:rsidR="00D35B94" w:rsidRDefault="00D35B94" w:rsidP="00D35B94"/>
    <w:p w14:paraId="742BBE6C" w14:textId="77777777" w:rsidR="00D35B94" w:rsidRDefault="00D35B94" w:rsidP="00D35B94"/>
    <w:p w14:paraId="295E1C86" w14:textId="4CA19D90" w:rsidR="00D35B94" w:rsidRDefault="00D35B94" w:rsidP="00D35B94">
      <w:pPr>
        <w:pStyle w:val="berschrift3"/>
      </w:pPr>
      <w:bookmarkStart w:id="37" w:name="_Toc413857383"/>
      <w:r>
        <w:t>Prototyp</w:t>
      </w:r>
      <w:bookmarkEnd w:id="37"/>
    </w:p>
    <w:p w14:paraId="4D35355C" w14:textId="77777777" w:rsidR="00D35B94" w:rsidRDefault="00D35B94" w:rsidP="00D35B94"/>
    <w:p w14:paraId="0D4CFBA4" w14:textId="773CC82B" w:rsidR="00D35B94" w:rsidRDefault="00D35B94" w:rsidP="00D35B94">
      <w:r>
        <w:t xml:space="preserve">Stichtag 31.05.2015 </w:t>
      </w:r>
    </w:p>
    <w:p w14:paraId="0E874A5F" w14:textId="71D81985" w:rsidR="00D35B94" w:rsidRPr="00D35B94" w:rsidRDefault="00D35B94" w:rsidP="00D35B94">
      <w:r>
        <w:t xml:space="preserve">Lauffähiger Prototyp vorhanden im CAVE der BFH. </w:t>
      </w:r>
    </w:p>
    <w:p w14:paraId="5CC6AB2C" w14:textId="77777777" w:rsidR="00D35B94" w:rsidRDefault="00D35B94" w:rsidP="00D35B94"/>
    <w:p w14:paraId="6F266A56" w14:textId="2DA79EC3" w:rsidR="00D35B94" w:rsidRDefault="00D35B94" w:rsidP="00D35B94">
      <w:pPr>
        <w:pStyle w:val="berschrift3"/>
      </w:pPr>
      <w:bookmarkStart w:id="38" w:name="_Toc413857384"/>
      <w:r w:rsidRPr="00D35B94">
        <w:t>Dokumentierte API/Einstellungen der Lösung/Prototyp</w:t>
      </w:r>
      <w:bookmarkEnd w:id="38"/>
    </w:p>
    <w:p w14:paraId="71939DAB" w14:textId="77777777" w:rsidR="00D35B94" w:rsidRDefault="00D35B94" w:rsidP="00D35B94"/>
    <w:p w14:paraId="4714A5BA" w14:textId="2CCBCB2A" w:rsidR="00D35B94" w:rsidRDefault="00D35B94" w:rsidP="00D35B94">
      <w:r>
        <w:t>Stichtag 06.06.2015</w:t>
      </w:r>
    </w:p>
    <w:p w14:paraId="7E26AD1A" w14:textId="3DA4DD40" w:rsidR="00D35B94" w:rsidRPr="00D35B94" w:rsidRDefault="00D35B94" w:rsidP="00D35B94">
      <w:r>
        <w:lastRenderedPageBreak/>
        <w:t xml:space="preserve">Der Prototyp, die Machbarkeitsstudie sollte soweit modular und flexibel sein, dass eine nachfolgende Arbeit (Bachelorarbeit oder andere Projektarbeiten) einfach eingebunden werden kann. Dazu dient hier die Dokumentation. </w:t>
      </w:r>
    </w:p>
    <w:p w14:paraId="0545C32F" w14:textId="77777777" w:rsidR="00605639" w:rsidRPr="00605639" w:rsidRDefault="00605639" w:rsidP="00605639"/>
    <w:p w14:paraId="605DA728" w14:textId="77777777" w:rsidR="009B2990" w:rsidRDefault="009B2990" w:rsidP="009B2990"/>
    <w:p w14:paraId="03E29582" w14:textId="77777777" w:rsidR="009B2990" w:rsidRPr="009B2990" w:rsidRDefault="009B2990" w:rsidP="009B2990">
      <w:r>
        <w:br w:type="page"/>
      </w:r>
    </w:p>
    <w:p w14:paraId="5D1605F2" w14:textId="77777777" w:rsidR="006D6738" w:rsidRPr="00B370AE" w:rsidRDefault="00511D21" w:rsidP="00511D21">
      <w:pPr>
        <w:pStyle w:val="berschrift1"/>
      </w:pPr>
      <w:bookmarkStart w:id="39" w:name="_Toc413857385"/>
      <w:r w:rsidRPr="00B370AE">
        <w:lastRenderedPageBreak/>
        <w:t>Versionskontrolle</w:t>
      </w:r>
      <w:bookmarkEnd w:id="39"/>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B370AE" w14:paraId="4EB14BF1" w14:textId="77777777" w:rsidTr="00ED6401">
        <w:trPr>
          <w:trHeight w:val="113"/>
        </w:trPr>
        <w:tc>
          <w:tcPr>
            <w:tcW w:w="1080" w:type="dxa"/>
            <w:tcBorders>
              <w:top w:val="nil"/>
              <w:left w:val="nil"/>
              <w:bottom w:val="nil"/>
              <w:right w:val="nil"/>
            </w:tcBorders>
            <w:shd w:val="clear" w:color="auto" w:fill="A6A6A6"/>
          </w:tcPr>
          <w:p w14:paraId="30EF0263" w14:textId="77777777" w:rsidR="00511D21" w:rsidRPr="00B370AE" w:rsidRDefault="00511D21" w:rsidP="00C6727C">
            <w:pPr>
              <w:rPr>
                <w:b/>
              </w:rPr>
            </w:pPr>
            <w:r w:rsidRPr="00B370AE">
              <w:rPr>
                <w:b/>
              </w:rPr>
              <w:t>Version</w:t>
            </w:r>
          </w:p>
        </w:tc>
        <w:tc>
          <w:tcPr>
            <w:tcW w:w="1620" w:type="dxa"/>
            <w:tcBorders>
              <w:top w:val="nil"/>
              <w:left w:val="nil"/>
              <w:bottom w:val="nil"/>
              <w:right w:val="nil"/>
            </w:tcBorders>
            <w:shd w:val="clear" w:color="auto" w:fill="A6A6A6"/>
          </w:tcPr>
          <w:p w14:paraId="5C3B51E6" w14:textId="77777777" w:rsidR="00511D21" w:rsidRPr="00B370AE" w:rsidRDefault="00511D21" w:rsidP="00C6727C">
            <w:pPr>
              <w:rPr>
                <w:b/>
              </w:rPr>
            </w:pPr>
            <w:r w:rsidRPr="00B370AE">
              <w:rPr>
                <w:b/>
              </w:rPr>
              <w:t>Datum</w:t>
            </w:r>
          </w:p>
        </w:tc>
        <w:tc>
          <w:tcPr>
            <w:tcW w:w="3594" w:type="dxa"/>
            <w:tcBorders>
              <w:top w:val="nil"/>
              <w:left w:val="nil"/>
              <w:bottom w:val="nil"/>
              <w:right w:val="nil"/>
            </w:tcBorders>
            <w:shd w:val="clear" w:color="auto" w:fill="A6A6A6"/>
          </w:tcPr>
          <w:p w14:paraId="6AC1DEC3" w14:textId="77777777" w:rsidR="00511D21" w:rsidRPr="00B370AE" w:rsidRDefault="00511D21" w:rsidP="00C6727C">
            <w:pPr>
              <w:rPr>
                <w:b/>
              </w:rPr>
            </w:pPr>
            <w:r w:rsidRPr="00B370AE">
              <w:rPr>
                <w:b/>
              </w:rPr>
              <w:t>Beschreibung</w:t>
            </w:r>
          </w:p>
        </w:tc>
        <w:tc>
          <w:tcPr>
            <w:tcW w:w="2098" w:type="dxa"/>
            <w:tcBorders>
              <w:top w:val="nil"/>
              <w:left w:val="nil"/>
              <w:bottom w:val="nil"/>
              <w:right w:val="nil"/>
            </w:tcBorders>
            <w:shd w:val="clear" w:color="auto" w:fill="A6A6A6"/>
          </w:tcPr>
          <w:p w14:paraId="2A8BC27F" w14:textId="77777777" w:rsidR="00511D21" w:rsidRPr="00B370AE" w:rsidRDefault="00511D21" w:rsidP="00C6727C">
            <w:pPr>
              <w:rPr>
                <w:b/>
              </w:rPr>
            </w:pPr>
            <w:r w:rsidRPr="00B370AE">
              <w:rPr>
                <w:b/>
              </w:rPr>
              <w:t>Autor</w:t>
            </w:r>
          </w:p>
        </w:tc>
      </w:tr>
      <w:tr w:rsidR="00511D21" w:rsidRPr="00B370AE" w14:paraId="72FC3DC4" w14:textId="77777777" w:rsidTr="00ED6401">
        <w:trPr>
          <w:trHeight w:val="113"/>
        </w:trPr>
        <w:tc>
          <w:tcPr>
            <w:tcW w:w="1080" w:type="dxa"/>
            <w:shd w:val="clear" w:color="auto" w:fill="E6E6E6"/>
          </w:tcPr>
          <w:p w14:paraId="02BB332C" w14:textId="77777777" w:rsidR="00511D21" w:rsidRPr="00B370AE" w:rsidRDefault="00511D21" w:rsidP="00C6727C">
            <w:r w:rsidRPr="00B370AE">
              <w:t>0.1</w:t>
            </w:r>
          </w:p>
        </w:tc>
        <w:tc>
          <w:tcPr>
            <w:tcW w:w="1620" w:type="dxa"/>
            <w:shd w:val="clear" w:color="auto" w:fill="E6E6E6"/>
          </w:tcPr>
          <w:p w14:paraId="62A6D18F" w14:textId="2CA8AD24" w:rsidR="00511D21" w:rsidRPr="00B370AE" w:rsidRDefault="001F5886" w:rsidP="00C6727C">
            <w:r>
              <w:t>04.03.2015</w:t>
            </w:r>
          </w:p>
        </w:tc>
        <w:tc>
          <w:tcPr>
            <w:tcW w:w="3594" w:type="dxa"/>
            <w:shd w:val="clear" w:color="auto" w:fill="E6E6E6"/>
          </w:tcPr>
          <w:p w14:paraId="34C24C18" w14:textId="63C04923" w:rsidR="00511D21" w:rsidRPr="00B370AE" w:rsidRDefault="00511D21" w:rsidP="00C6727C">
            <w:r w:rsidRPr="00B370AE">
              <w:t>Dokument erstellt</w:t>
            </w:r>
            <w:r w:rsidR="001F5886">
              <w:t xml:space="preserve"> / Struktur definiert</w:t>
            </w:r>
          </w:p>
        </w:tc>
        <w:tc>
          <w:tcPr>
            <w:tcW w:w="2098" w:type="dxa"/>
            <w:shd w:val="clear" w:color="auto" w:fill="E6E6E6"/>
          </w:tcPr>
          <w:p w14:paraId="1CEE09D7" w14:textId="4E36862F" w:rsidR="00511D21" w:rsidRPr="00B370AE" w:rsidRDefault="001F5886" w:rsidP="00C6727C">
            <w:r>
              <w:t>Daniel Inversini</w:t>
            </w:r>
          </w:p>
        </w:tc>
      </w:tr>
      <w:tr w:rsidR="00511D21" w:rsidRPr="00B370AE" w14:paraId="2BAEFAE3" w14:textId="77777777" w:rsidTr="00ED6401">
        <w:trPr>
          <w:trHeight w:val="113"/>
        </w:trPr>
        <w:tc>
          <w:tcPr>
            <w:tcW w:w="1080" w:type="dxa"/>
            <w:shd w:val="clear" w:color="auto" w:fill="E6E6E6"/>
          </w:tcPr>
          <w:p w14:paraId="51DA7F0A" w14:textId="77777777" w:rsidR="00511D21" w:rsidRPr="00B370AE" w:rsidRDefault="00511D21" w:rsidP="00C6727C">
            <w:r w:rsidRPr="00B370AE">
              <w:t>0.2</w:t>
            </w:r>
          </w:p>
        </w:tc>
        <w:tc>
          <w:tcPr>
            <w:tcW w:w="1620" w:type="dxa"/>
            <w:shd w:val="clear" w:color="auto" w:fill="E6E6E6"/>
          </w:tcPr>
          <w:p w14:paraId="46487FC5" w14:textId="0AFE95AA" w:rsidR="00511D21" w:rsidRPr="00B370AE" w:rsidRDefault="001F5886" w:rsidP="00C6727C">
            <w:r>
              <w:t>04.03.2015</w:t>
            </w:r>
          </w:p>
        </w:tc>
        <w:tc>
          <w:tcPr>
            <w:tcW w:w="3594" w:type="dxa"/>
            <w:shd w:val="clear" w:color="auto" w:fill="E6E6E6"/>
          </w:tcPr>
          <w:p w14:paraId="665A79F0" w14:textId="61A4256B" w:rsidR="00511D21" w:rsidRPr="00B370AE" w:rsidRDefault="001F5886" w:rsidP="00C6727C">
            <w:r>
              <w:t>Struktur überarbeitet</w:t>
            </w:r>
          </w:p>
        </w:tc>
        <w:tc>
          <w:tcPr>
            <w:tcW w:w="2098" w:type="dxa"/>
            <w:shd w:val="clear" w:color="auto" w:fill="E6E6E6"/>
          </w:tcPr>
          <w:p w14:paraId="3804D011" w14:textId="32951C97" w:rsidR="00511D21" w:rsidRPr="00B370AE" w:rsidRDefault="001F5886" w:rsidP="00C6727C">
            <w:r>
              <w:t>Julien Villiger</w:t>
            </w:r>
          </w:p>
        </w:tc>
      </w:tr>
      <w:tr w:rsidR="00511D21" w:rsidRPr="00B370AE" w14:paraId="443F5747" w14:textId="77777777" w:rsidTr="00ED6401">
        <w:trPr>
          <w:trHeight w:val="113"/>
        </w:trPr>
        <w:tc>
          <w:tcPr>
            <w:tcW w:w="1080" w:type="dxa"/>
            <w:shd w:val="clear" w:color="auto" w:fill="E6E6E6"/>
          </w:tcPr>
          <w:p w14:paraId="72DBA0B7" w14:textId="77777777" w:rsidR="00511D21" w:rsidRPr="00B370AE" w:rsidRDefault="00511D21" w:rsidP="00C6727C">
            <w:r w:rsidRPr="00B370AE">
              <w:t>1.0</w:t>
            </w:r>
          </w:p>
        </w:tc>
        <w:tc>
          <w:tcPr>
            <w:tcW w:w="1620" w:type="dxa"/>
            <w:shd w:val="clear" w:color="auto" w:fill="E6E6E6"/>
          </w:tcPr>
          <w:p w14:paraId="6EB18CE8" w14:textId="338C57D4" w:rsidR="00511D21" w:rsidRPr="00B370AE" w:rsidRDefault="005C240D" w:rsidP="00C6727C">
            <w:r>
              <w:t>10.03.2015</w:t>
            </w:r>
          </w:p>
        </w:tc>
        <w:tc>
          <w:tcPr>
            <w:tcW w:w="3594" w:type="dxa"/>
            <w:shd w:val="clear" w:color="auto" w:fill="E6E6E6"/>
          </w:tcPr>
          <w:p w14:paraId="2C778702" w14:textId="2A121DFC" w:rsidR="00511D21" w:rsidRPr="00B370AE" w:rsidRDefault="005C240D" w:rsidP="00C6727C">
            <w:r>
              <w:t>Update</w:t>
            </w:r>
          </w:p>
        </w:tc>
        <w:tc>
          <w:tcPr>
            <w:tcW w:w="2098" w:type="dxa"/>
            <w:shd w:val="clear" w:color="auto" w:fill="E6E6E6"/>
          </w:tcPr>
          <w:p w14:paraId="008332C5" w14:textId="14150858" w:rsidR="00511D21" w:rsidRPr="00B370AE" w:rsidRDefault="005C240D" w:rsidP="00C6727C">
            <w:r>
              <w:t>Julien Villiger</w:t>
            </w:r>
          </w:p>
        </w:tc>
      </w:tr>
    </w:tbl>
    <w:p w14:paraId="4D0422F9" w14:textId="77777777" w:rsidR="00511D21" w:rsidRPr="00B370AE" w:rsidRDefault="00511D21" w:rsidP="00511D21"/>
    <w:sectPr w:rsidR="00511D21" w:rsidRPr="00B370AE"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D49112" w14:textId="77777777" w:rsidR="005E5293" w:rsidRDefault="005E5293" w:rsidP="006312E0">
      <w:pPr>
        <w:spacing w:line="240" w:lineRule="auto"/>
      </w:pPr>
      <w:r>
        <w:separator/>
      </w:r>
    </w:p>
  </w:endnote>
  <w:endnote w:type="continuationSeparator" w:id="0">
    <w:p w14:paraId="7802E253" w14:textId="77777777" w:rsidR="005E5293" w:rsidRDefault="005E5293"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3B05B" w14:textId="77777777" w:rsidR="00842F1B" w:rsidRPr="007A3F60" w:rsidRDefault="00842F1B" w:rsidP="00CA541A">
    <w:pPr>
      <w:pStyle w:val="Fuzeile"/>
      <w:spacing w:before="300"/>
      <w:rPr>
        <w:color w:val="697D91"/>
        <w:lang w:val="fr-CH"/>
      </w:rPr>
    </w:pPr>
    <w:r w:rsidRPr="007A3F60">
      <w:rPr>
        <w:noProof/>
        <w:color w:val="697D91"/>
        <w:lang w:eastAsia="de-CH"/>
      </w:rPr>
      <mc:AlternateContent>
        <mc:Choice Requires="wps">
          <w:drawing>
            <wp:anchor distT="0" distB="0" distL="114300" distR="114300" simplePos="0" relativeHeight="251658240" behindDoc="0" locked="0" layoutInCell="1" allowOverlap="0" wp14:anchorId="7F2110A8" wp14:editId="3288FF08">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B2592AC" w14:textId="77777777" w:rsidR="00842F1B" w:rsidRPr="003B1648" w:rsidRDefault="00842F1B"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0C5475">
                            <w:rPr>
                              <w:noProof/>
                              <w:sz w:val="16"/>
                              <w:szCs w:val="16"/>
                            </w:rPr>
                            <w:t>3</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2110A8"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" o:allowoverlap="f" stroked="f">
              <v:textbox inset="0,0,0,0">
                <w:txbxContent>
                  <w:p w14:paraId="6B2592AC" w14:textId="77777777" w:rsidR="00842F1B" w:rsidRPr="003B1648" w:rsidRDefault="00842F1B"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0C5475">
                      <w:rPr>
                        <w:noProof/>
                        <w:sz w:val="16"/>
                        <w:szCs w:val="16"/>
                      </w:rPr>
                      <w:t>3</w:t>
                    </w:r>
                    <w:r w:rsidRPr="003B1648">
                      <w:rPr>
                        <w:sz w:val="16"/>
                        <w:szCs w:val="16"/>
                      </w:rPr>
                      <w:fldChar w:fldCharType="end"/>
                    </w:r>
                  </w:p>
                </w:txbxContent>
              </v:textbox>
              <w10:wrap type="square" anchorx="page" anchory="page"/>
            </v:shape>
          </w:pict>
        </mc:Fallback>
      </mc:AlternateContent>
    </w:r>
    <w:r w:rsidRPr="007A3F60">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AD6474" w14:textId="77777777" w:rsidR="005E5293" w:rsidRDefault="005E5293" w:rsidP="006312E0">
      <w:pPr>
        <w:spacing w:line="240" w:lineRule="auto"/>
      </w:pPr>
    </w:p>
  </w:footnote>
  <w:footnote w:type="continuationSeparator" w:id="0">
    <w:p w14:paraId="003B6C26" w14:textId="77777777" w:rsidR="005E5293" w:rsidRDefault="005E5293"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61C74" w14:textId="77777777" w:rsidR="00842F1B" w:rsidRPr="001F1B9C" w:rsidRDefault="00842F1B" w:rsidP="001F1B9C">
    <w:pPr>
      <w:pStyle w:val="Kopfzeile"/>
    </w:pPr>
    <w:r>
      <w:rPr>
        <w:noProof/>
        <w:lang w:eastAsia="de-CH"/>
      </w:rPr>
      <w:drawing>
        <wp:anchor distT="0" distB="0" distL="114300" distR="114300" simplePos="0" relativeHeight="251657216" behindDoc="0" locked="1" layoutInCell="1" allowOverlap="1" wp14:anchorId="0CE664C2" wp14:editId="7DB40B43">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3D838" w14:textId="77777777" w:rsidR="00842F1B" w:rsidRDefault="00842F1B" w:rsidP="004F7B96">
    <w:pPr>
      <w:pStyle w:val="Kopfzeile"/>
      <w:spacing w:after="1900"/>
    </w:pPr>
    <w:r>
      <w:rPr>
        <w:noProof/>
        <w:lang w:eastAsia="de-CH"/>
      </w:rPr>
      <w:drawing>
        <wp:anchor distT="0" distB="0" distL="114300" distR="114300" simplePos="0" relativeHeight="251659264" behindDoc="0" locked="1" layoutInCell="1" allowOverlap="1" wp14:anchorId="4CACB570" wp14:editId="18B97A3C">
          <wp:simplePos x="0" y="0"/>
          <wp:positionH relativeFrom="page">
            <wp:posOffset>868680</wp:posOffset>
          </wp:positionH>
          <wp:positionV relativeFrom="page">
            <wp:posOffset>401955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1E92FC88" wp14:editId="07EEB1BF">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FB96641"/>
    <w:multiLevelType w:val="hybridMultilevel"/>
    <w:tmpl w:val="2D264F0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7A80646"/>
    <w:multiLevelType w:val="multilevel"/>
    <w:tmpl w:val="81DC5478"/>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1">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8">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nsid w:val="6B1F4BBB"/>
    <w:multiLevelType w:val="hybridMultilevel"/>
    <w:tmpl w:val="79041A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5"/>
  </w:num>
  <w:num w:numId="13">
    <w:abstractNumId w:val="12"/>
  </w:num>
  <w:num w:numId="14">
    <w:abstractNumId w:val="19"/>
  </w:num>
  <w:num w:numId="15">
    <w:abstractNumId w:val="18"/>
  </w:num>
  <w:num w:numId="16">
    <w:abstractNumId w:val="15"/>
  </w:num>
  <w:num w:numId="17">
    <w:abstractNumId w:val="10"/>
  </w:num>
  <w:num w:numId="18">
    <w:abstractNumId w:val="28"/>
  </w:num>
  <w:num w:numId="19">
    <w:abstractNumId w:val="21"/>
  </w:num>
  <w:num w:numId="20">
    <w:abstractNumId w:val="29"/>
  </w:num>
  <w:num w:numId="21">
    <w:abstractNumId w:val="32"/>
  </w:num>
  <w:num w:numId="22">
    <w:abstractNumId w:val="16"/>
  </w:num>
  <w:num w:numId="23">
    <w:abstractNumId w:val="26"/>
  </w:num>
  <w:num w:numId="24">
    <w:abstractNumId w:val="24"/>
  </w:num>
  <w:num w:numId="25">
    <w:abstractNumId w:val="17"/>
  </w:num>
  <w:num w:numId="26">
    <w:abstractNumId w:val="22"/>
  </w:num>
  <w:num w:numId="27">
    <w:abstractNumId w:val="20"/>
  </w:num>
  <w:num w:numId="28">
    <w:abstractNumId w:val="27"/>
  </w:num>
  <w:num w:numId="29">
    <w:abstractNumId w:val="23"/>
  </w:num>
  <w:num w:numId="30">
    <w:abstractNumId w:val="13"/>
  </w:num>
  <w:num w:numId="31">
    <w:abstractNumId w:val="31"/>
  </w:num>
  <w:num w:numId="32">
    <w:abstractNumId w:val="11"/>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990"/>
    <w:rsid w:val="00003CF0"/>
    <w:rsid w:val="00022CF3"/>
    <w:rsid w:val="00035727"/>
    <w:rsid w:val="0007426F"/>
    <w:rsid w:val="00087C85"/>
    <w:rsid w:val="00095C44"/>
    <w:rsid w:val="000C5475"/>
    <w:rsid w:val="000E29F5"/>
    <w:rsid w:val="000F013A"/>
    <w:rsid w:val="000F3789"/>
    <w:rsid w:val="00112357"/>
    <w:rsid w:val="001215C7"/>
    <w:rsid w:val="0015023D"/>
    <w:rsid w:val="00170D9E"/>
    <w:rsid w:val="00176DF1"/>
    <w:rsid w:val="001B0F1A"/>
    <w:rsid w:val="001C4B4E"/>
    <w:rsid w:val="001E0286"/>
    <w:rsid w:val="001F0F2A"/>
    <w:rsid w:val="001F1B9C"/>
    <w:rsid w:val="001F5886"/>
    <w:rsid w:val="0021211B"/>
    <w:rsid w:val="00220F0E"/>
    <w:rsid w:val="002502B0"/>
    <w:rsid w:val="00272FC3"/>
    <w:rsid w:val="00296E81"/>
    <w:rsid w:val="002A0932"/>
    <w:rsid w:val="002B0461"/>
    <w:rsid w:val="002E4F2E"/>
    <w:rsid w:val="002E6C41"/>
    <w:rsid w:val="003010C0"/>
    <w:rsid w:val="00304E8C"/>
    <w:rsid w:val="00314D27"/>
    <w:rsid w:val="0033009B"/>
    <w:rsid w:val="00340F1E"/>
    <w:rsid w:val="0034612F"/>
    <w:rsid w:val="003608F6"/>
    <w:rsid w:val="003653F6"/>
    <w:rsid w:val="003779D0"/>
    <w:rsid w:val="00381297"/>
    <w:rsid w:val="003838FC"/>
    <w:rsid w:val="003871B1"/>
    <w:rsid w:val="003A6377"/>
    <w:rsid w:val="003B1648"/>
    <w:rsid w:val="003B66F4"/>
    <w:rsid w:val="003C7BD0"/>
    <w:rsid w:val="003D4775"/>
    <w:rsid w:val="003D7B55"/>
    <w:rsid w:val="003E0DD7"/>
    <w:rsid w:val="003E14BF"/>
    <w:rsid w:val="004144A2"/>
    <w:rsid w:val="004164CD"/>
    <w:rsid w:val="00416BEE"/>
    <w:rsid w:val="00416C9D"/>
    <w:rsid w:val="004202F9"/>
    <w:rsid w:val="0042274F"/>
    <w:rsid w:val="00462CB2"/>
    <w:rsid w:val="00476307"/>
    <w:rsid w:val="00487466"/>
    <w:rsid w:val="004A28AA"/>
    <w:rsid w:val="004B5CEC"/>
    <w:rsid w:val="004D7D20"/>
    <w:rsid w:val="004F7B96"/>
    <w:rsid w:val="00511D21"/>
    <w:rsid w:val="00530949"/>
    <w:rsid w:val="0053118D"/>
    <w:rsid w:val="005479A4"/>
    <w:rsid w:val="00552732"/>
    <w:rsid w:val="00556E27"/>
    <w:rsid w:val="005B2286"/>
    <w:rsid w:val="005B5FF7"/>
    <w:rsid w:val="005C240D"/>
    <w:rsid w:val="005E5293"/>
    <w:rsid w:val="005F7206"/>
    <w:rsid w:val="0060039A"/>
    <w:rsid w:val="00605639"/>
    <w:rsid w:val="006254BF"/>
    <w:rsid w:val="00630349"/>
    <w:rsid w:val="006312CC"/>
    <w:rsid w:val="006312E0"/>
    <w:rsid w:val="0065257C"/>
    <w:rsid w:val="006542BD"/>
    <w:rsid w:val="00683799"/>
    <w:rsid w:val="0069632F"/>
    <w:rsid w:val="006B0C5B"/>
    <w:rsid w:val="006B230D"/>
    <w:rsid w:val="006D6738"/>
    <w:rsid w:val="006E46AC"/>
    <w:rsid w:val="006F7567"/>
    <w:rsid w:val="00701F31"/>
    <w:rsid w:val="00713E76"/>
    <w:rsid w:val="00720853"/>
    <w:rsid w:val="0072518E"/>
    <w:rsid w:val="00730698"/>
    <w:rsid w:val="007407D3"/>
    <w:rsid w:val="00760DB8"/>
    <w:rsid w:val="00761683"/>
    <w:rsid w:val="007801E8"/>
    <w:rsid w:val="00796682"/>
    <w:rsid w:val="007A3F60"/>
    <w:rsid w:val="007A76EE"/>
    <w:rsid w:val="007B4AC6"/>
    <w:rsid w:val="007D1C22"/>
    <w:rsid w:val="007D6F67"/>
    <w:rsid w:val="007E37C8"/>
    <w:rsid w:val="007E4462"/>
    <w:rsid w:val="007E6849"/>
    <w:rsid w:val="00800BF2"/>
    <w:rsid w:val="00824DA6"/>
    <w:rsid w:val="0082554E"/>
    <w:rsid w:val="00842F1B"/>
    <w:rsid w:val="00871EEF"/>
    <w:rsid w:val="008A1B90"/>
    <w:rsid w:val="008B6910"/>
    <w:rsid w:val="008D3A9F"/>
    <w:rsid w:val="008D61F6"/>
    <w:rsid w:val="009161C4"/>
    <w:rsid w:val="009246E1"/>
    <w:rsid w:val="00932C5C"/>
    <w:rsid w:val="009546FD"/>
    <w:rsid w:val="009577BF"/>
    <w:rsid w:val="009A592F"/>
    <w:rsid w:val="009B0030"/>
    <w:rsid w:val="009B18B4"/>
    <w:rsid w:val="009B2990"/>
    <w:rsid w:val="009C5D48"/>
    <w:rsid w:val="009D5780"/>
    <w:rsid w:val="009D79DF"/>
    <w:rsid w:val="009F2467"/>
    <w:rsid w:val="009F5BCC"/>
    <w:rsid w:val="00A02C21"/>
    <w:rsid w:val="00A02D37"/>
    <w:rsid w:val="00A1481B"/>
    <w:rsid w:val="00A368BB"/>
    <w:rsid w:val="00A373F2"/>
    <w:rsid w:val="00A54C2F"/>
    <w:rsid w:val="00A65413"/>
    <w:rsid w:val="00A82729"/>
    <w:rsid w:val="00A86EAE"/>
    <w:rsid w:val="00AA10D7"/>
    <w:rsid w:val="00AD3C46"/>
    <w:rsid w:val="00AF78B9"/>
    <w:rsid w:val="00B001E3"/>
    <w:rsid w:val="00B25861"/>
    <w:rsid w:val="00B25A50"/>
    <w:rsid w:val="00B25DB1"/>
    <w:rsid w:val="00B27ED3"/>
    <w:rsid w:val="00B370AE"/>
    <w:rsid w:val="00B664C3"/>
    <w:rsid w:val="00B807BC"/>
    <w:rsid w:val="00B81287"/>
    <w:rsid w:val="00B92F01"/>
    <w:rsid w:val="00B97C3D"/>
    <w:rsid w:val="00BF2D5F"/>
    <w:rsid w:val="00C04CEC"/>
    <w:rsid w:val="00C14D11"/>
    <w:rsid w:val="00C30550"/>
    <w:rsid w:val="00C42363"/>
    <w:rsid w:val="00C6727C"/>
    <w:rsid w:val="00C73669"/>
    <w:rsid w:val="00C824E0"/>
    <w:rsid w:val="00C8422F"/>
    <w:rsid w:val="00C86DFB"/>
    <w:rsid w:val="00C90C5A"/>
    <w:rsid w:val="00CA541A"/>
    <w:rsid w:val="00CA778F"/>
    <w:rsid w:val="00CA7D54"/>
    <w:rsid w:val="00CA7E54"/>
    <w:rsid w:val="00CC7BBA"/>
    <w:rsid w:val="00CD346C"/>
    <w:rsid w:val="00CD3C7E"/>
    <w:rsid w:val="00D13744"/>
    <w:rsid w:val="00D204DB"/>
    <w:rsid w:val="00D22D1B"/>
    <w:rsid w:val="00D35B94"/>
    <w:rsid w:val="00D37E22"/>
    <w:rsid w:val="00D77EF2"/>
    <w:rsid w:val="00D82EAB"/>
    <w:rsid w:val="00DA4F15"/>
    <w:rsid w:val="00DA68B5"/>
    <w:rsid w:val="00DE242C"/>
    <w:rsid w:val="00DE271E"/>
    <w:rsid w:val="00E07490"/>
    <w:rsid w:val="00E43329"/>
    <w:rsid w:val="00E91B34"/>
    <w:rsid w:val="00E92FC0"/>
    <w:rsid w:val="00E9787C"/>
    <w:rsid w:val="00EB51E7"/>
    <w:rsid w:val="00EC268E"/>
    <w:rsid w:val="00EC6D87"/>
    <w:rsid w:val="00ED6401"/>
    <w:rsid w:val="00EF4B39"/>
    <w:rsid w:val="00F12DBE"/>
    <w:rsid w:val="00F36316"/>
    <w:rsid w:val="00F3643E"/>
    <w:rsid w:val="00F37C0D"/>
    <w:rsid w:val="00F634D8"/>
    <w:rsid w:val="00F65446"/>
    <w:rsid w:val="00F825B4"/>
    <w:rsid w:val="00F97575"/>
    <w:rsid w:val="00FE7096"/>
    <w:rsid w:val="00FF15F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767FF7"/>
  <w15:docId w15:val="{A10D9B8C-CDC6-436D-9311-BFF329C0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C04CEC"/>
    <w:rPr>
      <w:color w:val="0000FF"/>
      <w:u w:val="single"/>
    </w:rPr>
  </w:style>
  <w:style w:type="paragraph" w:styleId="Listenabsatz">
    <w:name w:val="List Paragraph"/>
    <w:basedOn w:val="Standard"/>
    <w:uiPriority w:val="34"/>
    <w:qFormat/>
    <w:rsid w:val="003A6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34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daniel.inversini@students.bfh.c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vrlab.ti.bfh.c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urs.kuenzler@bfh.ch"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julien.villiger@students.bfh.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devZoneRoot\devZoneGit\ch.bfh.cpvr.unitycave\docs\templates\de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0FE15-483E-466B-A5A4-98512A6BA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de_Skript-Bericht_ohne_Titelbild.dot</Template>
  <TotalTime>0</TotalTime>
  <Pages>10</Pages>
  <Words>1594</Words>
  <Characters>10046</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11617</CharactersWithSpaces>
  <SharedDoc>false</SharedDoc>
  <HLinks>
    <vt:vector size="96" baseType="variant">
      <vt:variant>
        <vt:i4>1835062</vt:i4>
      </vt:variant>
      <vt:variant>
        <vt:i4>110</vt:i4>
      </vt:variant>
      <vt:variant>
        <vt:i4>0</vt:i4>
      </vt:variant>
      <vt:variant>
        <vt:i4>5</vt:i4>
      </vt:variant>
      <vt:variant>
        <vt:lpwstr/>
      </vt:variant>
      <vt:variant>
        <vt:lpwstr>_Toc380135672</vt:lpwstr>
      </vt:variant>
      <vt:variant>
        <vt:i4>1835062</vt:i4>
      </vt:variant>
      <vt:variant>
        <vt:i4>104</vt:i4>
      </vt:variant>
      <vt:variant>
        <vt:i4>0</vt:i4>
      </vt:variant>
      <vt:variant>
        <vt:i4>5</vt:i4>
      </vt:variant>
      <vt:variant>
        <vt:lpwstr/>
      </vt:variant>
      <vt:variant>
        <vt:lpwstr>_Toc380135671</vt:lpwstr>
      </vt:variant>
      <vt:variant>
        <vt:i4>1835062</vt:i4>
      </vt:variant>
      <vt:variant>
        <vt:i4>98</vt:i4>
      </vt:variant>
      <vt:variant>
        <vt:i4>0</vt:i4>
      </vt:variant>
      <vt:variant>
        <vt:i4>5</vt:i4>
      </vt:variant>
      <vt:variant>
        <vt:lpwstr/>
      </vt:variant>
      <vt:variant>
        <vt:lpwstr>_Toc380135670</vt:lpwstr>
      </vt:variant>
      <vt:variant>
        <vt:i4>1900598</vt:i4>
      </vt:variant>
      <vt:variant>
        <vt:i4>92</vt:i4>
      </vt:variant>
      <vt:variant>
        <vt:i4>0</vt:i4>
      </vt:variant>
      <vt:variant>
        <vt:i4>5</vt:i4>
      </vt:variant>
      <vt:variant>
        <vt:lpwstr/>
      </vt:variant>
      <vt:variant>
        <vt:lpwstr>_Toc380135669</vt:lpwstr>
      </vt:variant>
      <vt:variant>
        <vt:i4>1900598</vt:i4>
      </vt:variant>
      <vt:variant>
        <vt:i4>86</vt:i4>
      </vt:variant>
      <vt:variant>
        <vt:i4>0</vt:i4>
      </vt:variant>
      <vt:variant>
        <vt:i4>5</vt:i4>
      </vt:variant>
      <vt:variant>
        <vt:lpwstr/>
      </vt:variant>
      <vt:variant>
        <vt:lpwstr>_Toc380135668</vt:lpwstr>
      </vt:variant>
      <vt:variant>
        <vt:i4>1900598</vt:i4>
      </vt:variant>
      <vt:variant>
        <vt:i4>80</vt:i4>
      </vt:variant>
      <vt:variant>
        <vt:i4>0</vt:i4>
      </vt:variant>
      <vt:variant>
        <vt:i4>5</vt:i4>
      </vt:variant>
      <vt:variant>
        <vt:lpwstr/>
      </vt:variant>
      <vt:variant>
        <vt:lpwstr>_Toc380135667</vt:lpwstr>
      </vt:variant>
      <vt:variant>
        <vt:i4>1900598</vt:i4>
      </vt:variant>
      <vt:variant>
        <vt:i4>74</vt:i4>
      </vt:variant>
      <vt:variant>
        <vt:i4>0</vt:i4>
      </vt:variant>
      <vt:variant>
        <vt:i4>5</vt:i4>
      </vt:variant>
      <vt:variant>
        <vt:lpwstr/>
      </vt:variant>
      <vt:variant>
        <vt:lpwstr>_Toc380135666</vt:lpwstr>
      </vt:variant>
      <vt:variant>
        <vt:i4>1900598</vt:i4>
      </vt:variant>
      <vt:variant>
        <vt:i4>68</vt:i4>
      </vt:variant>
      <vt:variant>
        <vt:i4>0</vt:i4>
      </vt:variant>
      <vt:variant>
        <vt:i4>5</vt:i4>
      </vt:variant>
      <vt:variant>
        <vt:lpwstr/>
      </vt:variant>
      <vt:variant>
        <vt:lpwstr>_Toc380135665</vt:lpwstr>
      </vt:variant>
      <vt:variant>
        <vt:i4>1900598</vt:i4>
      </vt:variant>
      <vt:variant>
        <vt:i4>62</vt:i4>
      </vt:variant>
      <vt:variant>
        <vt:i4>0</vt:i4>
      </vt:variant>
      <vt:variant>
        <vt:i4>5</vt:i4>
      </vt:variant>
      <vt:variant>
        <vt:lpwstr/>
      </vt:variant>
      <vt:variant>
        <vt:lpwstr>_Toc380135664</vt:lpwstr>
      </vt:variant>
      <vt:variant>
        <vt:i4>1900598</vt:i4>
      </vt:variant>
      <vt:variant>
        <vt:i4>56</vt:i4>
      </vt:variant>
      <vt:variant>
        <vt:i4>0</vt:i4>
      </vt:variant>
      <vt:variant>
        <vt:i4>5</vt:i4>
      </vt:variant>
      <vt:variant>
        <vt:lpwstr/>
      </vt:variant>
      <vt:variant>
        <vt:lpwstr>_Toc380135663</vt:lpwstr>
      </vt:variant>
      <vt:variant>
        <vt:i4>1900598</vt:i4>
      </vt:variant>
      <vt:variant>
        <vt:i4>50</vt:i4>
      </vt:variant>
      <vt:variant>
        <vt:i4>0</vt:i4>
      </vt:variant>
      <vt:variant>
        <vt:i4>5</vt:i4>
      </vt:variant>
      <vt:variant>
        <vt:lpwstr/>
      </vt:variant>
      <vt:variant>
        <vt:lpwstr>_Toc380135662</vt:lpwstr>
      </vt:variant>
      <vt:variant>
        <vt:i4>1900598</vt:i4>
      </vt:variant>
      <vt:variant>
        <vt:i4>44</vt:i4>
      </vt:variant>
      <vt:variant>
        <vt:i4>0</vt:i4>
      </vt:variant>
      <vt:variant>
        <vt:i4>5</vt:i4>
      </vt:variant>
      <vt:variant>
        <vt:lpwstr/>
      </vt:variant>
      <vt:variant>
        <vt:lpwstr>_Toc380135661</vt:lpwstr>
      </vt:variant>
      <vt:variant>
        <vt:i4>1900598</vt:i4>
      </vt:variant>
      <vt:variant>
        <vt:i4>38</vt:i4>
      </vt:variant>
      <vt:variant>
        <vt:i4>0</vt:i4>
      </vt:variant>
      <vt:variant>
        <vt:i4>5</vt:i4>
      </vt:variant>
      <vt:variant>
        <vt:lpwstr/>
      </vt:variant>
      <vt:variant>
        <vt:lpwstr>_Toc380135660</vt:lpwstr>
      </vt:variant>
      <vt:variant>
        <vt:i4>1966134</vt:i4>
      </vt:variant>
      <vt:variant>
        <vt:i4>32</vt:i4>
      </vt:variant>
      <vt:variant>
        <vt:i4>0</vt:i4>
      </vt:variant>
      <vt:variant>
        <vt:i4>5</vt:i4>
      </vt:variant>
      <vt:variant>
        <vt:lpwstr/>
      </vt:variant>
      <vt:variant>
        <vt:lpwstr>_Toc380135659</vt:lpwstr>
      </vt:variant>
      <vt:variant>
        <vt:i4>1966134</vt:i4>
      </vt:variant>
      <vt:variant>
        <vt:i4>26</vt:i4>
      </vt:variant>
      <vt:variant>
        <vt:i4>0</vt:i4>
      </vt:variant>
      <vt:variant>
        <vt:i4>5</vt:i4>
      </vt:variant>
      <vt:variant>
        <vt:lpwstr/>
      </vt:variant>
      <vt:variant>
        <vt:lpwstr>_Toc380135658</vt:lpwstr>
      </vt:variant>
      <vt:variant>
        <vt:i4>1966134</vt:i4>
      </vt:variant>
      <vt:variant>
        <vt:i4>20</vt:i4>
      </vt:variant>
      <vt:variant>
        <vt:i4>0</vt:i4>
      </vt:variant>
      <vt:variant>
        <vt:i4>5</vt:i4>
      </vt:variant>
      <vt:variant>
        <vt:lpwstr/>
      </vt:variant>
      <vt:variant>
        <vt:lpwstr>_Toc380135657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cp:lastModifiedBy>Daniel Inversini</cp:lastModifiedBy>
  <cp:revision>32</cp:revision>
  <cp:lastPrinted>2013-07-08T11:11:00Z</cp:lastPrinted>
  <dcterms:created xsi:type="dcterms:W3CDTF">2015-03-04T12:29:00Z</dcterms:created>
  <dcterms:modified xsi:type="dcterms:W3CDTF">2015-03-11T16:15:00Z</dcterms:modified>
</cp:coreProperties>
</file>